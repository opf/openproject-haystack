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862D13" w14:textId="631411F9" w:rsidR="00E912EB" w:rsidRDefault="00E912EB" w:rsidP="00581FD2"/>
    <w:p w14:paraId="14027AF7" w14:textId="3E3412B9" w:rsidR="00581FD2" w:rsidRDefault="00581FD2" w:rsidP="00581FD2"/>
    <w:p w14:paraId="6EBF1780" w14:textId="33F5709A" w:rsidR="00581FD2" w:rsidRDefault="00581FD2" w:rsidP="00581FD2"/>
    <w:p w14:paraId="69ED9B62" w14:textId="4B4A1616" w:rsidR="00581FD2" w:rsidRDefault="00581FD2" w:rsidP="00581FD2"/>
    <w:p w14:paraId="743E23AE" w14:textId="0EEBB450" w:rsidR="00581FD2" w:rsidRDefault="00581FD2" w:rsidP="00581FD2"/>
    <w:p w14:paraId="03711C56" w14:textId="2558B65B" w:rsidR="00581FD2" w:rsidRDefault="00581FD2" w:rsidP="00581FD2"/>
    <w:p w14:paraId="575893DA" w14:textId="7C2D0761" w:rsidR="00581FD2" w:rsidRDefault="00581FD2" w:rsidP="00581FD2"/>
    <w:p w14:paraId="575312FD" w14:textId="6DA0FA53" w:rsidR="00581FD2" w:rsidRDefault="00581FD2" w:rsidP="00581FD2"/>
    <w:p w14:paraId="53B04068" w14:textId="2BA3B22B" w:rsidR="004D61B5" w:rsidRDefault="004D61B5" w:rsidP="00581FD2"/>
    <w:p w14:paraId="41F6F409" w14:textId="77777777" w:rsidR="004D61B5" w:rsidRDefault="004D61B5" w:rsidP="00581FD2"/>
    <w:p w14:paraId="59A6AACF" w14:textId="31A31F3C" w:rsidR="00581FD2" w:rsidRPr="003053E3" w:rsidRDefault="00581FD2" w:rsidP="00581FD2">
      <w:pPr>
        <w:pStyle w:val="Subtitle"/>
        <w:rPr>
          <w:rFonts w:ascii="BundesSans" w:hAnsi="BundesSans"/>
          <w:color w:val="66AABF" w:themeColor="accent3"/>
          <w:sz w:val="20"/>
        </w:rPr>
      </w:pPr>
      <w:r w:rsidRPr="003053E3">
        <w:t>&lt;Pro</w:t>
      </w:r>
      <w:r w:rsidR="00C257B9" w:rsidRPr="003053E3">
        <w:t>grammt</w:t>
      </w:r>
      <w:r w:rsidRPr="003053E3">
        <w:t>itel&gt;</w:t>
      </w:r>
      <w:r w:rsidR="00C257B9" w:rsidRPr="003053E3">
        <w:rPr>
          <w:rStyle w:val="FooterChar"/>
        </w:rPr>
        <w:t xml:space="preserve"> </w:t>
      </w:r>
      <w:r w:rsidR="00C257B9">
        <w:rPr>
          <w:rStyle w:val="PMflex-TabellenausfllhinweisZ"/>
        </w:rPr>
        <w:t xml:space="preserve">Berichtszeitraum </w:t>
      </w:r>
      <w:proofErr w:type="spellStart"/>
      <w:r w:rsidR="00C257B9">
        <w:rPr>
          <w:rStyle w:val="PMflex-TabellenausfllhinweisZ"/>
        </w:rPr>
        <w:t>tt.mm.jjjj</w:t>
      </w:r>
      <w:proofErr w:type="spellEnd"/>
      <w:r w:rsidR="00C257B9">
        <w:rPr>
          <w:rStyle w:val="PMflex-TabellenausfllhinweisZ"/>
        </w:rPr>
        <w:t xml:space="preserve"> bis </w:t>
      </w:r>
      <w:proofErr w:type="spellStart"/>
      <w:r w:rsidR="00C257B9">
        <w:rPr>
          <w:rStyle w:val="PMflex-TabellenausfllhinweisZ"/>
        </w:rPr>
        <w:t>tt.mm.jjjj</w:t>
      </w:r>
      <w:proofErr w:type="spellEnd"/>
    </w:p>
    <w:p w14:paraId="69F3A8E7" w14:textId="2786DA64" w:rsidR="00581FD2" w:rsidRDefault="00C257B9" w:rsidP="00581FD2">
      <w:pPr>
        <w:pStyle w:val="Title"/>
      </w:pPr>
      <w:r>
        <w:t>Programmstatusbericht</w:t>
      </w:r>
    </w:p>
    <w:p w14:paraId="570FBBEE" w14:textId="77777777" w:rsidR="00581FD2" w:rsidRPr="00581FD2" w:rsidRDefault="00581FD2" w:rsidP="00581FD2"/>
    <w:p w14:paraId="2C07AC6D" w14:textId="39FCE3FF" w:rsidR="00BC5CC2" w:rsidRDefault="00BC5CC2" w:rsidP="00767200"/>
    <w:p w14:paraId="35C3889A" w14:textId="295C430E" w:rsidR="004D61B5" w:rsidRDefault="004D61B5" w:rsidP="00767200"/>
    <w:p w14:paraId="53853206" w14:textId="37DCE406" w:rsidR="004D61B5" w:rsidRDefault="004D61B5" w:rsidP="00767200"/>
    <w:p w14:paraId="30249DD6" w14:textId="07C7E48D" w:rsidR="004D61B5" w:rsidRDefault="004D61B5" w:rsidP="00767200"/>
    <w:p w14:paraId="1A97A57B" w14:textId="46B41243" w:rsidR="004D61B5" w:rsidRDefault="004D61B5" w:rsidP="00767200"/>
    <w:p w14:paraId="052D5F1F" w14:textId="38A6E661" w:rsidR="004D61B5" w:rsidRDefault="004D61B5" w:rsidP="00767200"/>
    <w:p w14:paraId="75E0E0F7" w14:textId="4F2359BE" w:rsidR="004D61B5" w:rsidRDefault="004D61B5" w:rsidP="00767200"/>
    <w:p w14:paraId="1A36AB29" w14:textId="3E511544" w:rsidR="004D61B5" w:rsidRDefault="004D61B5" w:rsidP="00767200"/>
    <w:p w14:paraId="47A9B595" w14:textId="54A7F3D6" w:rsidR="004D61B5" w:rsidRDefault="004D61B5" w:rsidP="00767200"/>
    <w:p w14:paraId="4A42495C" w14:textId="6C05287C" w:rsidR="004D61B5" w:rsidRDefault="004D61B5" w:rsidP="00767200"/>
    <w:p w14:paraId="56DC2D63" w14:textId="77777777" w:rsidR="004D61B5" w:rsidRDefault="004D61B5" w:rsidP="00767200"/>
    <w:p w14:paraId="05087A83" w14:textId="31509443" w:rsidR="00CD28AF" w:rsidRDefault="00CD28AF" w:rsidP="00767200"/>
    <w:p w14:paraId="7B54894E" w14:textId="752473AA" w:rsidR="00CD28AF" w:rsidRDefault="00CD28AF" w:rsidP="00767200"/>
    <w:p w14:paraId="12762431" w14:textId="77777777" w:rsidR="00CD28AF" w:rsidRDefault="00CD28AF" w:rsidP="00767200"/>
    <w:p w14:paraId="18CA1D79" w14:textId="77777777" w:rsidR="00CD28AF" w:rsidRPr="00641BB2" w:rsidRDefault="00CD28AF" w:rsidP="00CD28AF">
      <w:pPr>
        <w:pStyle w:val="PMflex-Hinweise"/>
      </w:pPr>
      <w:r w:rsidRPr="00641BB2">
        <w:rPr>
          <w:b/>
        </w:rPr>
        <w:t>Hinweis für Vorlage:</w:t>
      </w:r>
      <w:r w:rsidRPr="00641BB2">
        <w:rPr>
          <w:b/>
        </w:rPr>
        <w:br/>
      </w:r>
      <w:r w:rsidRPr="00641BB2">
        <w:t xml:space="preserve">Texte in </w:t>
      </w:r>
      <w:r w:rsidRPr="00641BB2">
        <w:rPr>
          <w:color w:val="66AABF" w:themeColor="accent3"/>
        </w:rPr>
        <w:t xml:space="preserve">hellblau </w:t>
      </w:r>
      <w:r w:rsidRPr="00641BB2">
        <w:t>dienen als Ausfüllhilfe zur Verwendung der Vorlage. In der finalen Version sollten diese gelöscht und neue Inhalte in schwarz eingefärbt werden.</w:t>
      </w:r>
    </w:p>
    <w:p w14:paraId="1CD973F1" w14:textId="77777777" w:rsidR="00CD28AF" w:rsidRDefault="00CD28AF" w:rsidP="00CD28AF">
      <w:r w:rsidRPr="00CF0F56">
        <w:rPr>
          <w:rStyle w:val="Emphasis"/>
          <w:noProof/>
        </w:rPr>
        <w:drawing>
          <wp:anchor distT="0" distB="0" distL="114300" distR="114300" simplePos="0" relativeHeight="251665408" behindDoc="0" locked="0" layoutInCell="1" allowOverlap="1" wp14:anchorId="743DB5F6" wp14:editId="7E7A8338">
            <wp:simplePos x="0" y="0"/>
            <wp:positionH relativeFrom="column">
              <wp:posOffset>-46355</wp:posOffset>
            </wp:positionH>
            <wp:positionV relativeFrom="paragraph">
              <wp:posOffset>150495</wp:posOffset>
            </wp:positionV>
            <wp:extent cx="486410" cy="389255"/>
            <wp:effectExtent l="0" t="0" r="8890" b="0"/>
            <wp:wrapSquare wrapText="bothSides"/>
            <wp:docPr id="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86410" cy="3892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D08E811" wp14:editId="19BB9D3C">
            <wp:extent cx="1743075" cy="541655"/>
            <wp:effectExtent l="0" t="0" r="952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7074" t="9890" b="27421"/>
                    <a:stretch/>
                  </pic:blipFill>
                  <pic:spPr bwMode="auto">
                    <a:xfrm>
                      <a:off x="0" y="0"/>
                      <a:ext cx="1743075" cy="541655"/>
                    </a:xfrm>
                    <a:prstGeom prst="rect">
                      <a:avLst/>
                    </a:prstGeom>
                    <a:noFill/>
                    <a:ln>
                      <a:noFill/>
                    </a:ln>
                    <a:extLst>
                      <a:ext uri="{53640926-AAD7-44D8-BBD7-CCE9431645EC}">
                        <a14:shadowObscured xmlns:a14="http://schemas.microsoft.com/office/drawing/2010/main"/>
                      </a:ext>
                    </a:extLst>
                  </pic:spPr>
                </pic:pic>
              </a:graphicData>
            </a:graphic>
          </wp:inline>
        </w:drawing>
      </w:r>
    </w:p>
    <w:p w14:paraId="5D4194E1" w14:textId="05907A24" w:rsidR="00CD28AF" w:rsidRPr="00AB55A9" w:rsidRDefault="00CD28AF" w:rsidP="00CD28AF">
      <w:pPr>
        <w:rPr>
          <w:rStyle w:val="Emphasis"/>
          <w:noProof/>
        </w:rPr>
      </w:pPr>
      <w:r w:rsidRPr="00AB55A9">
        <w:rPr>
          <w:rStyle w:val="Emphasis"/>
          <w:noProof/>
        </w:rPr>
        <w:t>Diese Vorlage ist Teil des PMflex-Pro</w:t>
      </w:r>
      <w:r w:rsidR="003053E3">
        <w:rPr>
          <w:rStyle w:val="Emphasis"/>
          <w:noProof/>
        </w:rPr>
        <w:t>gramm</w:t>
      </w:r>
      <w:r w:rsidRPr="00AB55A9">
        <w:rPr>
          <w:rStyle w:val="Emphasis"/>
          <w:noProof/>
        </w:rPr>
        <w:t xml:space="preserve">managementstandards des Kompetenzzentrum (Groß-) Projektmanagement im Beratungszentrum des Bundes des Bundesverwaltungsamtes und basiert auf Vorlagen der PM² Project Management Methodology, lizensiert unter CC BY 4.0. </w:t>
      </w:r>
      <w:hyperlink r:id="rId14" w:history="1">
        <w:r w:rsidRPr="005601E5">
          <w:rPr>
            <w:rStyle w:val="Hyperlink"/>
            <w:noProof/>
          </w:rPr>
          <w:t>https://creativecommons.org/licenses/by/4.0/</w:t>
        </w:r>
      </w:hyperlink>
      <w:r>
        <w:rPr>
          <w:rStyle w:val="Emphasis"/>
          <w:noProof/>
        </w:rPr>
        <w:t xml:space="preserve"> </w:t>
      </w:r>
    </w:p>
    <w:p w14:paraId="75BBD494" w14:textId="37F95BA6" w:rsidR="003C3EFA" w:rsidRPr="00002CEA" w:rsidRDefault="00CD28AF" w:rsidP="00CD28AF">
      <w:r w:rsidRPr="00AB55A9">
        <w:rPr>
          <w:rStyle w:val="Emphasis"/>
          <w:noProof/>
        </w:rPr>
        <w:t xml:space="preserve">Weitere Vorlagen und Beratungsangebote sind unter </w:t>
      </w:r>
      <w:hyperlink r:id="rId15" w:history="1">
        <w:r w:rsidRPr="005601E5">
          <w:rPr>
            <w:rStyle w:val="Hyperlink"/>
            <w:noProof/>
          </w:rPr>
          <w:t>www.bva.bund.de/grosspm</w:t>
        </w:r>
      </w:hyperlink>
      <w:r>
        <w:rPr>
          <w:rStyle w:val="Emphasis"/>
          <w:noProof/>
        </w:rPr>
        <w:t xml:space="preserve"> </w:t>
      </w:r>
      <w:r w:rsidRPr="00AB55A9">
        <w:rPr>
          <w:rStyle w:val="Emphasis"/>
          <w:noProof/>
        </w:rPr>
        <w:t>verfügbar.</w:t>
      </w:r>
    </w:p>
    <w:p w14:paraId="63132A1E" w14:textId="4E92EDDB" w:rsidR="004A08BD" w:rsidRPr="00002CEA" w:rsidRDefault="004A08BD" w:rsidP="00002CEA">
      <w:r w:rsidRPr="00002CEA">
        <w:br w:type="page"/>
      </w:r>
    </w:p>
    <w:p w14:paraId="1C458C9B" w14:textId="77777777" w:rsidR="001E48EC" w:rsidRPr="001E48EC" w:rsidRDefault="001E48EC" w:rsidP="00581FD2">
      <w:pPr>
        <w:pStyle w:val="PMflex1-ohneVerzeichnis"/>
      </w:pPr>
      <w:r w:rsidRPr="001E48EC">
        <w:lastRenderedPageBreak/>
        <w:t>Dokumenteninformationen</w:t>
      </w:r>
    </w:p>
    <w:tbl>
      <w:tblPr>
        <w:tblStyle w:val="PMflex-Tabellenformat"/>
        <w:tblW w:w="5000" w:type="pct"/>
        <w:tblLook w:val="04A0" w:firstRow="1" w:lastRow="0" w:firstColumn="1" w:lastColumn="0" w:noHBand="0" w:noVBand="1"/>
      </w:tblPr>
      <w:tblGrid>
        <w:gridCol w:w="2821"/>
        <w:gridCol w:w="6239"/>
      </w:tblGrid>
      <w:tr w:rsidR="00C257B9" w:rsidRPr="00581FD2" w14:paraId="476EB055" w14:textId="77777777" w:rsidTr="00581F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pct"/>
            <w:hideMark/>
          </w:tcPr>
          <w:p w14:paraId="05245D1F" w14:textId="4DBE5606" w:rsidR="00C257B9" w:rsidRPr="00581FD2" w:rsidRDefault="00C257B9" w:rsidP="00C257B9">
            <w:pPr>
              <w:pStyle w:val="PMflex-Tabellen"/>
            </w:pPr>
            <w:r>
              <w:t>Merkmal</w:t>
            </w:r>
          </w:p>
        </w:tc>
        <w:tc>
          <w:tcPr>
            <w:tcW w:w="3443" w:type="pct"/>
            <w:hideMark/>
          </w:tcPr>
          <w:p w14:paraId="5F15190B" w14:textId="35282438" w:rsidR="00C257B9" w:rsidRPr="00581FD2" w:rsidRDefault="00C257B9" w:rsidP="00C257B9">
            <w:pPr>
              <w:pStyle w:val="PMflex-Tabellen"/>
              <w:cnfStyle w:val="100000000000" w:firstRow="1" w:lastRow="0" w:firstColumn="0" w:lastColumn="0" w:oddVBand="0" w:evenVBand="0" w:oddHBand="0" w:evenHBand="0" w:firstRowFirstColumn="0" w:firstRowLastColumn="0" w:lastRowFirstColumn="0" w:lastRowLastColumn="0"/>
            </w:pPr>
            <w:r>
              <w:t>Wert</w:t>
            </w:r>
          </w:p>
        </w:tc>
      </w:tr>
      <w:tr w:rsidR="00C257B9" w:rsidRPr="00581FD2" w14:paraId="4C7AE9D4" w14:textId="77777777" w:rsidTr="00581FD2">
        <w:tc>
          <w:tcPr>
            <w:cnfStyle w:val="001000000000" w:firstRow="0" w:lastRow="0" w:firstColumn="1" w:lastColumn="0" w:oddVBand="0" w:evenVBand="0" w:oddHBand="0" w:evenHBand="0" w:firstRowFirstColumn="0" w:firstRowLastColumn="0" w:lastRowFirstColumn="0" w:lastRowLastColumn="0"/>
            <w:tcW w:w="1557" w:type="pct"/>
            <w:hideMark/>
          </w:tcPr>
          <w:p w14:paraId="05D2ABD6" w14:textId="08579E46" w:rsidR="00C257B9" w:rsidRPr="00581FD2" w:rsidRDefault="00C257B9" w:rsidP="00C257B9">
            <w:pPr>
              <w:pStyle w:val="PMflex-Tabellen"/>
            </w:pPr>
            <w:r>
              <w:t>Titel des Dokuments:</w:t>
            </w:r>
          </w:p>
        </w:tc>
        <w:tc>
          <w:tcPr>
            <w:tcW w:w="3443" w:type="pct"/>
            <w:hideMark/>
          </w:tcPr>
          <w:p w14:paraId="7E16D1C8" w14:textId="73504923" w:rsidR="00C257B9" w:rsidRPr="00CD28AF" w:rsidRDefault="00C257B9" w:rsidP="00C257B9">
            <w:pPr>
              <w:pStyle w:val="PMflex-Tabellen"/>
              <w:cnfStyle w:val="000000000000" w:firstRow="0" w:lastRow="0" w:firstColumn="0" w:lastColumn="0" w:oddVBand="0" w:evenVBand="0" w:oddHBand="0" w:evenHBand="0" w:firstRowFirstColumn="0" w:firstRowLastColumn="0" w:lastRowFirstColumn="0" w:lastRowLastColumn="0"/>
              <w:rPr>
                <w:rStyle w:val="PMflex-TabellenausfllhinweisZ"/>
              </w:rPr>
            </w:pPr>
            <w:r>
              <w:t>Programmstatusbericht</w:t>
            </w:r>
            <w:fldSimple w:instr=" TITLE   \* MERGEFORMAT "/>
          </w:p>
        </w:tc>
      </w:tr>
      <w:tr w:rsidR="00C257B9" w:rsidRPr="00581FD2" w14:paraId="4B4833A5" w14:textId="77777777" w:rsidTr="00581FD2">
        <w:tc>
          <w:tcPr>
            <w:cnfStyle w:val="001000000000" w:firstRow="0" w:lastRow="0" w:firstColumn="1" w:lastColumn="0" w:oddVBand="0" w:evenVBand="0" w:oddHBand="0" w:evenHBand="0" w:firstRowFirstColumn="0" w:firstRowLastColumn="0" w:lastRowFirstColumn="0" w:lastRowLastColumn="0"/>
            <w:tcW w:w="1557" w:type="pct"/>
            <w:hideMark/>
          </w:tcPr>
          <w:p w14:paraId="226953BE" w14:textId="6DF72D52" w:rsidR="00C257B9" w:rsidRPr="00581FD2" w:rsidRDefault="00C257B9" w:rsidP="00C257B9">
            <w:pPr>
              <w:pStyle w:val="PMflex-Tabellen"/>
            </w:pPr>
            <w:r>
              <w:t>Programmtitel:</w:t>
            </w:r>
          </w:p>
        </w:tc>
        <w:tc>
          <w:tcPr>
            <w:tcW w:w="3443" w:type="pct"/>
            <w:hideMark/>
          </w:tcPr>
          <w:p w14:paraId="3DBE5ED0" w14:textId="0FC24B50" w:rsidR="00C257B9" w:rsidRPr="00CD28AF" w:rsidRDefault="00C257B9" w:rsidP="00C257B9">
            <w:pPr>
              <w:pStyle w:val="PMflex-Tabellen"/>
              <w:cnfStyle w:val="000000000000" w:firstRow="0" w:lastRow="0" w:firstColumn="0" w:lastColumn="0" w:oddVBand="0" w:evenVBand="0" w:oddHBand="0" w:evenHBand="0" w:firstRowFirstColumn="0" w:firstRowLastColumn="0" w:lastRowFirstColumn="0" w:lastRowLastColumn="0"/>
              <w:rPr>
                <w:rStyle w:val="PMflex-TabellenausfllhinweisZ"/>
                <w:highlight w:val="yellow"/>
              </w:rPr>
            </w:pPr>
            <w:r>
              <w:rPr>
                <w:rStyle w:val="PMflex-TabellenausfllhinweisZ"/>
              </w:rPr>
              <w:t>Titel des Programm</w:t>
            </w:r>
            <w:r w:rsidR="00433113">
              <w:rPr>
                <w:rStyle w:val="PMflex-TabellenausfllhinweisZ"/>
              </w:rPr>
              <w:t>s</w:t>
            </w:r>
          </w:p>
        </w:tc>
      </w:tr>
      <w:tr w:rsidR="00C257B9" w:rsidRPr="00581FD2" w14:paraId="352E02EB" w14:textId="77777777" w:rsidTr="00581FD2">
        <w:tc>
          <w:tcPr>
            <w:cnfStyle w:val="001000000000" w:firstRow="0" w:lastRow="0" w:firstColumn="1" w:lastColumn="0" w:oddVBand="0" w:evenVBand="0" w:oddHBand="0" w:evenHBand="0" w:firstRowFirstColumn="0" w:firstRowLastColumn="0" w:lastRowFirstColumn="0" w:lastRowLastColumn="0"/>
            <w:tcW w:w="1557" w:type="pct"/>
            <w:hideMark/>
          </w:tcPr>
          <w:p w14:paraId="2BF211DE" w14:textId="162B74C7" w:rsidR="00C257B9" w:rsidRPr="00581FD2" w:rsidRDefault="00C257B9" w:rsidP="00C257B9">
            <w:pPr>
              <w:pStyle w:val="PMflex-Tabellen"/>
            </w:pPr>
            <w:r>
              <w:t>Autor/-in:</w:t>
            </w:r>
          </w:p>
        </w:tc>
        <w:tc>
          <w:tcPr>
            <w:tcW w:w="3443" w:type="pct"/>
            <w:hideMark/>
          </w:tcPr>
          <w:p w14:paraId="00A42BB9" w14:textId="54D45CF1" w:rsidR="00C257B9" w:rsidRPr="00CD28AF" w:rsidRDefault="00C257B9" w:rsidP="00C257B9">
            <w:pPr>
              <w:pStyle w:val="PMflex-Tabellen"/>
              <w:cnfStyle w:val="000000000000" w:firstRow="0" w:lastRow="0" w:firstColumn="0" w:lastColumn="0" w:oddVBand="0" w:evenVBand="0" w:oddHBand="0" w:evenHBand="0" w:firstRowFirstColumn="0" w:firstRowLastColumn="0" w:lastRowFirstColumn="0" w:lastRowLastColumn="0"/>
              <w:rPr>
                <w:rStyle w:val="PMflex-TabellenausfllhinweisZ"/>
              </w:rPr>
            </w:pPr>
            <w:r>
              <w:rPr>
                <w:rStyle w:val="PMflex-TabellenausfllhinweisZ"/>
              </w:rPr>
              <w:t>Name der Autorin bzw. des Autors des Dokuments</w:t>
            </w:r>
          </w:p>
        </w:tc>
      </w:tr>
      <w:tr w:rsidR="00C257B9" w:rsidRPr="00581FD2" w14:paraId="2E49C268" w14:textId="77777777" w:rsidTr="00581FD2">
        <w:tc>
          <w:tcPr>
            <w:cnfStyle w:val="001000000000" w:firstRow="0" w:lastRow="0" w:firstColumn="1" w:lastColumn="0" w:oddVBand="0" w:evenVBand="0" w:oddHBand="0" w:evenHBand="0" w:firstRowFirstColumn="0" w:firstRowLastColumn="0" w:lastRowFirstColumn="0" w:lastRowLastColumn="0"/>
            <w:tcW w:w="1557" w:type="pct"/>
            <w:hideMark/>
          </w:tcPr>
          <w:p w14:paraId="4132B961" w14:textId="123D3911" w:rsidR="00C257B9" w:rsidRPr="00581FD2" w:rsidRDefault="00C257B9" w:rsidP="00C257B9">
            <w:pPr>
              <w:pStyle w:val="PMflex-Tabellen"/>
            </w:pPr>
            <w:r>
              <w:t>Programmeigner/-in (</w:t>
            </w:r>
            <w:proofErr w:type="spellStart"/>
            <w:r>
              <w:t>PgO</w:t>
            </w:r>
            <w:proofErr w:type="spellEnd"/>
            <w:r>
              <w:t xml:space="preserve">): </w:t>
            </w:r>
          </w:p>
        </w:tc>
        <w:tc>
          <w:tcPr>
            <w:tcW w:w="3443" w:type="pct"/>
            <w:hideMark/>
          </w:tcPr>
          <w:p w14:paraId="51FE9292" w14:textId="2ACB172B" w:rsidR="00C257B9" w:rsidRPr="00CD28AF" w:rsidRDefault="00C257B9" w:rsidP="00C257B9">
            <w:pPr>
              <w:pStyle w:val="PMflex-Tabellen"/>
              <w:cnfStyle w:val="000000000000" w:firstRow="0" w:lastRow="0" w:firstColumn="0" w:lastColumn="0" w:oddVBand="0" w:evenVBand="0" w:oddHBand="0" w:evenHBand="0" w:firstRowFirstColumn="0" w:firstRowLastColumn="0" w:lastRowFirstColumn="0" w:lastRowLastColumn="0"/>
              <w:rPr>
                <w:rStyle w:val="PMflex-TabellenausfllhinweisZ"/>
              </w:rPr>
            </w:pPr>
            <w:r>
              <w:rPr>
                <w:rStyle w:val="PMflex-TabellenausfllhinweisZ"/>
              </w:rPr>
              <w:t xml:space="preserve">Name der </w:t>
            </w:r>
            <w:proofErr w:type="spellStart"/>
            <w:r>
              <w:rPr>
                <w:rStyle w:val="PMflex-TabellenausfllhinweisZ"/>
              </w:rPr>
              <w:t>Programmeignerin</w:t>
            </w:r>
            <w:proofErr w:type="spellEnd"/>
            <w:r>
              <w:rPr>
                <w:rStyle w:val="PMflex-TabellenausfllhinweisZ"/>
              </w:rPr>
              <w:t xml:space="preserve"> bzw. des Programmeigners (</w:t>
            </w:r>
            <w:proofErr w:type="spellStart"/>
            <w:r>
              <w:rPr>
                <w:rStyle w:val="PMflex-TabellenausfllhinweisZ"/>
              </w:rPr>
              <w:t>PgO</w:t>
            </w:r>
            <w:proofErr w:type="spellEnd"/>
            <w:r>
              <w:rPr>
                <w:rStyle w:val="PMflex-TabellenausfllhinweisZ"/>
              </w:rPr>
              <w:t>)</w:t>
            </w:r>
          </w:p>
        </w:tc>
      </w:tr>
      <w:tr w:rsidR="00C257B9" w:rsidRPr="00581FD2" w14:paraId="58364D1F" w14:textId="77777777" w:rsidTr="00581FD2">
        <w:tc>
          <w:tcPr>
            <w:cnfStyle w:val="001000000000" w:firstRow="0" w:lastRow="0" w:firstColumn="1" w:lastColumn="0" w:oddVBand="0" w:evenVBand="0" w:oddHBand="0" w:evenHBand="0" w:firstRowFirstColumn="0" w:firstRowLastColumn="0" w:lastRowFirstColumn="0" w:lastRowLastColumn="0"/>
            <w:tcW w:w="1557" w:type="pct"/>
            <w:hideMark/>
          </w:tcPr>
          <w:p w14:paraId="5EB3E1AD" w14:textId="095B64F8" w:rsidR="00C257B9" w:rsidRPr="00581FD2" w:rsidRDefault="00C257B9" w:rsidP="00C257B9">
            <w:pPr>
              <w:pStyle w:val="PMflex-Tabellen"/>
            </w:pPr>
            <w:r>
              <w:t>Programmleitung (</w:t>
            </w:r>
            <w:proofErr w:type="spellStart"/>
            <w:r>
              <w:t>PgM</w:t>
            </w:r>
            <w:proofErr w:type="spellEnd"/>
            <w:r>
              <w:t xml:space="preserve">): </w:t>
            </w:r>
          </w:p>
        </w:tc>
        <w:tc>
          <w:tcPr>
            <w:tcW w:w="3443" w:type="pct"/>
            <w:hideMark/>
          </w:tcPr>
          <w:p w14:paraId="00FBD566" w14:textId="754F96DC" w:rsidR="00C257B9" w:rsidRPr="00581FD2" w:rsidRDefault="00C257B9" w:rsidP="00C257B9">
            <w:pPr>
              <w:pStyle w:val="PMflex-Tabellen"/>
              <w:cnfStyle w:val="000000000000" w:firstRow="0" w:lastRow="0" w:firstColumn="0" w:lastColumn="0" w:oddVBand="0" w:evenVBand="0" w:oddHBand="0" w:evenHBand="0" w:firstRowFirstColumn="0" w:firstRowLastColumn="0" w:lastRowFirstColumn="0" w:lastRowLastColumn="0"/>
            </w:pPr>
            <w:r>
              <w:rPr>
                <w:rStyle w:val="PMflex-TabellenausfllhinweisZ"/>
              </w:rPr>
              <w:t>Name der Programmleitung (</w:t>
            </w:r>
            <w:proofErr w:type="spellStart"/>
            <w:r>
              <w:rPr>
                <w:rStyle w:val="PMflex-TabellenausfllhinweisZ"/>
              </w:rPr>
              <w:t>PgM</w:t>
            </w:r>
            <w:proofErr w:type="spellEnd"/>
            <w:r>
              <w:rPr>
                <w:rStyle w:val="PMflex-TabellenausfllhinweisZ"/>
              </w:rPr>
              <w:t>)</w:t>
            </w:r>
          </w:p>
        </w:tc>
      </w:tr>
      <w:tr w:rsidR="00C257B9" w:rsidRPr="00581FD2" w14:paraId="0AAFD321" w14:textId="77777777" w:rsidTr="00581FD2">
        <w:tc>
          <w:tcPr>
            <w:cnfStyle w:val="001000000000" w:firstRow="0" w:lastRow="0" w:firstColumn="1" w:lastColumn="0" w:oddVBand="0" w:evenVBand="0" w:oddHBand="0" w:evenHBand="0" w:firstRowFirstColumn="0" w:firstRowLastColumn="0" w:lastRowFirstColumn="0" w:lastRowLastColumn="0"/>
            <w:tcW w:w="1557" w:type="pct"/>
          </w:tcPr>
          <w:p w14:paraId="01925EA9" w14:textId="7D5A2430" w:rsidR="00C257B9" w:rsidRPr="00581FD2" w:rsidRDefault="00C257B9" w:rsidP="00C257B9">
            <w:pPr>
              <w:pStyle w:val="PMflex-Tabellen"/>
            </w:pPr>
            <w:r>
              <w:t>Dokumentenversion:</w:t>
            </w:r>
          </w:p>
        </w:tc>
        <w:tc>
          <w:tcPr>
            <w:tcW w:w="3443" w:type="pct"/>
          </w:tcPr>
          <w:p w14:paraId="67463017" w14:textId="42CB5C81" w:rsidR="00C257B9" w:rsidRPr="00CD28AF" w:rsidRDefault="00C257B9" w:rsidP="00C257B9">
            <w:pPr>
              <w:pStyle w:val="PMflex-Tabellen"/>
              <w:cnfStyle w:val="000000000000" w:firstRow="0" w:lastRow="0" w:firstColumn="0" w:lastColumn="0" w:oddVBand="0" w:evenVBand="0" w:oddHBand="0" w:evenHBand="0" w:firstRowFirstColumn="0" w:firstRowLastColumn="0" w:lastRowFirstColumn="0" w:lastRowLastColumn="0"/>
              <w:rPr>
                <w:rStyle w:val="PMflex-TabellenausfllhinweisZ"/>
              </w:rPr>
            </w:pPr>
            <w:r>
              <w:rPr>
                <w:rStyle w:val="PMflex-TabellenausfllhinweisZ"/>
              </w:rPr>
              <w:t>Version</w:t>
            </w:r>
          </w:p>
        </w:tc>
      </w:tr>
      <w:tr w:rsidR="00C257B9" w:rsidRPr="00581FD2" w14:paraId="3F417680" w14:textId="77777777" w:rsidTr="00581FD2">
        <w:tc>
          <w:tcPr>
            <w:cnfStyle w:val="001000000000" w:firstRow="0" w:lastRow="0" w:firstColumn="1" w:lastColumn="0" w:oddVBand="0" w:evenVBand="0" w:oddHBand="0" w:evenHBand="0" w:firstRowFirstColumn="0" w:firstRowLastColumn="0" w:lastRowFirstColumn="0" w:lastRowLastColumn="0"/>
            <w:tcW w:w="1557" w:type="pct"/>
          </w:tcPr>
          <w:p w14:paraId="21990ACD" w14:textId="76D34B15" w:rsidR="00C257B9" w:rsidRPr="00581FD2" w:rsidRDefault="00C257B9" w:rsidP="00C257B9">
            <w:pPr>
              <w:pStyle w:val="PMflex-Tabellen"/>
            </w:pPr>
            <w:r>
              <w:t xml:space="preserve">Einstufung </w:t>
            </w:r>
            <w:r w:rsidRPr="00433113">
              <w:rPr>
                <w:rStyle w:val="PMflex-TabellenausfllhinweisZ"/>
                <w:b w:val="0"/>
                <w:bCs w:val="0"/>
              </w:rPr>
              <w:t>oder alternativ: Vertraulichkeit:</w:t>
            </w:r>
          </w:p>
        </w:tc>
        <w:tc>
          <w:tcPr>
            <w:tcW w:w="3443" w:type="pct"/>
          </w:tcPr>
          <w:p w14:paraId="15206D4E" w14:textId="77777777" w:rsidR="00C257B9" w:rsidRDefault="00C257B9" w:rsidP="00C257B9">
            <w:pPr>
              <w:pStyle w:val="PMflex-Tabellen"/>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r>
              <w:t xml:space="preserve"> VS-NUR FÜR DEN DIENSTGEBRAUCH (VS-</w:t>
            </w:r>
            <w:proofErr w:type="spellStart"/>
            <w:r>
              <w:t>NfD</w:t>
            </w:r>
            <w:proofErr w:type="spellEnd"/>
            <w:r>
              <w:t>)</w:t>
            </w:r>
          </w:p>
          <w:p w14:paraId="180DF7F2" w14:textId="77777777" w:rsidR="00C257B9" w:rsidRDefault="00C257B9" w:rsidP="00C257B9">
            <w:pPr>
              <w:pStyle w:val="PMflex-Tabellen"/>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r>
              <w:t xml:space="preserve"> VS-VERTRAULICH</w:t>
            </w:r>
          </w:p>
          <w:p w14:paraId="6AEDB1A3" w14:textId="77777777" w:rsidR="00C257B9" w:rsidRDefault="00C257B9" w:rsidP="00C257B9">
            <w:pPr>
              <w:pStyle w:val="PMflex-Tabellen"/>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r>
              <w:t xml:space="preserve"> GEHEIM</w:t>
            </w:r>
          </w:p>
          <w:p w14:paraId="3BC4B94B" w14:textId="77777777" w:rsidR="00C257B9" w:rsidRDefault="00C257B9" w:rsidP="00C257B9">
            <w:pPr>
              <w:pStyle w:val="PMflex-Tabellen"/>
              <w:cnfStyle w:val="000000000000" w:firstRow="0" w:lastRow="0" w:firstColumn="0" w:lastColumn="0" w:oddVBand="0" w:evenVBand="0" w:oddHBand="0" w:evenHBand="0" w:firstRowFirstColumn="0" w:firstRowLastColumn="0" w:lastRowFirstColumn="0" w:lastRowLastColumn="0"/>
            </w:pPr>
            <w:r>
              <w:rPr>
                <w:rFonts w:ascii="Segoe UI Symbol" w:hAnsi="Segoe UI Symbol" w:cs="Segoe UI Symbol"/>
              </w:rPr>
              <w:t>☐</w:t>
            </w:r>
            <w:r>
              <w:t xml:space="preserve"> STRENG GEHEIM</w:t>
            </w:r>
          </w:p>
          <w:p w14:paraId="07400D0E" w14:textId="3EE89F93" w:rsidR="00C257B9" w:rsidRPr="00CD28AF" w:rsidRDefault="00C257B9" w:rsidP="00C257B9">
            <w:pPr>
              <w:pStyle w:val="PMflex-Tabellen"/>
              <w:cnfStyle w:val="000000000000" w:firstRow="0" w:lastRow="0" w:firstColumn="0" w:lastColumn="0" w:oddVBand="0" w:evenVBand="0" w:oddHBand="0" w:evenHBand="0" w:firstRowFirstColumn="0" w:firstRowLastColumn="0" w:lastRowFirstColumn="0" w:lastRowLastColumn="0"/>
              <w:rPr>
                <w:rStyle w:val="PMflex-TabellenausfllhinweisZ"/>
              </w:rPr>
            </w:pPr>
            <w:r>
              <w:rPr>
                <w:rStyle w:val="PMflex-TabellenausfllhinweisZ"/>
              </w:rPr>
              <w:t>alternativ öffentlich, intern, vertraulich, streng vertraulich gem. Klassifizierung von Informationen nach ISO/IEC 27001</w:t>
            </w:r>
          </w:p>
        </w:tc>
      </w:tr>
      <w:tr w:rsidR="00C257B9" w:rsidRPr="00581FD2" w14:paraId="5601D65D" w14:textId="77777777" w:rsidTr="00581FD2">
        <w:tc>
          <w:tcPr>
            <w:cnfStyle w:val="001000000000" w:firstRow="0" w:lastRow="0" w:firstColumn="1" w:lastColumn="0" w:oddVBand="0" w:evenVBand="0" w:oddHBand="0" w:evenHBand="0" w:firstRowFirstColumn="0" w:firstRowLastColumn="0" w:lastRowFirstColumn="0" w:lastRowLastColumn="0"/>
            <w:tcW w:w="1557" w:type="pct"/>
          </w:tcPr>
          <w:p w14:paraId="30AD3048" w14:textId="2B60C4A6" w:rsidR="00C257B9" w:rsidRPr="00581FD2" w:rsidRDefault="00C257B9" w:rsidP="00C257B9">
            <w:pPr>
              <w:pStyle w:val="PMflex-Tabellen"/>
            </w:pPr>
            <w:r>
              <w:t xml:space="preserve">Versionsdatum: </w:t>
            </w:r>
          </w:p>
        </w:tc>
        <w:tc>
          <w:tcPr>
            <w:tcW w:w="3443" w:type="pct"/>
          </w:tcPr>
          <w:p w14:paraId="7F21FD5D" w14:textId="4D1F3277" w:rsidR="00C257B9" w:rsidRPr="00581FD2" w:rsidRDefault="00C257B9" w:rsidP="00C257B9">
            <w:pPr>
              <w:pStyle w:val="PMflex-Tabellen"/>
              <w:cnfStyle w:val="000000000000" w:firstRow="0" w:lastRow="0" w:firstColumn="0" w:lastColumn="0" w:oddVBand="0" w:evenVBand="0" w:oddHBand="0" w:evenHBand="0" w:firstRowFirstColumn="0" w:firstRowLastColumn="0" w:lastRowFirstColumn="0" w:lastRowLastColumn="0"/>
            </w:pPr>
            <w:r>
              <w:rPr>
                <w:rStyle w:val="PMflex-TabellenausfllhinweisZ"/>
              </w:rPr>
              <w:t>Erstellungsdatum der Version</w:t>
            </w:r>
          </w:p>
        </w:tc>
      </w:tr>
      <w:tr w:rsidR="00C257B9" w:rsidRPr="00581FD2" w14:paraId="2ED67F11" w14:textId="77777777" w:rsidTr="00581FD2">
        <w:tc>
          <w:tcPr>
            <w:cnfStyle w:val="001000000000" w:firstRow="0" w:lastRow="0" w:firstColumn="1" w:lastColumn="0" w:oddVBand="0" w:evenVBand="0" w:oddHBand="0" w:evenHBand="0" w:firstRowFirstColumn="0" w:firstRowLastColumn="0" w:lastRowFirstColumn="0" w:lastRowLastColumn="0"/>
            <w:tcW w:w="1557" w:type="pct"/>
            <w:hideMark/>
          </w:tcPr>
          <w:p w14:paraId="36397867" w14:textId="692F5B56" w:rsidR="00C257B9" w:rsidRPr="00581FD2" w:rsidRDefault="00C257B9" w:rsidP="00C257B9">
            <w:pPr>
              <w:pStyle w:val="PMflex-Tabellen"/>
            </w:pPr>
            <w:r>
              <w:t xml:space="preserve">Speicherort: </w:t>
            </w:r>
          </w:p>
        </w:tc>
        <w:tc>
          <w:tcPr>
            <w:tcW w:w="3443" w:type="pct"/>
            <w:hideMark/>
          </w:tcPr>
          <w:p w14:paraId="55CCDA10" w14:textId="37D4E7CB" w:rsidR="00C257B9" w:rsidRPr="00CD28AF" w:rsidRDefault="00C257B9" w:rsidP="00C257B9">
            <w:pPr>
              <w:pStyle w:val="PMflex-Tabellen"/>
              <w:cnfStyle w:val="000000000000" w:firstRow="0" w:lastRow="0" w:firstColumn="0" w:lastColumn="0" w:oddVBand="0" w:evenVBand="0" w:oddHBand="0" w:evenHBand="0" w:firstRowFirstColumn="0" w:firstRowLastColumn="0" w:lastRowFirstColumn="0" w:lastRowLastColumn="0"/>
              <w:rPr>
                <w:rStyle w:val="PMflex-TabellenausfllhinweisZ"/>
              </w:rPr>
            </w:pPr>
            <w:r>
              <w:rPr>
                <w:rStyle w:val="PMflex-TabellenausfllhinweisZ"/>
              </w:rPr>
              <w:t>Link zur aktuellen Version des Dokuments</w:t>
            </w:r>
          </w:p>
        </w:tc>
      </w:tr>
      <w:tr w:rsidR="00C257B9" w:rsidRPr="00581FD2" w14:paraId="18290029" w14:textId="77777777" w:rsidTr="00581FD2">
        <w:tc>
          <w:tcPr>
            <w:cnfStyle w:val="001000000000" w:firstRow="0" w:lastRow="0" w:firstColumn="1" w:lastColumn="0" w:oddVBand="0" w:evenVBand="0" w:oddHBand="0" w:evenHBand="0" w:firstRowFirstColumn="0" w:firstRowLastColumn="0" w:lastRowFirstColumn="0" w:lastRowLastColumn="0"/>
            <w:tcW w:w="1557" w:type="pct"/>
          </w:tcPr>
          <w:p w14:paraId="75D56E30" w14:textId="4083820F" w:rsidR="00C257B9" w:rsidRPr="00581FD2" w:rsidRDefault="00C257B9" w:rsidP="00C257B9">
            <w:pPr>
              <w:pStyle w:val="PMflex-Tabellen"/>
            </w:pPr>
            <w:r>
              <w:t>Merkmal</w:t>
            </w:r>
          </w:p>
        </w:tc>
        <w:tc>
          <w:tcPr>
            <w:tcW w:w="3443" w:type="pct"/>
          </w:tcPr>
          <w:p w14:paraId="17F11E6D" w14:textId="667172FD" w:rsidR="00C257B9" w:rsidRPr="00CD28AF" w:rsidDel="00767200" w:rsidRDefault="00C257B9" w:rsidP="00C257B9">
            <w:pPr>
              <w:pStyle w:val="PMflex-Tabellen"/>
              <w:cnfStyle w:val="000000000000" w:firstRow="0" w:lastRow="0" w:firstColumn="0" w:lastColumn="0" w:oddVBand="0" w:evenVBand="0" w:oddHBand="0" w:evenHBand="0" w:firstRowFirstColumn="0" w:firstRowLastColumn="0" w:lastRowFirstColumn="0" w:lastRowLastColumn="0"/>
              <w:rPr>
                <w:rStyle w:val="PMflex-TabellenausfllhinweisZ"/>
              </w:rPr>
            </w:pPr>
            <w:r>
              <w:t>Wert</w:t>
            </w:r>
          </w:p>
        </w:tc>
      </w:tr>
    </w:tbl>
    <w:p w14:paraId="7B5C98DC" w14:textId="77777777" w:rsidR="001E48EC" w:rsidRPr="001E48EC" w:rsidRDefault="001E48EC" w:rsidP="00581FD2">
      <w:pPr>
        <w:pStyle w:val="PMflex1-ohneVerzeichnis"/>
      </w:pPr>
      <w:r w:rsidRPr="001E48EC">
        <w:t>Genehmigungs- und prüfberechtigte Personen</w:t>
      </w:r>
    </w:p>
    <w:p w14:paraId="2A612D47" w14:textId="53DE7194" w:rsidR="001E48EC" w:rsidRPr="001E48EC" w:rsidRDefault="001E48EC" w:rsidP="001E48EC">
      <w:pPr>
        <w:rPr>
          <w:rFonts w:eastAsia="Calibri" w:cstheme="minorHAnsi"/>
        </w:rPr>
      </w:pPr>
      <w:bookmarkStart w:id="0" w:name="_Hlk107321415"/>
      <w:r w:rsidRPr="001E48EC">
        <w:t xml:space="preserve">Hinweis: </w:t>
      </w:r>
      <w:r w:rsidR="004D61B5" w:rsidRPr="001E48EC">
        <w:t>Alle genehmigungs- und prüfungsberechtigten Personen</w:t>
      </w:r>
      <w:r w:rsidRPr="001E48EC">
        <w:t xml:space="preserve"> sind zu benennen. Alle Änderungen müssen dokumentiert und genehmigt werden. Alle in der Liste aufgeführten Personen gelten als erforderlich, sofern sie nicht</w:t>
      </w:r>
      <w:r w:rsidRPr="001E48EC">
        <w:rPr>
          <w:rFonts w:eastAsia="Calibri" w:cstheme="minorHAnsi"/>
        </w:rPr>
        <w:t xml:space="preserve"> ausdrücklich als optional aufgeführt sind. Für den Inhalt des Dokuments ist die Pro</w:t>
      </w:r>
      <w:r w:rsidR="00C257B9">
        <w:rPr>
          <w:rFonts w:eastAsia="Calibri" w:cstheme="minorHAnsi"/>
        </w:rPr>
        <w:t>gramm</w:t>
      </w:r>
      <w:r w:rsidRPr="001E48EC">
        <w:rPr>
          <w:rFonts w:eastAsia="Calibri" w:cstheme="minorHAnsi"/>
        </w:rPr>
        <w:t>leitung (</w:t>
      </w:r>
      <w:proofErr w:type="spellStart"/>
      <w:r w:rsidRPr="001E48EC">
        <w:rPr>
          <w:rFonts w:eastAsia="Calibri" w:cstheme="minorHAnsi"/>
        </w:rPr>
        <w:t>P</w:t>
      </w:r>
      <w:r w:rsidR="00C257B9">
        <w:rPr>
          <w:rFonts w:eastAsia="Calibri" w:cstheme="minorHAnsi"/>
        </w:rPr>
        <w:t>g</w:t>
      </w:r>
      <w:r w:rsidRPr="001E48EC">
        <w:rPr>
          <w:rFonts w:eastAsia="Calibri" w:cstheme="minorHAnsi"/>
        </w:rPr>
        <w:t>M</w:t>
      </w:r>
      <w:proofErr w:type="spellEnd"/>
      <w:r w:rsidRPr="001E48EC">
        <w:rPr>
          <w:rFonts w:eastAsia="Calibri" w:cstheme="minorHAnsi"/>
        </w:rPr>
        <w:t>) verantwortlich, sofern nicht anders angegeben.</w:t>
      </w:r>
    </w:p>
    <w:p w14:paraId="6D12D249" w14:textId="38B4F8CB" w:rsidR="001E48EC" w:rsidRPr="001E48EC" w:rsidRDefault="001E48EC" w:rsidP="001E48EC">
      <w:pPr>
        <w:rPr>
          <w:rFonts w:eastAsia="Calibri" w:cstheme="minorHAnsi"/>
        </w:rPr>
      </w:pPr>
    </w:p>
    <w:tbl>
      <w:tblPr>
        <w:tblStyle w:val="PMflex-Tabellenformat"/>
        <w:tblW w:w="5000" w:type="pct"/>
        <w:tblLook w:val="04A0" w:firstRow="1" w:lastRow="0" w:firstColumn="1" w:lastColumn="0" w:noHBand="0" w:noVBand="1"/>
      </w:tblPr>
      <w:tblGrid>
        <w:gridCol w:w="2212"/>
        <w:gridCol w:w="2284"/>
        <w:gridCol w:w="2607"/>
        <w:gridCol w:w="1957"/>
      </w:tblGrid>
      <w:tr w:rsidR="001E48EC" w:rsidRPr="00581FD2" w14:paraId="4A5C787B" w14:textId="77777777" w:rsidTr="00581F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0" w:type="pct"/>
            <w:hideMark/>
          </w:tcPr>
          <w:bookmarkEnd w:id="0"/>
          <w:p w14:paraId="061A1E07" w14:textId="77777777" w:rsidR="001E48EC" w:rsidRPr="00581FD2" w:rsidRDefault="001E48EC" w:rsidP="00CD28AF">
            <w:pPr>
              <w:pStyle w:val="PMflex-Tabellen"/>
            </w:pPr>
            <w:r w:rsidRPr="00581FD2">
              <w:t>Name</w:t>
            </w:r>
          </w:p>
        </w:tc>
        <w:tc>
          <w:tcPr>
            <w:tcW w:w="1260" w:type="pct"/>
            <w:hideMark/>
          </w:tcPr>
          <w:p w14:paraId="32FEAE69" w14:textId="77777777" w:rsidR="001E48EC" w:rsidRPr="00581FD2" w:rsidRDefault="001E48EC" w:rsidP="00CD28AF">
            <w:pPr>
              <w:pStyle w:val="PMflex-Tabellen"/>
              <w:cnfStyle w:val="100000000000" w:firstRow="1" w:lastRow="0" w:firstColumn="0" w:lastColumn="0" w:oddVBand="0" w:evenVBand="0" w:oddHBand="0" w:evenHBand="0" w:firstRowFirstColumn="0" w:firstRowLastColumn="0" w:lastRowFirstColumn="0" w:lastRowLastColumn="0"/>
            </w:pPr>
            <w:r w:rsidRPr="00581FD2">
              <w:t>Rolle</w:t>
            </w:r>
          </w:p>
        </w:tc>
        <w:tc>
          <w:tcPr>
            <w:tcW w:w="1439" w:type="pct"/>
            <w:hideMark/>
          </w:tcPr>
          <w:p w14:paraId="6F75D100" w14:textId="77777777" w:rsidR="001E48EC" w:rsidRPr="00581FD2" w:rsidRDefault="001E48EC" w:rsidP="00CD28AF">
            <w:pPr>
              <w:pStyle w:val="PMflex-Tabellen"/>
              <w:cnfStyle w:val="100000000000" w:firstRow="1" w:lastRow="0" w:firstColumn="0" w:lastColumn="0" w:oddVBand="0" w:evenVBand="0" w:oddHBand="0" w:evenHBand="0" w:firstRowFirstColumn="0" w:firstRowLastColumn="0" w:lastRowFirstColumn="0" w:lastRowLastColumn="0"/>
            </w:pPr>
            <w:r w:rsidRPr="00581FD2">
              <w:t>Tätigkeit</w:t>
            </w:r>
          </w:p>
        </w:tc>
        <w:tc>
          <w:tcPr>
            <w:tcW w:w="1080" w:type="pct"/>
            <w:hideMark/>
          </w:tcPr>
          <w:p w14:paraId="15DFEB8F" w14:textId="77777777" w:rsidR="001E48EC" w:rsidRPr="00581FD2" w:rsidRDefault="001E48EC" w:rsidP="00CD28AF">
            <w:pPr>
              <w:pStyle w:val="PMflex-Tabellen"/>
              <w:cnfStyle w:val="100000000000" w:firstRow="1" w:lastRow="0" w:firstColumn="0" w:lastColumn="0" w:oddVBand="0" w:evenVBand="0" w:oddHBand="0" w:evenHBand="0" w:firstRowFirstColumn="0" w:firstRowLastColumn="0" w:lastRowFirstColumn="0" w:lastRowLastColumn="0"/>
            </w:pPr>
            <w:r w:rsidRPr="00581FD2">
              <w:t>Datum</w:t>
            </w:r>
          </w:p>
        </w:tc>
      </w:tr>
      <w:tr w:rsidR="001E48EC" w:rsidRPr="00581FD2" w14:paraId="200D31D6" w14:textId="77777777" w:rsidTr="00581FD2">
        <w:tc>
          <w:tcPr>
            <w:cnfStyle w:val="001000000000" w:firstRow="0" w:lastRow="0" w:firstColumn="1" w:lastColumn="0" w:oddVBand="0" w:evenVBand="0" w:oddHBand="0" w:evenHBand="0" w:firstRowFirstColumn="0" w:firstRowLastColumn="0" w:lastRowFirstColumn="0" w:lastRowLastColumn="0"/>
            <w:tcW w:w="1220" w:type="pct"/>
          </w:tcPr>
          <w:p w14:paraId="5886F4FA" w14:textId="77777777" w:rsidR="001E48EC" w:rsidRPr="00581FD2" w:rsidRDefault="001E48EC" w:rsidP="00CD28AF">
            <w:pPr>
              <w:pStyle w:val="PMflex-Tabellen"/>
            </w:pPr>
          </w:p>
        </w:tc>
        <w:tc>
          <w:tcPr>
            <w:tcW w:w="1260" w:type="pct"/>
          </w:tcPr>
          <w:p w14:paraId="4C71030C" w14:textId="77777777" w:rsidR="001E48EC" w:rsidRPr="00581FD2" w:rsidRDefault="001E48EC"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1439" w:type="pct"/>
            <w:hideMark/>
          </w:tcPr>
          <w:p w14:paraId="268EB03D" w14:textId="50D56384" w:rsidR="001E48EC" w:rsidRPr="00CD28AF" w:rsidRDefault="00581FD2" w:rsidP="00CD28AF">
            <w:pPr>
              <w:pStyle w:val="PMflex-Tabellen"/>
              <w:cnfStyle w:val="000000000000" w:firstRow="0" w:lastRow="0" w:firstColumn="0" w:lastColumn="0" w:oddVBand="0" w:evenVBand="0" w:oddHBand="0" w:evenHBand="0" w:firstRowFirstColumn="0" w:firstRowLastColumn="0" w:lastRowFirstColumn="0" w:lastRowLastColumn="0"/>
              <w:rPr>
                <w:rStyle w:val="PMflex-TabellenausfllhinweisZ"/>
              </w:rPr>
            </w:pPr>
            <w:r w:rsidRPr="00CD28AF">
              <w:rPr>
                <w:rStyle w:val="PMflex-TabellenausfllhinweisZ"/>
              </w:rPr>
              <w:t>g</w:t>
            </w:r>
            <w:r w:rsidR="001E48EC" w:rsidRPr="00CD28AF">
              <w:rPr>
                <w:rStyle w:val="PMflex-TabellenausfllhinweisZ"/>
              </w:rPr>
              <w:t>enehmigen</w:t>
            </w:r>
            <w:r w:rsidRPr="00CD28AF">
              <w:rPr>
                <w:rStyle w:val="PMflex-TabellenausfllhinweisZ"/>
              </w:rPr>
              <w:t>/</w:t>
            </w:r>
            <w:r w:rsidR="001E48EC" w:rsidRPr="00CD28AF">
              <w:rPr>
                <w:rStyle w:val="PMflex-TabellenausfllhinweisZ"/>
              </w:rPr>
              <w:t>überprüfen</w:t>
            </w:r>
          </w:p>
        </w:tc>
        <w:tc>
          <w:tcPr>
            <w:tcW w:w="1080" w:type="pct"/>
          </w:tcPr>
          <w:p w14:paraId="4B0BD592" w14:textId="77777777" w:rsidR="001E48EC" w:rsidRPr="00581FD2" w:rsidRDefault="001E48EC" w:rsidP="00CD28AF">
            <w:pPr>
              <w:pStyle w:val="PMflex-Tabellen"/>
              <w:cnfStyle w:val="000000000000" w:firstRow="0" w:lastRow="0" w:firstColumn="0" w:lastColumn="0" w:oddVBand="0" w:evenVBand="0" w:oddHBand="0" w:evenHBand="0" w:firstRowFirstColumn="0" w:firstRowLastColumn="0" w:lastRowFirstColumn="0" w:lastRowLastColumn="0"/>
            </w:pPr>
          </w:p>
        </w:tc>
      </w:tr>
      <w:tr w:rsidR="001E48EC" w:rsidRPr="00581FD2" w14:paraId="1AF093E5" w14:textId="77777777" w:rsidTr="00581FD2">
        <w:tc>
          <w:tcPr>
            <w:cnfStyle w:val="001000000000" w:firstRow="0" w:lastRow="0" w:firstColumn="1" w:lastColumn="0" w:oddVBand="0" w:evenVBand="0" w:oddHBand="0" w:evenHBand="0" w:firstRowFirstColumn="0" w:firstRowLastColumn="0" w:lastRowFirstColumn="0" w:lastRowLastColumn="0"/>
            <w:tcW w:w="1220" w:type="pct"/>
          </w:tcPr>
          <w:p w14:paraId="353D9285" w14:textId="77777777" w:rsidR="001E48EC" w:rsidRPr="00581FD2" w:rsidRDefault="001E48EC" w:rsidP="00CD28AF">
            <w:pPr>
              <w:pStyle w:val="PMflex-Tabellen"/>
            </w:pPr>
          </w:p>
        </w:tc>
        <w:tc>
          <w:tcPr>
            <w:tcW w:w="1260" w:type="pct"/>
          </w:tcPr>
          <w:p w14:paraId="162ABF80" w14:textId="77777777" w:rsidR="001E48EC" w:rsidRPr="00581FD2" w:rsidRDefault="001E48EC"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1439" w:type="pct"/>
          </w:tcPr>
          <w:p w14:paraId="01015A69" w14:textId="77777777" w:rsidR="001E48EC" w:rsidRPr="00581FD2" w:rsidRDefault="001E48EC"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1080" w:type="pct"/>
          </w:tcPr>
          <w:p w14:paraId="2BF61782" w14:textId="77777777" w:rsidR="001E48EC" w:rsidRPr="00581FD2" w:rsidRDefault="001E48EC" w:rsidP="00CD28AF">
            <w:pPr>
              <w:pStyle w:val="PMflex-Tabellen"/>
              <w:cnfStyle w:val="000000000000" w:firstRow="0" w:lastRow="0" w:firstColumn="0" w:lastColumn="0" w:oddVBand="0" w:evenVBand="0" w:oddHBand="0" w:evenHBand="0" w:firstRowFirstColumn="0" w:firstRowLastColumn="0" w:lastRowFirstColumn="0" w:lastRowLastColumn="0"/>
            </w:pPr>
          </w:p>
        </w:tc>
      </w:tr>
      <w:tr w:rsidR="001E48EC" w:rsidRPr="00581FD2" w14:paraId="2F49BF00" w14:textId="77777777" w:rsidTr="00581FD2">
        <w:tc>
          <w:tcPr>
            <w:cnfStyle w:val="001000000000" w:firstRow="0" w:lastRow="0" w:firstColumn="1" w:lastColumn="0" w:oddVBand="0" w:evenVBand="0" w:oddHBand="0" w:evenHBand="0" w:firstRowFirstColumn="0" w:firstRowLastColumn="0" w:lastRowFirstColumn="0" w:lastRowLastColumn="0"/>
            <w:tcW w:w="1220" w:type="pct"/>
          </w:tcPr>
          <w:p w14:paraId="1A6689FA" w14:textId="77777777" w:rsidR="001E48EC" w:rsidRPr="00581FD2" w:rsidRDefault="001E48EC" w:rsidP="00CD28AF">
            <w:pPr>
              <w:pStyle w:val="PMflex-Tabellen"/>
            </w:pPr>
          </w:p>
        </w:tc>
        <w:tc>
          <w:tcPr>
            <w:tcW w:w="1260" w:type="pct"/>
          </w:tcPr>
          <w:p w14:paraId="6AC80C7A" w14:textId="77777777" w:rsidR="001E48EC" w:rsidRPr="00581FD2" w:rsidRDefault="001E48EC"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1439" w:type="pct"/>
          </w:tcPr>
          <w:p w14:paraId="1793A5E9" w14:textId="77777777" w:rsidR="001E48EC" w:rsidRPr="00581FD2" w:rsidRDefault="001E48EC"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1080" w:type="pct"/>
          </w:tcPr>
          <w:p w14:paraId="1650A800" w14:textId="77777777" w:rsidR="001E48EC" w:rsidRPr="00581FD2" w:rsidRDefault="001E48EC" w:rsidP="00CD28AF">
            <w:pPr>
              <w:pStyle w:val="PMflex-Tabellen"/>
              <w:cnfStyle w:val="000000000000" w:firstRow="0" w:lastRow="0" w:firstColumn="0" w:lastColumn="0" w:oddVBand="0" w:evenVBand="0" w:oddHBand="0" w:evenHBand="0" w:firstRowFirstColumn="0" w:firstRowLastColumn="0" w:lastRowFirstColumn="0" w:lastRowLastColumn="0"/>
            </w:pPr>
          </w:p>
        </w:tc>
      </w:tr>
    </w:tbl>
    <w:p w14:paraId="3B3122EA" w14:textId="77777777" w:rsidR="001E48EC" w:rsidRPr="001E48EC" w:rsidRDefault="001E48EC" w:rsidP="001E48EC"/>
    <w:p w14:paraId="68DCDD8D" w14:textId="77777777" w:rsidR="00FE7F5B" w:rsidRPr="00581FD2" w:rsidRDefault="00FE7F5B" w:rsidP="00581FD2"/>
    <w:p w14:paraId="5466FC2B" w14:textId="77777777" w:rsidR="00D04260" w:rsidRPr="00581FD2" w:rsidRDefault="00D04260" w:rsidP="00581FD2"/>
    <w:p w14:paraId="0025B9B0" w14:textId="77777777" w:rsidR="00216FD2" w:rsidRPr="00581FD2" w:rsidRDefault="00216FD2" w:rsidP="00581FD2">
      <w:r w:rsidRPr="00581FD2">
        <w:br w:type="page"/>
      </w:r>
    </w:p>
    <w:p w14:paraId="67154286" w14:textId="61B1E186" w:rsidR="001E48EC" w:rsidRPr="001E48EC" w:rsidRDefault="001E48EC" w:rsidP="00581FD2">
      <w:pPr>
        <w:pStyle w:val="PMflex1-ohneVerzeichnis"/>
      </w:pPr>
      <w:r w:rsidRPr="001E48EC">
        <w:lastRenderedPageBreak/>
        <w:t>Dokumentenhistorie</w:t>
      </w:r>
    </w:p>
    <w:p w14:paraId="78099C7A" w14:textId="77777777" w:rsidR="00C257B9" w:rsidRDefault="00C257B9" w:rsidP="00C257B9">
      <w:r>
        <w:t>Die Autorin bzw. der Autor des Dokuments ist berechtigt, die folgenden Arten von Änderungen an dem vorliegenden Dokument vorzunehmen, ohne dass das Dokument erneut genehmigt werden muss:</w:t>
      </w:r>
    </w:p>
    <w:p w14:paraId="23C4FA25" w14:textId="77777777" w:rsidR="00C257B9" w:rsidRDefault="00C257B9" w:rsidP="00C257B9">
      <w:pPr>
        <w:pStyle w:val="PMflexAufzhlung"/>
        <w:numPr>
          <w:ilvl w:val="0"/>
          <w:numId w:val="18"/>
        </w:numPr>
        <w:ind w:left="709" w:hanging="357"/>
      </w:pPr>
      <w:r>
        <w:t>Redaktion, Formatierung und Rechtschreibung</w:t>
      </w:r>
    </w:p>
    <w:p w14:paraId="56BD20CD" w14:textId="77777777" w:rsidR="00C257B9" w:rsidRDefault="00C257B9" w:rsidP="00C257B9">
      <w:pPr>
        <w:pStyle w:val="PMflexAufzhlung"/>
        <w:numPr>
          <w:ilvl w:val="0"/>
          <w:numId w:val="18"/>
        </w:numPr>
        <w:ind w:left="709" w:hanging="357"/>
      </w:pPr>
      <w:r>
        <w:t>Klarstellung/Erläuterung</w:t>
      </w:r>
    </w:p>
    <w:p w14:paraId="30A03DA1" w14:textId="2F11F61F" w:rsidR="00C257B9" w:rsidRDefault="00C257B9" w:rsidP="00C257B9">
      <w:r>
        <w:t>Um eine Änderung dieses Dokuments zu beantragen, wenden Sie sich an die Autorin bzw. den Autor des Dokuments. Die Änderungen an diesem Dokument sind in der folgenden Tabelle in umgekehrter chronologischer Reihenfolge (aktuelle Version zuerst) zusammengefasst.</w:t>
      </w:r>
    </w:p>
    <w:tbl>
      <w:tblPr>
        <w:tblStyle w:val="PMflex-Tabellenformat"/>
        <w:tblW w:w="4942" w:type="pct"/>
        <w:tblLook w:val="04A0" w:firstRow="1" w:lastRow="0" w:firstColumn="1" w:lastColumn="0" w:noHBand="0" w:noVBand="1"/>
      </w:tblPr>
      <w:tblGrid>
        <w:gridCol w:w="1031"/>
        <w:gridCol w:w="1207"/>
        <w:gridCol w:w="2608"/>
        <w:gridCol w:w="4109"/>
      </w:tblGrid>
      <w:tr w:rsidR="00C257B9" w14:paraId="3D519FD0" w14:textId="77777777" w:rsidTr="00C257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6" w:type="pct"/>
            <w:tcBorders>
              <w:top w:val="single" w:sz="4" w:space="0" w:color="auto"/>
              <w:left w:val="single" w:sz="4" w:space="0" w:color="auto"/>
              <w:bottom w:val="single" w:sz="4" w:space="0" w:color="auto"/>
              <w:right w:val="single" w:sz="4" w:space="0" w:color="auto"/>
            </w:tcBorders>
            <w:hideMark/>
          </w:tcPr>
          <w:p w14:paraId="0E690536" w14:textId="77777777" w:rsidR="00C257B9" w:rsidRDefault="00C257B9">
            <w:pPr>
              <w:pStyle w:val="PMflex-Tabellen"/>
            </w:pPr>
            <w:r>
              <w:t>Version</w:t>
            </w:r>
          </w:p>
        </w:tc>
        <w:tc>
          <w:tcPr>
            <w:tcW w:w="674" w:type="pct"/>
            <w:tcBorders>
              <w:top w:val="single" w:sz="4" w:space="0" w:color="auto"/>
              <w:left w:val="single" w:sz="4" w:space="0" w:color="auto"/>
              <w:bottom w:val="single" w:sz="4" w:space="0" w:color="auto"/>
              <w:right w:val="single" w:sz="4" w:space="0" w:color="auto"/>
            </w:tcBorders>
            <w:hideMark/>
          </w:tcPr>
          <w:p w14:paraId="6DF9932D" w14:textId="77777777" w:rsidR="00C257B9" w:rsidRDefault="00C257B9">
            <w:pPr>
              <w:pStyle w:val="PMflex-Tabellen"/>
              <w:cnfStyle w:val="100000000000" w:firstRow="1" w:lastRow="0" w:firstColumn="0" w:lastColumn="0" w:oddVBand="0" w:evenVBand="0" w:oddHBand="0" w:evenHBand="0" w:firstRowFirstColumn="0" w:firstRowLastColumn="0" w:lastRowFirstColumn="0" w:lastRowLastColumn="0"/>
            </w:pPr>
            <w:r>
              <w:t>Datum</w:t>
            </w:r>
          </w:p>
        </w:tc>
        <w:tc>
          <w:tcPr>
            <w:tcW w:w="1456" w:type="pct"/>
            <w:tcBorders>
              <w:top w:val="single" w:sz="4" w:space="0" w:color="auto"/>
              <w:left w:val="single" w:sz="4" w:space="0" w:color="auto"/>
              <w:bottom w:val="single" w:sz="4" w:space="0" w:color="auto"/>
              <w:right w:val="single" w:sz="4" w:space="0" w:color="auto"/>
            </w:tcBorders>
            <w:hideMark/>
          </w:tcPr>
          <w:p w14:paraId="1A9005C8" w14:textId="77777777" w:rsidR="00C257B9" w:rsidRDefault="00C257B9">
            <w:pPr>
              <w:pStyle w:val="PMflex-Tabellen"/>
              <w:cnfStyle w:val="100000000000" w:firstRow="1" w:lastRow="0" w:firstColumn="0" w:lastColumn="0" w:oddVBand="0" w:evenVBand="0" w:oddHBand="0" w:evenHBand="0" w:firstRowFirstColumn="0" w:firstRowLastColumn="0" w:lastRowFirstColumn="0" w:lastRowLastColumn="0"/>
            </w:pPr>
            <w:r>
              <w:t>Erstellt von</w:t>
            </w:r>
          </w:p>
        </w:tc>
        <w:tc>
          <w:tcPr>
            <w:tcW w:w="2294" w:type="pct"/>
            <w:tcBorders>
              <w:top w:val="single" w:sz="4" w:space="0" w:color="auto"/>
              <w:left w:val="single" w:sz="4" w:space="0" w:color="auto"/>
              <w:bottom w:val="single" w:sz="4" w:space="0" w:color="auto"/>
              <w:right w:val="single" w:sz="4" w:space="0" w:color="auto"/>
            </w:tcBorders>
            <w:hideMark/>
          </w:tcPr>
          <w:p w14:paraId="223A9ACE" w14:textId="77777777" w:rsidR="00C257B9" w:rsidRDefault="00C257B9">
            <w:pPr>
              <w:pStyle w:val="PMflex-Tabellen"/>
              <w:cnfStyle w:val="100000000000" w:firstRow="1" w:lastRow="0" w:firstColumn="0" w:lastColumn="0" w:oddVBand="0" w:evenVBand="0" w:oddHBand="0" w:evenHBand="0" w:firstRowFirstColumn="0" w:firstRowLastColumn="0" w:lastRowFirstColumn="0" w:lastRowLastColumn="0"/>
            </w:pPr>
            <w:r>
              <w:t>Kurze Beschreibung der Änderungen</w:t>
            </w:r>
          </w:p>
        </w:tc>
      </w:tr>
      <w:tr w:rsidR="00C257B9" w14:paraId="07F81DBC" w14:textId="77777777" w:rsidTr="00C257B9">
        <w:tc>
          <w:tcPr>
            <w:cnfStyle w:val="001000000000" w:firstRow="0" w:lastRow="0" w:firstColumn="1" w:lastColumn="0" w:oddVBand="0" w:evenVBand="0" w:oddHBand="0" w:evenHBand="0" w:firstRowFirstColumn="0" w:firstRowLastColumn="0" w:lastRowFirstColumn="0" w:lastRowLastColumn="0"/>
            <w:tcW w:w="576" w:type="pct"/>
            <w:tcBorders>
              <w:top w:val="single" w:sz="4" w:space="0" w:color="auto"/>
              <w:left w:val="single" w:sz="4" w:space="0" w:color="auto"/>
              <w:bottom w:val="single" w:sz="4" w:space="0" w:color="auto"/>
              <w:right w:val="single" w:sz="4" w:space="0" w:color="auto"/>
            </w:tcBorders>
            <w:hideMark/>
          </w:tcPr>
          <w:p w14:paraId="7F6CB345" w14:textId="77777777" w:rsidR="00C257B9" w:rsidRDefault="00C257B9"/>
        </w:tc>
        <w:tc>
          <w:tcPr>
            <w:tcW w:w="674" w:type="pct"/>
            <w:tcBorders>
              <w:top w:val="single" w:sz="4" w:space="0" w:color="auto"/>
              <w:left w:val="single" w:sz="4" w:space="0" w:color="auto"/>
              <w:bottom w:val="single" w:sz="4" w:space="0" w:color="auto"/>
              <w:right w:val="single" w:sz="4" w:space="0" w:color="auto"/>
            </w:tcBorders>
          </w:tcPr>
          <w:p w14:paraId="08264D90" w14:textId="77777777" w:rsidR="00C257B9" w:rsidRDefault="00C257B9">
            <w:pPr>
              <w:pStyle w:val="PMflex-Tabellen"/>
              <w:cnfStyle w:val="000000000000" w:firstRow="0" w:lastRow="0" w:firstColumn="0" w:lastColumn="0" w:oddVBand="0" w:evenVBand="0" w:oddHBand="0" w:evenHBand="0" w:firstRowFirstColumn="0" w:firstRowLastColumn="0" w:lastRowFirstColumn="0" w:lastRowLastColumn="0"/>
            </w:pPr>
          </w:p>
        </w:tc>
        <w:tc>
          <w:tcPr>
            <w:tcW w:w="1456" w:type="pct"/>
            <w:tcBorders>
              <w:top w:val="single" w:sz="4" w:space="0" w:color="auto"/>
              <w:left w:val="single" w:sz="4" w:space="0" w:color="auto"/>
              <w:bottom w:val="single" w:sz="4" w:space="0" w:color="auto"/>
              <w:right w:val="single" w:sz="4" w:space="0" w:color="auto"/>
            </w:tcBorders>
          </w:tcPr>
          <w:p w14:paraId="407A4B94" w14:textId="77777777" w:rsidR="00C257B9" w:rsidRDefault="00C257B9">
            <w:pPr>
              <w:pStyle w:val="PMflex-Tabellen"/>
              <w:cnfStyle w:val="000000000000" w:firstRow="0" w:lastRow="0" w:firstColumn="0" w:lastColumn="0" w:oddVBand="0" w:evenVBand="0" w:oddHBand="0" w:evenHBand="0" w:firstRowFirstColumn="0" w:firstRowLastColumn="0" w:lastRowFirstColumn="0" w:lastRowLastColumn="0"/>
            </w:pPr>
          </w:p>
        </w:tc>
        <w:tc>
          <w:tcPr>
            <w:tcW w:w="2294" w:type="pct"/>
            <w:tcBorders>
              <w:top w:val="single" w:sz="4" w:space="0" w:color="auto"/>
              <w:left w:val="single" w:sz="4" w:space="0" w:color="auto"/>
              <w:bottom w:val="single" w:sz="4" w:space="0" w:color="auto"/>
              <w:right w:val="single" w:sz="4" w:space="0" w:color="auto"/>
            </w:tcBorders>
            <w:hideMark/>
          </w:tcPr>
          <w:p w14:paraId="2EB2446F" w14:textId="77777777" w:rsidR="00C257B9" w:rsidRDefault="00C257B9">
            <w:pPr>
              <w:cnfStyle w:val="000000000000" w:firstRow="0" w:lastRow="0" w:firstColumn="0" w:lastColumn="0" w:oddVBand="0" w:evenVBand="0" w:oddHBand="0" w:evenHBand="0" w:firstRowFirstColumn="0" w:firstRowLastColumn="0" w:lastRowFirstColumn="0" w:lastRowLastColumn="0"/>
            </w:pPr>
          </w:p>
        </w:tc>
      </w:tr>
      <w:tr w:rsidR="00C257B9" w14:paraId="55C718E7" w14:textId="77777777" w:rsidTr="00C257B9">
        <w:tc>
          <w:tcPr>
            <w:cnfStyle w:val="001000000000" w:firstRow="0" w:lastRow="0" w:firstColumn="1" w:lastColumn="0" w:oddVBand="0" w:evenVBand="0" w:oddHBand="0" w:evenHBand="0" w:firstRowFirstColumn="0" w:firstRowLastColumn="0" w:lastRowFirstColumn="0" w:lastRowLastColumn="0"/>
            <w:tcW w:w="576" w:type="pct"/>
            <w:tcBorders>
              <w:top w:val="single" w:sz="4" w:space="0" w:color="auto"/>
              <w:left w:val="single" w:sz="4" w:space="0" w:color="auto"/>
              <w:bottom w:val="single" w:sz="4" w:space="0" w:color="auto"/>
              <w:right w:val="single" w:sz="4" w:space="0" w:color="auto"/>
            </w:tcBorders>
          </w:tcPr>
          <w:p w14:paraId="54996CBE" w14:textId="77777777" w:rsidR="00C257B9" w:rsidRDefault="00C257B9">
            <w:pPr>
              <w:pStyle w:val="PMflex-Tabellen"/>
            </w:pPr>
          </w:p>
        </w:tc>
        <w:tc>
          <w:tcPr>
            <w:tcW w:w="674" w:type="pct"/>
            <w:tcBorders>
              <w:top w:val="single" w:sz="4" w:space="0" w:color="auto"/>
              <w:left w:val="single" w:sz="4" w:space="0" w:color="auto"/>
              <w:bottom w:val="single" w:sz="4" w:space="0" w:color="auto"/>
              <w:right w:val="single" w:sz="4" w:space="0" w:color="auto"/>
            </w:tcBorders>
          </w:tcPr>
          <w:p w14:paraId="1CED9EC0" w14:textId="77777777" w:rsidR="00C257B9" w:rsidRDefault="00C257B9">
            <w:pPr>
              <w:pStyle w:val="PMflex-Tabellen"/>
              <w:cnfStyle w:val="000000000000" w:firstRow="0" w:lastRow="0" w:firstColumn="0" w:lastColumn="0" w:oddVBand="0" w:evenVBand="0" w:oddHBand="0" w:evenHBand="0" w:firstRowFirstColumn="0" w:firstRowLastColumn="0" w:lastRowFirstColumn="0" w:lastRowLastColumn="0"/>
            </w:pPr>
          </w:p>
        </w:tc>
        <w:tc>
          <w:tcPr>
            <w:tcW w:w="1456" w:type="pct"/>
            <w:tcBorders>
              <w:top w:val="single" w:sz="4" w:space="0" w:color="auto"/>
              <w:left w:val="single" w:sz="4" w:space="0" w:color="auto"/>
              <w:bottom w:val="single" w:sz="4" w:space="0" w:color="auto"/>
              <w:right w:val="single" w:sz="4" w:space="0" w:color="auto"/>
            </w:tcBorders>
          </w:tcPr>
          <w:p w14:paraId="62EFEA8A" w14:textId="77777777" w:rsidR="00C257B9" w:rsidRDefault="00C257B9">
            <w:pPr>
              <w:pStyle w:val="PMflex-Tabellen"/>
              <w:cnfStyle w:val="000000000000" w:firstRow="0" w:lastRow="0" w:firstColumn="0" w:lastColumn="0" w:oddVBand="0" w:evenVBand="0" w:oddHBand="0" w:evenHBand="0" w:firstRowFirstColumn="0" w:firstRowLastColumn="0" w:lastRowFirstColumn="0" w:lastRowLastColumn="0"/>
            </w:pPr>
          </w:p>
        </w:tc>
        <w:tc>
          <w:tcPr>
            <w:tcW w:w="2294" w:type="pct"/>
            <w:tcBorders>
              <w:top w:val="single" w:sz="4" w:space="0" w:color="auto"/>
              <w:left w:val="single" w:sz="4" w:space="0" w:color="auto"/>
              <w:bottom w:val="single" w:sz="4" w:space="0" w:color="auto"/>
              <w:right w:val="single" w:sz="4" w:space="0" w:color="auto"/>
            </w:tcBorders>
          </w:tcPr>
          <w:p w14:paraId="29059237" w14:textId="77777777" w:rsidR="00C257B9" w:rsidRDefault="00C257B9">
            <w:pPr>
              <w:pStyle w:val="PMflex-Tabellen"/>
              <w:cnfStyle w:val="000000000000" w:firstRow="0" w:lastRow="0" w:firstColumn="0" w:lastColumn="0" w:oddVBand="0" w:evenVBand="0" w:oddHBand="0" w:evenHBand="0" w:firstRowFirstColumn="0" w:firstRowLastColumn="0" w:lastRowFirstColumn="0" w:lastRowLastColumn="0"/>
            </w:pPr>
          </w:p>
        </w:tc>
      </w:tr>
      <w:tr w:rsidR="00C257B9" w14:paraId="2ABF628E" w14:textId="77777777" w:rsidTr="00C257B9">
        <w:tc>
          <w:tcPr>
            <w:cnfStyle w:val="001000000000" w:firstRow="0" w:lastRow="0" w:firstColumn="1" w:lastColumn="0" w:oddVBand="0" w:evenVBand="0" w:oddHBand="0" w:evenHBand="0" w:firstRowFirstColumn="0" w:firstRowLastColumn="0" w:lastRowFirstColumn="0" w:lastRowLastColumn="0"/>
            <w:tcW w:w="576" w:type="pct"/>
            <w:tcBorders>
              <w:top w:val="single" w:sz="4" w:space="0" w:color="auto"/>
              <w:left w:val="single" w:sz="4" w:space="0" w:color="auto"/>
              <w:bottom w:val="single" w:sz="4" w:space="0" w:color="auto"/>
              <w:right w:val="single" w:sz="4" w:space="0" w:color="auto"/>
            </w:tcBorders>
          </w:tcPr>
          <w:p w14:paraId="5213365A" w14:textId="77777777" w:rsidR="00C257B9" w:rsidRDefault="00C257B9">
            <w:pPr>
              <w:pStyle w:val="PMflex-Tabellen"/>
            </w:pPr>
          </w:p>
        </w:tc>
        <w:tc>
          <w:tcPr>
            <w:tcW w:w="674" w:type="pct"/>
            <w:tcBorders>
              <w:top w:val="single" w:sz="4" w:space="0" w:color="auto"/>
              <w:left w:val="single" w:sz="4" w:space="0" w:color="auto"/>
              <w:bottom w:val="single" w:sz="4" w:space="0" w:color="auto"/>
              <w:right w:val="single" w:sz="4" w:space="0" w:color="auto"/>
            </w:tcBorders>
          </w:tcPr>
          <w:p w14:paraId="4618EBC5" w14:textId="77777777" w:rsidR="00C257B9" w:rsidRDefault="00C257B9">
            <w:pPr>
              <w:pStyle w:val="PMflex-Tabellen"/>
              <w:cnfStyle w:val="000000000000" w:firstRow="0" w:lastRow="0" w:firstColumn="0" w:lastColumn="0" w:oddVBand="0" w:evenVBand="0" w:oddHBand="0" w:evenHBand="0" w:firstRowFirstColumn="0" w:firstRowLastColumn="0" w:lastRowFirstColumn="0" w:lastRowLastColumn="0"/>
            </w:pPr>
          </w:p>
        </w:tc>
        <w:tc>
          <w:tcPr>
            <w:tcW w:w="1456" w:type="pct"/>
            <w:tcBorders>
              <w:top w:val="single" w:sz="4" w:space="0" w:color="auto"/>
              <w:left w:val="single" w:sz="4" w:space="0" w:color="auto"/>
              <w:bottom w:val="single" w:sz="4" w:space="0" w:color="auto"/>
              <w:right w:val="single" w:sz="4" w:space="0" w:color="auto"/>
            </w:tcBorders>
          </w:tcPr>
          <w:p w14:paraId="4519AC93" w14:textId="77777777" w:rsidR="00C257B9" w:rsidRDefault="00C257B9">
            <w:pPr>
              <w:pStyle w:val="PMflex-Tabellen"/>
              <w:cnfStyle w:val="000000000000" w:firstRow="0" w:lastRow="0" w:firstColumn="0" w:lastColumn="0" w:oddVBand="0" w:evenVBand="0" w:oddHBand="0" w:evenHBand="0" w:firstRowFirstColumn="0" w:firstRowLastColumn="0" w:lastRowFirstColumn="0" w:lastRowLastColumn="0"/>
            </w:pPr>
          </w:p>
        </w:tc>
        <w:tc>
          <w:tcPr>
            <w:tcW w:w="2294" w:type="pct"/>
            <w:tcBorders>
              <w:top w:val="single" w:sz="4" w:space="0" w:color="auto"/>
              <w:left w:val="single" w:sz="4" w:space="0" w:color="auto"/>
              <w:bottom w:val="single" w:sz="4" w:space="0" w:color="auto"/>
              <w:right w:val="single" w:sz="4" w:space="0" w:color="auto"/>
            </w:tcBorders>
          </w:tcPr>
          <w:p w14:paraId="04FE4C3D" w14:textId="77777777" w:rsidR="00C257B9" w:rsidRDefault="00C257B9">
            <w:pPr>
              <w:pStyle w:val="PMflex-Tabellen"/>
              <w:cnfStyle w:val="000000000000" w:firstRow="0" w:lastRow="0" w:firstColumn="0" w:lastColumn="0" w:oddVBand="0" w:evenVBand="0" w:oddHBand="0" w:evenHBand="0" w:firstRowFirstColumn="0" w:firstRowLastColumn="0" w:lastRowFirstColumn="0" w:lastRowLastColumn="0"/>
            </w:pPr>
          </w:p>
        </w:tc>
      </w:tr>
    </w:tbl>
    <w:p w14:paraId="1381E312" w14:textId="77777777" w:rsidR="001E48EC" w:rsidRPr="001E48EC" w:rsidRDefault="001E48EC" w:rsidP="001E48EC">
      <w:pPr>
        <w:spacing w:before="0" w:after="200" w:line="276" w:lineRule="auto"/>
      </w:pPr>
      <w:r w:rsidRPr="001E48EC">
        <w:br w:type="page"/>
      </w:r>
    </w:p>
    <w:p w14:paraId="3D24C3B4" w14:textId="77777777" w:rsidR="00B55954" w:rsidRDefault="00B55954">
      <w:pPr>
        <w:spacing w:before="0" w:after="200" w:line="276" w:lineRule="auto"/>
      </w:pPr>
    </w:p>
    <w:sdt>
      <w:sdtPr>
        <w:rPr>
          <w:rStyle w:val="PMflexberschriftohneNummerierungChar"/>
          <w:b/>
          <w:bCs w:val="0"/>
        </w:rPr>
        <w:id w:val="29536997"/>
        <w:docPartObj>
          <w:docPartGallery w:val="Table of Contents"/>
          <w:docPartUnique/>
        </w:docPartObj>
      </w:sdtPr>
      <w:sdtEndPr>
        <w:rPr>
          <w:rStyle w:val="DefaultParagraphFont"/>
          <w:rFonts w:asciiTheme="minorHAnsi" w:hAnsiTheme="minorHAnsi"/>
          <w:bCs/>
          <w:sz w:val="20"/>
          <w:szCs w:val="20"/>
        </w:rPr>
      </w:sdtEndPr>
      <w:sdtContent>
        <w:p w14:paraId="61F91B2E" w14:textId="0DE76382" w:rsidR="00B55954" w:rsidRPr="00963B87" w:rsidRDefault="00B55954">
          <w:pPr>
            <w:pStyle w:val="TOCHeading"/>
            <w:ind w:left="431" w:hanging="431"/>
            <w:rPr>
              <w:rStyle w:val="PMflexberschriftohneNummerierungChar"/>
              <w:b/>
              <w:bCs w:val="0"/>
            </w:rPr>
          </w:pPr>
          <w:r w:rsidRPr="00963B87">
            <w:rPr>
              <w:rStyle w:val="PMflexberschriftohneNummerierungChar"/>
              <w:b/>
              <w:bCs w:val="0"/>
            </w:rPr>
            <w:t>Inhaltsverzeichnis</w:t>
          </w:r>
        </w:p>
        <w:p w14:paraId="051041D1" w14:textId="249D6071" w:rsidR="004D61B5" w:rsidRDefault="00B55954">
          <w:pPr>
            <w:pStyle w:val="TOC1"/>
            <w:tabs>
              <w:tab w:val="left" w:pos="709"/>
            </w:tabs>
            <w:rPr>
              <w:rFonts w:asciiTheme="minorHAnsi" w:eastAsiaTheme="minorEastAsia" w:hAnsiTheme="minorHAnsi"/>
              <w:b w:val="0"/>
              <w:sz w:val="22"/>
              <w:lang w:eastAsia="de-DE"/>
            </w:rPr>
          </w:pPr>
          <w:r>
            <w:rPr>
              <w:b w:val="0"/>
              <w:color w:val="007194" w:themeColor="accent1"/>
              <w:sz w:val="20"/>
            </w:rPr>
            <w:fldChar w:fldCharType="begin"/>
          </w:r>
          <w:r>
            <w:rPr>
              <w:b w:val="0"/>
              <w:sz w:val="20"/>
            </w:rPr>
            <w:instrText xml:space="preserve"> TOC \o "1-3" \h \z \u </w:instrText>
          </w:r>
          <w:r>
            <w:rPr>
              <w:b w:val="0"/>
              <w:color w:val="007194" w:themeColor="accent1"/>
              <w:sz w:val="20"/>
            </w:rPr>
            <w:fldChar w:fldCharType="separate"/>
          </w:r>
          <w:hyperlink w:anchor="_Toc137483113" w:history="1">
            <w:r w:rsidR="004D61B5" w:rsidRPr="00B616BC">
              <w:rPr>
                <w:rStyle w:val="Hyperlink"/>
              </w:rPr>
              <w:t>1</w:t>
            </w:r>
            <w:r w:rsidR="004D61B5">
              <w:rPr>
                <w:rFonts w:asciiTheme="minorHAnsi" w:eastAsiaTheme="minorEastAsia" w:hAnsiTheme="minorHAnsi"/>
                <w:b w:val="0"/>
                <w:sz w:val="22"/>
                <w:lang w:eastAsia="de-DE"/>
              </w:rPr>
              <w:tab/>
            </w:r>
            <w:r w:rsidR="004D61B5" w:rsidRPr="00B616BC">
              <w:rPr>
                <w:rStyle w:val="Hyperlink"/>
              </w:rPr>
              <w:t>Programmübersicht</w:t>
            </w:r>
            <w:r w:rsidR="004D61B5">
              <w:rPr>
                <w:webHidden/>
              </w:rPr>
              <w:tab/>
            </w:r>
            <w:r w:rsidR="004D61B5">
              <w:rPr>
                <w:webHidden/>
              </w:rPr>
              <w:fldChar w:fldCharType="begin"/>
            </w:r>
            <w:r w:rsidR="004D61B5">
              <w:rPr>
                <w:webHidden/>
              </w:rPr>
              <w:instrText xml:space="preserve"> PAGEREF _Toc137483113 \h </w:instrText>
            </w:r>
            <w:r w:rsidR="004D61B5">
              <w:rPr>
                <w:webHidden/>
              </w:rPr>
            </w:r>
            <w:r w:rsidR="004D61B5">
              <w:rPr>
                <w:webHidden/>
              </w:rPr>
              <w:fldChar w:fldCharType="separate"/>
            </w:r>
            <w:r w:rsidR="004D61B5">
              <w:rPr>
                <w:webHidden/>
              </w:rPr>
              <w:t>5</w:t>
            </w:r>
            <w:r w:rsidR="004D61B5">
              <w:rPr>
                <w:webHidden/>
              </w:rPr>
              <w:fldChar w:fldCharType="end"/>
            </w:r>
          </w:hyperlink>
        </w:p>
        <w:p w14:paraId="5BB99FDA" w14:textId="7F5EC7FB" w:rsidR="004D61B5" w:rsidRDefault="004D61B5">
          <w:pPr>
            <w:pStyle w:val="TOC2"/>
            <w:tabs>
              <w:tab w:val="left" w:pos="709"/>
              <w:tab w:val="right" w:pos="9060"/>
            </w:tabs>
            <w:rPr>
              <w:rFonts w:asciiTheme="minorHAnsi" w:eastAsiaTheme="minorEastAsia" w:hAnsiTheme="minorHAnsi"/>
              <w:noProof/>
              <w:sz w:val="22"/>
              <w:lang w:eastAsia="de-DE"/>
            </w:rPr>
          </w:pPr>
          <w:hyperlink w:anchor="_Toc137483114" w:history="1">
            <w:r w:rsidRPr="00B616BC">
              <w:rPr>
                <w:rStyle w:val="Hyperlink"/>
                <w:noProof/>
              </w:rPr>
              <w:t>1.1</w:t>
            </w:r>
            <w:r>
              <w:rPr>
                <w:rFonts w:asciiTheme="minorHAnsi" w:eastAsiaTheme="minorEastAsia" w:hAnsiTheme="minorHAnsi"/>
                <w:noProof/>
                <w:sz w:val="22"/>
                <w:lang w:eastAsia="de-DE"/>
              </w:rPr>
              <w:tab/>
            </w:r>
            <w:r w:rsidRPr="00B616BC">
              <w:rPr>
                <w:rStyle w:val="Hyperlink"/>
                <w:noProof/>
              </w:rPr>
              <w:t>Zusammenfassung</w:t>
            </w:r>
            <w:r>
              <w:rPr>
                <w:noProof/>
                <w:webHidden/>
              </w:rPr>
              <w:tab/>
            </w:r>
            <w:r>
              <w:rPr>
                <w:noProof/>
                <w:webHidden/>
              </w:rPr>
              <w:fldChar w:fldCharType="begin"/>
            </w:r>
            <w:r>
              <w:rPr>
                <w:noProof/>
                <w:webHidden/>
              </w:rPr>
              <w:instrText xml:space="preserve"> PAGEREF _Toc137483114 \h </w:instrText>
            </w:r>
            <w:r>
              <w:rPr>
                <w:noProof/>
                <w:webHidden/>
              </w:rPr>
            </w:r>
            <w:r>
              <w:rPr>
                <w:noProof/>
                <w:webHidden/>
              </w:rPr>
              <w:fldChar w:fldCharType="separate"/>
            </w:r>
            <w:r>
              <w:rPr>
                <w:noProof/>
                <w:webHidden/>
              </w:rPr>
              <w:t>5</w:t>
            </w:r>
            <w:r>
              <w:rPr>
                <w:noProof/>
                <w:webHidden/>
              </w:rPr>
              <w:fldChar w:fldCharType="end"/>
            </w:r>
          </w:hyperlink>
        </w:p>
        <w:p w14:paraId="7B365F7C" w14:textId="28A0DAF5" w:rsidR="004D61B5" w:rsidRDefault="004D61B5">
          <w:pPr>
            <w:pStyle w:val="TOC2"/>
            <w:tabs>
              <w:tab w:val="left" w:pos="709"/>
              <w:tab w:val="right" w:pos="9060"/>
            </w:tabs>
            <w:rPr>
              <w:rFonts w:asciiTheme="minorHAnsi" w:eastAsiaTheme="minorEastAsia" w:hAnsiTheme="minorHAnsi"/>
              <w:noProof/>
              <w:sz w:val="22"/>
              <w:lang w:eastAsia="de-DE"/>
            </w:rPr>
          </w:pPr>
          <w:hyperlink w:anchor="_Toc137483115" w:history="1">
            <w:r w:rsidRPr="00B616BC">
              <w:rPr>
                <w:rStyle w:val="Hyperlink"/>
                <w:noProof/>
              </w:rPr>
              <w:t>1.2</w:t>
            </w:r>
            <w:r>
              <w:rPr>
                <w:rFonts w:asciiTheme="minorHAnsi" w:eastAsiaTheme="minorEastAsia" w:hAnsiTheme="minorHAnsi"/>
                <w:noProof/>
                <w:sz w:val="22"/>
                <w:lang w:eastAsia="de-DE"/>
              </w:rPr>
              <w:tab/>
            </w:r>
            <w:r w:rsidRPr="00B616BC">
              <w:rPr>
                <w:rStyle w:val="Hyperlink"/>
                <w:noProof/>
              </w:rPr>
              <w:t>Programmstakeholdergruppen</w:t>
            </w:r>
            <w:r>
              <w:rPr>
                <w:noProof/>
                <w:webHidden/>
              </w:rPr>
              <w:tab/>
            </w:r>
            <w:r>
              <w:rPr>
                <w:noProof/>
                <w:webHidden/>
              </w:rPr>
              <w:fldChar w:fldCharType="begin"/>
            </w:r>
            <w:r>
              <w:rPr>
                <w:noProof/>
                <w:webHidden/>
              </w:rPr>
              <w:instrText xml:space="preserve"> PAGEREF _Toc137483115 \h </w:instrText>
            </w:r>
            <w:r>
              <w:rPr>
                <w:noProof/>
                <w:webHidden/>
              </w:rPr>
            </w:r>
            <w:r>
              <w:rPr>
                <w:noProof/>
                <w:webHidden/>
              </w:rPr>
              <w:fldChar w:fldCharType="separate"/>
            </w:r>
            <w:r>
              <w:rPr>
                <w:noProof/>
                <w:webHidden/>
              </w:rPr>
              <w:t>5</w:t>
            </w:r>
            <w:r>
              <w:rPr>
                <w:noProof/>
                <w:webHidden/>
              </w:rPr>
              <w:fldChar w:fldCharType="end"/>
            </w:r>
          </w:hyperlink>
        </w:p>
        <w:p w14:paraId="6FFA0A76" w14:textId="7C04A63F" w:rsidR="004D61B5" w:rsidRDefault="004D61B5">
          <w:pPr>
            <w:pStyle w:val="TOC2"/>
            <w:tabs>
              <w:tab w:val="left" w:pos="709"/>
              <w:tab w:val="right" w:pos="9060"/>
            </w:tabs>
            <w:rPr>
              <w:rFonts w:asciiTheme="minorHAnsi" w:eastAsiaTheme="minorEastAsia" w:hAnsiTheme="minorHAnsi"/>
              <w:noProof/>
              <w:sz w:val="22"/>
              <w:lang w:eastAsia="de-DE"/>
            </w:rPr>
          </w:pPr>
          <w:hyperlink w:anchor="_Toc137483116" w:history="1">
            <w:r w:rsidRPr="00B616BC">
              <w:rPr>
                <w:rStyle w:val="Hyperlink"/>
                <w:noProof/>
              </w:rPr>
              <w:t>1.3</w:t>
            </w:r>
            <w:r>
              <w:rPr>
                <w:rFonts w:asciiTheme="minorHAnsi" w:eastAsiaTheme="minorEastAsia" w:hAnsiTheme="minorHAnsi"/>
                <w:noProof/>
                <w:sz w:val="22"/>
                <w:lang w:eastAsia="de-DE"/>
              </w:rPr>
              <w:tab/>
            </w:r>
            <w:r w:rsidRPr="00B616BC">
              <w:rPr>
                <w:rStyle w:val="Hyperlink"/>
                <w:noProof/>
              </w:rPr>
              <w:t>Meilensteine</w:t>
            </w:r>
            <w:r>
              <w:rPr>
                <w:noProof/>
                <w:webHidden/>
              </w:rPr>
              <w:tab/>
            </w:r>
            <w:r>
              <w:rPr>
                <w:noProof/>
                <w:webHidden/>
              </w:rPr>
              <w:fldChar w:fldCharType="begin"/>
            </w:r>
            <w:r>
              <w:rPr>
                <w:noProof/>
                <w:webHidden/>
              </w:rPr>
              <w:instrText xml:space="preserve"> PAGEREF _Toc137483116 \h </w:instrText>
            </w:r>
            <w:r>
              <w:rPr>
                <w:noProof/>
                <w:webHidden/>
              </w:rPr>
            </w:r>
            <w:r>
              <w:rPr>
                <w:noProof/>
                <w:webHidden/>
              </w:rPr>
              <w:fldChar w:fldCharType="separate"/>
            </w:r>
            <w:r>
              <w:rPr>
                <w:noProof/>
                <w:webHidden/>
              </w:rPr>
              <w:t>5</w:t>
            </w:r>
            <w:r>
              <w:rPr>
                <w:noProof/>
                <w:webHidden/>
              </w:rPr>
              <w:fldChar w:fldCharType="end"/>
            </w:r>
          </w:hyperlink>
        </w:p>
        <w:p w14:paraId="667038CA" w14:textId="69CE8AEF" w:rsidR="004D61B5" w:rsidRDefault="004D61B5">
          <w:pPr>
            <w:pStyle w:val="TOC2"/>
            <w:tabs>
              <w:tab w:val="left" w:pos="709"/>
              <w:tab w:val="right" w:pos="9060"/>
            </w:tabs>
            <w:rPr>
              <w:rFonts w:asciiTheme="minorHAnsi" w:eastAsiaTheme="minorEastAsia" w:hAnsiTheme="minorHAnsi"/>
              <w:noProof/>
              <w:sz w:val="22"/>
              <w:lang w:eastAsia="de-DE"/>
            </w:rPr>
          </w:pPr>
          <w:hyperlink w:anchor="_Toc137483117" w:history="1">
            <w:r w:rsidRPr="00B616BC">
              <w:rPr>
                <w:rStyle w:val="Hyperlink"/>
                <w:noProof/>
              </w:rPr>
              <w:t>1.4</w:t>
            </w:r>
            <w:r>
              <w:rPr>
                <w:rFonts w:asciiTheme="minorHAnsi" w:eastAsiaTheme="minorEastAsia" w:hAnsiTheme="minorHAnsi"/>
                <w:noProof/>
                <w:sz w:val="22"/>
                <w:lang w:eastAsia="de-DE"/>
              </w:rPr>
              <w:tab/>
            </w:r>
            <w:r w:rsidRPr="00B616BC">
              <w:rPr>
                <w:rStyle w:val="Hyperlink"/>
                <w:noProof/>
              </w:rPr>
              <w:t>Programmplan (pro Arbeitspaket)</w:t>
            </w:r>
            <w:r>
              <w:rPr>
                <w:noProof/>
                <w:webHidden/>
              </w:rPr>
              <w:tab/>
            </w:r>
            <w:r>
              <w:rPr>
                <w:noProof/>
                <w:webHidden/>
              </w:rPr>
              <w:fldChar w:fldCharType="begin"/>
            </w:r>
            <w:r>
              <w:rPr>
                <w:noProof/>
                <w:webHidden/>
              </w:rPr>
              <w:instrText xml:space="preserve"> PAGEREF _Toc137483117 \h </w:instrText>
            </w:r>
            <w:r>
              <w:rPr>
                <w:noProof/>
                <w:webHidden/>
              </w:rPr>
            </w:r>
            <w:r>
              <w:rPr>
                <w:noProof/>
                <w:webHidden/>
              </w:rPr>
              <w:fldChar w:fldCharType="separate"/>
            </w:r>
            <w:r>
              <w:rPr>
                <w:noProof/>
                <w:webHidden/>
              </w:rPr>
              <w:t>6</w:t>
            </w:r>
            <w:r>
              <w:rPr>
                <w:noProof/>
                <w:webHidden/>
              </w:rPr>
              <w:fldChar w:fldCharType="end"/>
            </w:r>
          </w:hyperlink>
        </w:p>
        <w:p w14:paraId="7A3F9B2F" w14:textId="2990255F" w:rsidR="004D61B5" w:rsidRDefault="004D61B5">
          <w:pPr>
            <w:pStyle w:val="TOC2"/>
            <w:tabs>
              <w:tab w:val="left" w:pos="709"/>
              <w:tab w:val="right" w:pos="9060"/>
            </w:tabs>
            <w:rPr>
              <w:rFonts w:asciiTheme="minorHAnsi" w:eastAsiaTheme="minorEastAsia" w:hAnsiTheme="minorHAnsi"/>
              <w:noProof/>
              <w:sz w:val="22"/>
              <w:lang w:eastAsia="de-DE"/>
            </w:rPr>
          </w:pPr>
          <w:hyperlink w:anchor="_Toc137483118" w:history="1">
            <w:r w:rsidRPr="00B616BC">
              <w:rPr>
                <w:rStyle w:val="Hyperlink"/>
                <w:noProof/>
              </w:rPr>
              <w:t>1.5</w:t>
            </w:r>
            <w:r>
              <w:rPr>
                <w:rFonts w:asciiTheme="minorHAnsi" w:eastAsiaTheme="minorEastAsia" w:hAnsiTheme="minorHAnsi"/>
                <w:noProof/>
                <w:sz w:val="22"/>
                <w:lang w:eastAsia="de-DE"/>
              </w:rPr>
              <w:tab/>
            </w:r>
            <w:r w:rsidRPr="00B616BC">
              <w:rPr>
                <w:rStyle w:val="Hyperlink"/>
                <w:noProof/>
              </w:rPr>
              <w:t>Budget und Kosten</w:t>
            </w:r>
            <w:r>
              <w:rPr>
                <w:noProof/>
                <w:webHidden/>
              </w:rPr>
              <w:tab/>
            </w:r>
            <w:r>
              <w:rPr>
                <w:noProof/>
                <w:webHidden/>
              </w:rPr>
              <w:fldChar w:fldCharType="begin"/>
            </w:r>
            <w:r>
              <w:rPr>
                <w:noProof/>
                <w:webHidden/>
              </w:rPr>
              <w:instrText xml:space="preserve"> PAGEREF _Toc137483118 \h </w:instrText>
            </w:r>
            <w:r>
              <w:rPr>
                <w:noProof/>
                <w:webHidden/>
              </w:rPr>
            </w:r>
            <w:r>
              <w:rPr>
                <w:noProof/>
                <w:webHidden/>
              </w:rPr>
              <w:fldChar w:fldCharType="separate"/>
            </w:r>
            <w:r>
              <w:rPr>
                <w:noProof/>
                <w:webHidden/>
              </w:rPr>
              <w:t>6</w:t>
            </w:r>
            <w:r>
              <w:rPr>
                <w:noProof/>
                <w:webHidden/>
              </w:rPr>
              <w:fldChar w:fldCharType="end"/>
            </w:r>
          </w:hyperlink>
        </w:p>
        <w:p w14:paraId="7531594D" w14:textId="085C6A63" w:rsidR="004D61B5" w:rsidRDefault="004D61B5">
          <w:pPr>
            <w:pStyle w:val="TOC1"/>
            <w:tabs>
              <w:tab w:val="left" w:pos="709"/>
            </w:tabs>
            <w:rPr>
              <w:rFonts w:asciiTheme="minorHAnsi" w:eastAsiaTheme="minorEastAsia" w:hAnsiTheme="minorHAnsi"/>
              <w:b w:val="0"/>
              <w:sz w:val="22"/>
              <w:lang w:eastAsia="de-DE"/>
            </w:rPr>
          </w:pPr>
          <w:hyperlink w:anchor="_Toc137483119" w:history="1">
            <w:r w:rsidRPr="00B616BC">
              <w:rPr>
                <w:rStyle w:val="Hyperlink"/>
              </w:rPr>
              <w:t>2</w:t>
            </w:r>
            <w:r>
              <w:rPr>
                <w:rFonts w:asciiTheme="minorHAnsi" w:eastAsiaTheme="minorEastAsia" w:hAnsiTheme="minorHAnsi"/>
                <w:b w:val="0"/>
                <w:sz w:val="22"/>
                <w:lang w:eastAsia="de-DE"/>
              </w:rPr>
              <w:tab/>
            </w:r>
            <w:r w:rsidRPr="00B616BC">
              <w:rPr>
                <w:rStyle w:val="Hyperlink"/>
              </w:rPr>
              <w:t>Programmdetails</w:t>
            </w:r>
            <w:r>
              <w:rPr>
                <w:webHidden/>
              </w:rPr>
              <w:tab/>
            </w:r>
            <w:r>
              <w:rPr>
                <w:webHidden/>
              </w:rPr>
              <w:fldChar w:fldCharType="begin"/>
            </w:r>
            <w:r>
              <w:rPr>
                <w:webHidden/>
              </w:rPr>
              <w:instrText xml:space="preserve"> PAGEREF _Toc137483119 \h </w:instrText>
            </w:r>
            <w:r>
              <w:rPr>
                <w:webHidden/>
              </w:rPr>
            </w:r>
            <w:r>
              <w:rPr>
                <w:webHidden/>
              </w:rPr>
              <w:fldChar w:fldCharType="separate"/>
            </w:r>
            <w:r>
              <w:rPr>
                <w:webHidden/>
              </w:rPr>
              <w:t>7</w:t>
            </w:r>
            <w:r>
              <w:rPr>
                <w:webHidden/>
              </w:rPr>
              <w:fldChar w:fldCharType="end"/>
            </w:r>
          </w:hyperlink>
        </w:p>
        <w:p w14:paraId="013BC94D" w14:textId="1133103F" w:rsidR="004D61B5" w:rsidRDefault="004D61B5">
          <w:pPr>
            <w:pStyle w:val="TOC2"/>
            <w:tabs>
              <w:tab w:val="left" w:pos="709"/>
              <w:tab w:val="right" w:pos="9060"/>
            </w:tabs>
            <w:rPr>
              <w:rFonts w:asciiTheme="minorHAnsi" w:eastAsiaTheme="minorEastAsia" w:hAnsiTheme="minorHAnsi"/>
              <w:noProof/>
              <w:sz w:val="22"/>
              <w:lang w:eastAsia="de-DE"/>
            </w:rPr>
          </w:pPr>
          <w:hyperlink w:anchor="_Toc137483120" w:history="1">
            <w:r w:rsidRPr="00B616BC">
              <w:rPr>
                <w:rStyle w:val="Hyperlink"/>
                <w:noProof/>
              </w:rPr>
              <w:t>2.1</w:t>
            </w:r>
            <w:r>
              <w:rPr>
                <w:rFonts w:asciiTheme="minorHAnsi" w:eastAsiaTheme="minorEastAsia" w:hAnsiTheme="minorHAnsi"/>
                <w:noProof/>
                <w:sz w:val="22"/>
                <w:lang w:eastAsia="de-DE"/>
              </w:rPr>
              <w:tab/>
            </w:r>
            <w:r w:rsidRPr="00B616BC">
              <w:rPr>
                <w:rStyle w:val="Hyperlink"/>
                <w:noProof/>
              </w:rPr>
              <w:t>Umfangsänderungen</w:t>
            </w:r>
            <w:r>
              <w:rPr>
                <w:noProof/>
                <w:webHidden/>
              </w:rPr>
              <w:tab/>
            </w:r>
            <w:r>
              <w:rPr>
                <w:noProof/>
                <w:webHidden/>
              </w:rPr>
              <w:fldChar w:fldCharType="begin"/>
            </w:r>
            <w:r>
              <w:rPr>
                <w:noProof/>
                <w:webHidden/>
              </w:rPr>
              <w:instrText xml:space="preserve"> PAGEREF _Toc137483120 \h </w:instrText>
            </w:r>
            <w:r>
              <w:rPr>
                <w:noProof/>
                <w:webHidden/>
              </w:rPr>
            </w:r>
            <w:r>
              <w:rPr>
                <w:noProof/>
                <w:webHidden/>
              </w:rPr>
              <w:fldChar w:fldCharType="separate"/>
            </w:r>
            <w:r>
              <w:rPr>
                <w:noProof/>
                <w:webHidden/>
              </w:rPr>
              <w:t>7</w:t>
            </w:r>
            <w:r>
              <w:rPr>
                <w:noProof/>
                <w:webHidden/>
              </w:rPr>
              <w:fldChar w:fldCharType="end"/>
            </w:r>
          </w:hyperlink>
        </w:p>
        <w:p w14:paraId="6DA638DB" w14:textId="713CFDFC" w:rsidR="004D61B5" w:rsidRDefault="004D61B5">
          <w:pPr>
            <w:pStyle w:val="TOC2"/>
            <w:tabs>
              <w:tab w:val="left" w:pos="709"/>
              <w:tab w:val="right" w:pos="9060"/>
            </w:tabs>
            <w:rPr>
              <w:rFonts w:asciiTheme="minorHAnsi" w:eastAsiaTheme="minorEastAsia" w:hAnsiTheme="minorHAnsi"/>
              <w:noProof/>
              <w:sz w:val="22"/>
              <w:lang w:eastAsia="de-DE"/>
            </w:rPr>
          </w:pPr>
          <w:hyperlink w:anchor="_Toc137483121" w:history="1">
            <w:r w:rsidRPr="00B616BC">
              <w:rPr>
                <w:rStyle w:val="Hyperlink"/>
                <w:noProof/>
              </w:rPr>
              <w:t>2.2</w:t>
            </w:r>
            <w:r>
              <w:rPr>
                <w:rFonts w:asciiTheme="minorHAnsi" w:eastAsiaTheme="minorEastAsia" w:hAnsiTheme="minorHAnsi"/>
                <w:noProof/>
                <w:sz w:val="22"/>
                <w:lang w:eastAsia="de-DE"/>
              </w:rPr>
              <w:tab/>
            </w:r>
            <w:r w:rsidRPr="00B616BC">
              <w:rPr>
                <w:rStyle w:val="Hyperlink"/>
                <w:noProof/>
              </w:rPr>
              <w:t>Hauptrisiken und ergriffene Maßnahmen</w:t>
            </w:r>
            <w:r>
              <w:rPr>
                <w:noProof/>
                <w:webHidden/>
              </w:rPr>
              <w:tab/>
            </w:r>
            <w:r>
              <w:rPr>
                <w:noProof/>
                <w:webHidden/>
              </w:rPr>
              <w:fldChar w:fldCharType="begin"/>
            </w:r>
            <w:r>
              <w:rPr>
                <w:noProof/>
                <w:webHidden/>
              </w:rPr>
              <w:instrText xml:space="preserve"> PAGEREF _Toc137483121 \h </w:instrText>
            </w:r>
            <w:r>
              <w:rPr>
                <w:noProof/>
                <w:webHidden/>
              </w:rPr>
            </w:r>
            <w:r>
              <w:rPr>
                <w:noProof/>
                <w:webHidden/>
              </w:rPr>
              <w:fldChar w:fldCharType="separate"/>
            </w:r>
            <w:r>
              <w:rPr>
                <w:noProof/>
                <w:webHidden/>
              </w:rPr>
              <w:t>8</w:t>
            </w:r>
            <w:r>
              <w:rPr>
                <w:noProof/>
                <w:webHidden/>
              </w:rPr>
              <w:fldChar w:fldCharType="end"/>
            </w:r>
          </w:hyperlink>
        </w:p>
        <w:p w14:paraId="1CE01802" w14:textId="752AD226" w:rsidR="004D61B5" w:rsidRDefault="004D61B5">
          <w:pPr>
            <w:pStyle w:val="TOC2"/>
            <w:tabs>
              <w:tab w:val="left" w:pos="709"/>
              <w:tab w:val="right" w:pos="9060"/>
            </w:tabs>
            <w:rPr>
              <w:rFonts w:asciiTheme="minorHAnsi" w:eastAsiaTheme="minorEastAsia" w:hAnsiTheme="minorHAnsi"/>
              <w:noProof/>
              <w:sz w:val="22"/>
              <w:lang w:eastAsia="de-DE"/>
            </w:rPr>
          </w:pPr>
          <w:hyperlink w:anchor="_Toc137483122" w:history="1">
            <w:r w:rsidRPr="00B616BC">
              <w:rPr>
                <w:rStyle w:val="Hyperlink"/>
                <w:noProof/>
              </w:rPr>
              <w:t>2.3</w:t>
            </w:r>
            <w:r>
              <w:rPr>
                <w:rFonts w:asciiTheme="minorHAnsi" w:eastAsiaTheme="minorEastAsia" w:hAnsiTheme="minorHAnsi"/>
                <w:noProof/>
                <w:sz w:val="22"/>
                <w:lang w:eastAsia="de-DE"/>
              </w:rPr>
              <w:tab/>
            </w:r>
            <w:r w:rsidRPr="00B616BC">
              <w:rPr>
                <w:rStyle w:val="Hyperlink"/>
                <w:noProof/>
              </w:rPr>
              <w:t>Wichtige Probleme und ergriffene Maßnahmen</w:t>
            </w:r>
            <w:r>
              <w:rPr>
                <w:noProof/>
                <w:webHidden/>
              </w:rPr>
              <w:tab/>
            </w:r>
            <w:r>
              <w:rPr>
                <w:noProof/>
                <w:webHidden/>
              </w:rPr>
              <w:fldChar w:fldCharType="begin"/>
            </w:r>
            <w:r>
              <w:rPr>
                <w:noProof/>
                <w:webHidden/>
              </w:rPr>
              <w:instrText xml:space="preserve"> PAGEREF _Toc137483122 \h </w:instrText>
            </w:r>
            <w:r>
              <w:rPr>
                <w:noProof/>
                <w:webHidden/>
              </w:rPr>
            </w:r>
            <w:r>
              <w:rPr>
                <w:noProof/>
                <w:webHidden/>
              </w:rPr>
              <w:fldChar w:fldCharType="separate"/>
            </w:r>
            <w:r>
              <w:rPr>
                <w:noProof/>
                <w:webHidden/>
              </w:rPr>
              <w:t>8</w:t>
            </w:r>
            <w:r>
              <w:rPr>
                <w:noProof/>
                <w:webHidden/>
              </w:rPr>
              <w:fldChar w:fldCharType="end"/>
            </w:r>
          </w:hyperlink>
        </w:p>
        <w:p w14:paraId="5C05B9B3" w14:textId="45ACAC0D" w:rsidR="004D61B5" w:rsidRDefault="004D61B5">
          <w:pPr>
            <w:pStyle w:val="TOC2"/>
            <w:tabs>
              <w:tab w:val="left" w:pos="709"/>
              <w:tab w:val="right" w:pos="9060"/>
            </w:tabs>
            <w:rPr>
              <w:rFonts w:asciiTheme="minorHAnsi" w:eastAsiaTheme="minorEastAsia" w:hAnsiTheme="minorHAnsi"/>
              <w:noProof/>
              <w:sz w:val="22"/>
              <w:lang w:eastAsia="de-DE"/>
            </w:rPr>
          </w:pPr>
          <w:hyperlink w:anchor="_Toc137483123" w:history="1">
            <w:r w:rsidRPr="00B616BC">
              <w:rPr>
                <w:rStyle w:val="Hyperlink"/>
                <w:noProof/>
              </w:rPr>
              <w:t>2.4</w:t>
            </w:r>
            <w:r>
              <w:rPr>
                <w:rFonts w:asciiTheme="minorHAnsi" w:eastAsiaTheme="minorEastAsia" w:hAnsiTheme="minorHAnsi"/>
                <w:noProof/>
                <w:sz w:val="22"/>
                <w:lang w:eastAsia="de-DE"/>
              </w:rPr>
              <w:tab/>
            </w:r>
            <w:r w:rsidRPr="00B616BC">
              <w:rPr>
                <w:rStyle w:val="Hyperlink"/>
                <w:noProof/>
              </w:rPr>
              <w:t>Andere laufende und geplante Aktionen</w:t>
            </w:r>
            <w:r>
              <w:rPr>
                <w:noProof/>
                <w:webHidden/>
              </w:rPr>
              <w:tab/>
            </w:r>
            <w:r>
              <w:rPr>
                <w:noProof/>
                <w:webHidden/>
              </w:rPr>
              <w:fldChar w:fldCharType="begin"/>
            </w:r>
            <w:r>
              <w:rPr>
                <w:noProof/>
                <w:webHidden/>
              </w:rPr>
              <w:instrText xml:space="preserve"> PAGEREF _Toc137483123 \h </w:instrText>
            </w:r>
            <w:r>
              <w:rPr>
                <w:noProof/>
                <w:webHidden/>
              </w:rPr>
            </w:r>
            <w:r>
              <w:rPr>
                <w:noProof/>
                <w:webHidden/>
              </w:rPr>
              <w:fldChar w:fldCharType="separate"/>
            </w:r>
            <w:r>
              <w:rPr>
                <w:noProof/>
                <w:webHidden/>
              </w:rPr>
              <w:t>10</w:t>
            </w:r>
            <w:r>
              <w:rPr>
                <w:noProof/>
                <w:webHidden/>
              </w:rPr>
              <w:fldChar w:fldCharType="end"/>
            </w:r>
          </w:hyperlink>
        </w:p>
        <w:p w14:paraId="62B1F1F9" w14:textId="2970C18F" w:rsidR="004D61B5" w:rsidRDefault="004D61B5">
          <w:pPr>
            <w:pStyle w:val="TOC2"/>
            <w:tabs>
              <w:tab w:val="left" w:pos="709"/>
              <w:tab w:val="right" w:pos="9060"/>
            </w:tabs>
            <w:rPr>
              <w:rFonts w:asciiTheme="minorHAnsi" w:eastAsiaTheme="minorEastAsia" w:hAnsiTheme="minorHAnsi"/>
              <w:noProof/>
              <w:sz w:val="22"/>
              <w:lang w:eastAsia="de-DE"/>
            </w:rPr>
          </w:pPr>
          <w:hyperlink w:anchor="_Toc137483124" w:history="1">
            <w:r w:rsidRPr="00B616BC">
              <w:rPr>
                <w:rStyle w:val="Hyperlink"/>
                <w:noProof/>
              </w:rPr>
              <w:t>2.5</w:t>
            </w:r>
            <w:r>
              <w:rPr>
                <w:rFonts w:asciiTheme="minorHAnsi" w:eastAsiaTheme="minorEastAsia" w:hAnsiTheme="minorHAnsi"/>
                <w:noProof/>
                <w:sz w:val="22"/>
                <w:lang w:eastAsia="de-DE"/>
              </w:rPr>
              <w:tab/>
            </w:r>
            <w:r w:rsidRPr="00B616BC">
              <w:rPr>
                <w:rStyle w:val="Hyperlink"/>
                <w:noProof/>
              </w:rPr>
              <w:t>Erfolge</w:t>
            </w:r>
            <w:r>
              <w:rPr>
                <w:noProof/>
                <w:webHidden/>
              </w:rPr>
              <w:tab/>
            </w:r>
            <w:r>
              <w:rPr>
                <w:noProof/>
                <w:webHidden/>
              </w:rPr>
              <w:fldChar w:fldCharType="begin"/>
            </w:r>
            <w:r>
              <w:rPr>
                <w:noProof/>
                <w:webHidden/>
              </w:rPr>
              <w:instrText xml:space="preserve"> PAGEREF _Toc137483124 \h </w:instrText>
            </w:r>
            <w:r>
              <w:rPr>
                <w:noProof/>
                <w:webHidden/>
              </w:rPr>
            </w:r>
            <w:r>
              <w:rPr>
                <w:noProof/>
                <w:webHidden/>
              </w:rPr>
              <w:fldChar w:fldCharType="separate"/>
            </w:r>
            <w:r>
              <w:rPr>
                <w:noProof/>
                <w:webHidden/>
              </w:rPr>
              <w:t>10</w:t>
            </w:r>
            <w:r>
              <w:rPr>
                <w:noProof/>
                <w:webHidden/>
              </w:rPr>
              <w:fldChar w:fldCharType="end"/>
            </w:r>
          </w:hyperlink>
        </w:p>
        <w:p w14:paraId="3A92D2CE" w14:textId="5F9CD783" w:rsidR="00216FD2" w:rsidRDefault="00B55954" w:rsidP="00216FD2">
          <w:pPr>
            <w:spacing w:before="0" w:after="200" w:line="276" w:lineRule="auto"/>
          </w:pPr>
          <w:r>
            <w:rPr>
              <w:rFonts w:asciiTheme="majorHAnsi" w:hAnsiTheme="majorHAnsi"/>
              <w:b/>
              <w:bCs/>
              <w:sz w:val="20"/>
              <w:szCs w:val="20"/>
            </w:rPr>
            <w:fldChar w:fldCharType="end"/>
          </w:r>
        </w:p>
      </w:sdtContent>
    </w:sdt>
    <w:p w14:paraId="3313E667" w14:textId="4F110738" w:rsidR="00216FD2" w:rsidRDefault="00216FD2" w:rsidP="00216FD2">
      <w:pPr>
        <w:tabs>
          <w:tab w:val="left" w:pos="1240"/>
        </w:tabs>
      </w:pPr>
    </w:p>
    <w:p w14:paraId="620168C1" w14:textId="467987C5" w:rsidR="00FE7F5B" w:rsidRPr="00216FD2" w:rsidRDefault="00B55954" w:rsidP="00581FD2">
      <w:pPr>
        <w:pStyle w:val="Heading1"/>
      </w:pPr>
      <w:r w:rsidRPr="00216FD2">
        <w:br w:type="page"/>
      </w:r>
      <w:bookmarkStart w:id="1" w:name="_Toc118464932"/>
      <w:bookmarkStart w:id="2" w:name="_Toc119334526"/>
      <w:bookmarkStart w:id="3" w:name="_Toc137483113"/>
      <w:r w:rsidR="00FE7F5B" w:rsidRPr="00216FD2">
        <w:lastRenderedPageBreak/>
        <w:t>P</w:t>
      </w:r>
      <w:r w:rsidR="00C257B9">
        <w:t>rogramm</w:t>
      </w:r>
      <w:r w:rsidR="00FE7F5B" w:rsidRPr="00216FD2">
        <w:t>übersicht</w:t>
      </w:r>
      <w:bookmarkEnd w:id="1"/>
      <w:bookmarkEnd w:id="2"/>
      <w:bookmarkEnd w:id="3"/>
    </w:p>
    <w:p w14:paraId="6B1CA7BA" w14:textId="77777777" w:rsidR="00FE7F5B" w:rsidRPr="00362F73" w:rsidRDefault="00FE7F5B" w:rsidP="00581FD2">
      <w:pPr>
        <w:pStyle w:val="Heading2"/>
      </w:pPr>
      <w:bookmarkStart w:id="4" w:name="_Toc118464933"/>
      <w:bookmarkStart w:id="5" w:name="_Toc119334527"/>
      <w:bookmarkStart w:id="6" w:name="_Toc137483114"/>
      <w:r w:rsidRPr="00362F73">
        <w:t>Zusammenfassung</w:t>
      </w:r>
      <w:bookmarkEnd w:id="4"/>
      <w:bookmarkEnd w:id="5"/>
      <w:bookmarkEnd w:id="6"/>
    </w:p>
    <w:p w14:paraId="5C4DE148" w14:textId="77777777" w:rsidR="00C257B9" w:rsidRDefault="00C257B9" w:rsidP="00C257B9">
      <w:pPr>
        <w:pStyle w:val="PMflex-AusfllhilfeA"/>
      </w:pPr>
      <w:bookmarkStart w:id="7" w:name="_Toc118464934"/>
      <w:bookmarkStart w:id="8" w:name="_Toc119334528"/>
      <w:r>
        <w:t>Dieser Abschnitt wird nur für die jährliche Berichterstattung verwendet und die indikative maximale Länge beträgt eine halbe Seite.</w:t>
      </w:r>
    </w:p>
    <w:p w14:paraId="32C85D7A" w14:textId="43CD8EFE" w:rsidR="00C257B9" w:rsidRDefault="00C257B9" w:rsidP="00C257B9">
      <w:pPr>
        <w:pStyle w:val="PMflex-AusfllhilfeA"/>
      </w:pPr>
      <w:r>
        <w:t>Der Abschnitt soll einen groben Überblick über das gesamte Programm und den aktuellen Stand geben. Die Zusammenfassung kann die folgenden Elemente enthalten, z. B.</w:t>
      </w:r>
      <w:r w:rsidR="003053E3">
        <w:t xml:space="preserve"> </w:t>
      </w:r>
      <w:r>
        <w:t>Gesamtergebnisse und geschäftliche Auslöser, Gesamtbeschreibung der Lösung, wesentliche Änderungen des Umfangs, der Ressourcen, Kosten und Planung, Einschränkungen, Erfolge usw.</w:t>
      </w:r>
    </w:p>
    <w:p w14:paraId="6CEF999D" w14:textId="2871B666" w:rsidR="00FE7F5B" w:rsidRPr="00362F73" w:rsidRDefault="00FE7F5B" w:rsidP="00581FD2">
      <w:pPr>
        <w:pStyle w:val="Heading2"/>
      </w:pPr>
      <w:bookmarkStart w:id="9" w:name="_Toc137483115"/>
      <w:r w:rsidRPr="00362F73">
        <w:t>Pro</w:t>
      </w:r>
      <w:r w:rsidR="00C257B9">
        <w:t>grammstake</w:t>
      </w:r>
      <w:r w:rsidRPr="00362F73">
        <w:t>holder</w:t>
      </w:r>
      <w:bookmarkEnd w:id="7"/>
      <w:bookmarkEnd w:id="8"/>
      <w:r w:rsidR="00C257B9">
        <w:t>gruppen</w:t>
      </w:r>
      <w:bookmarkEnd w:id="9"/>
      <w:r w:rsidRPr="00362F73">
        <w:tab/>
      </w:r>
    </w:p>
    <w:tbl>
      <w:tblPr>
        <w:tblStyle w:val="Tabellenraster2"/>
        <w:tblW w:w="0" w:type="auto"/>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2943"/>
        <w:gridCol w:w="5891"/>
      </w:tblGrid>
      <w:tr w:rsidR="00C257B9" w:rsidRPr="00635B01" w14:paraId="71998CF1" w14:textId="77777777" w:rsidTr="00D80778">
        <w:tc>
          <w:tcPr>
            <w:tcW w:w="2943" w:type="dxa"/>
            <w:shd w:val="clear" w:color="auto" w:fill="D8DBDE" w:themeFill="background2" w:themeFillShade="E6"/>
          </w:tcPr>
          <w:p w14:paraId="0F9EB749" w14:textId="467592E6" w:rsidR="00C257B9" w:rsidRPr="008976A3" w:rsidRDefault="00C257B9" w:rsidP="00D80778">
            <w:pPr>
              <w:pStyle w:val="PMflex-Tabellen"/>
              <w:rPr>
                <w:b/>
                <w:lang w:val="de-DE"/>
              </w:rPr>
            </w:pPr>
            <w:r w:rsidRPr="008976A3">
              <w:rPr>
                <w:b/>
                <w:lang w:val="de-DE"/>
              </w:rPr>
              <w:t>Fälligkeitsdatum des Programm</w:t>
            </w:r>
            <w:r>
              <w:rPr>
                <w:b/>
                <w:lang w:val="de-DE"/>
              </w:rPr>
              <w:t>s</w:t>
            </w:r>
          </w:p>
        </w:tc>
        <w:tc>
          <w:tcPr>
            <w:tcW w:w="5891" w:type="dxa"/>
          </w:tcPr>
          <w:p w14:paraId="56EA3253" w14:textId="77777777" w:rsidR="00C257B9" w:rsidRPr="00635B01" w:rsidRDefault="00C257B9" w:rsidP="00D80778">
            <w:pPr>
              <w:pStyle w:val="PMflex-Tabellen"/>
              <w:rPr>
                <w:color w:val="0000FF"/>
                <w:sz w:val="24"/>
                <w:lang w:val="de-DE"/>
              </w:rPr>
            </w:pPr>
          </w:p>
        </w:tc>
      </w:tr>
      <w:tr w:rsidR="00C257B9" w:rsidRPr="00635B01" w14:paraId="3D6C22F4" w14:textId="77777777" w:rsidTr="00D80778">
        <w:tc>
          <w:tcPr>
            <w:tcW w:w="2943" w:type="dxa"/>
            <w:vMerge w:val="restart"/>
            <w:shd w:val="clear" w:color="auto" w:fill="D8DBDE" w:themeFill="background2" w:themeFillShade="E6"/>
          </w:tcPr>
          <w:p w14:paraId="2AC0DDE2" w14:textId="77777777" w:rsidR="00C257B9" w:rsidRPr="008976A3" w:rsidRDefault="00C257B9" w:rsidP="00D80778">
            <w:pPr>
              <w:pStyle w:val="PMflex-Tabellen"/>
              <w:rPr>
                <w:b/>
                <w:lang w:val="de-DE"/>
              </w:rPr>
            </w:pPr>
            <w:r w:rsidRPr="008976A3">
              <w:rPr>
                <w:b/>
                <w:lang w:val="de-DE"/>
              </w:rPr>
              <w:t>Programmlenkungsausschuss (</w:t>
            </w:r>
            <w:proofErr w:type="spellStart"/>
            <w:r w:rsidRPr="008976A3">
              <w:rPr>
                <w:b/>
                <w:lang w:val="de-DE"/>
              </w:rPr>
              <w:t>PgSC</w:t>
            </w:r>
            <w:proofErr w:type="spellEnd"/>
            <w:r w:rsidRPr="008976A3">
              <w:rPr>
                <w:b/>
                <w:lang w:val="de-DE"/>
              </w:rPr>
              <w:t>)</w:t>
            </w:r>
          </w:p>
        </w:tc>
        <w:tc>
          <w:tcPr>
            <w:tcW w:w="5891" w:type="dxa"/>
          </w:tcPr>
          <w:p w14:paraId="440CE2F8" w14:textId="77777777" w:rsidR="00C257B9" w:rsidRPr="00635B01" w:rsidRDefault="00C257B9" w:rsidP="00D80778">
            <w:pPr>
              <w:pStyle w:val="PMflex-Tabellen"/>
              <w:rPr>
                <w:color w:val="0000FF"/>
                <w:lang w:val="de-DE"/>
              </w:rPr>
            </w:pPr>
            <w:proofErr w:type="spellStart"/>
            <w:r w:rsidRPr="00635B01">
              <w:rPr>
                <w:lang w:val="de-DE"/>
              </w:rPr>
              <w:t>Programmeignerin</w:t>
            </w:r>
            <w:proofErr w:type="spellEnd"/>
            <w:r w:rsidRPr="00635B01">
              <w:rPr>
                <w:lang w:val="de-DE"/>
              </w:rPr>
              <w:t xml:space="preserve"> bzw. Programmeigner (</w:t>
            </w:r>
            <w:proofErr w:type="spellStart"/>
            <w:r w:rsidRPr="00635B01">
              <w:rPr>
                <w:lang w:val="de-DE"/>
              </w:rPr>
              <w:t>PgO</w:t>
            </w:r>
            <w:proofErr w:type="spellEnd"/>
            <w:r w:rsidRPr="00635B01">
              <w:rPr>
                <w:lang w:val="de-DE"/>
              </w:rPr>
              <w:t>):</w:t>
            </w:r>
          </w:p>
        </w:tc>
      </w:tr>
      <w:tr w:rsidR="00C257B9" w:rsidRPr="00635B01" w14:paraId="3DA286DB" w14:textId="77777777" w:rsidTr="00D80778">
        <w:tc>
          <w:tcPr>
            <w:tcW w:w="2943" w:type="dxa"/>
            <w:vMerge/>
            <w:shd w:val="clear" w:color="auto" w:fill="D8DBDE" w:themeFill="background2" w:themeFillShade="E6"/>
          </w:tcPr>
          <w:p w14:paraId="7885C2D4" w14:textId="77777777" w:rsidR="00C257B9" w:rsidRPr="008976A3" w:rsidRDefault="00C257B9" w:rsidP="00D80778">
            <w:pPr>
              <w:pStyle w:val="PMflex-Tabellen"/>
              <w:rPr>
                <w:b/>
                <w:lang w:val="de-DE"/>
              </w:rPr>
            </w:pPr>
          </w:p>
        </w:tc>
        <w:tc>
          <w:tcPr>
            <w:tcW w:w="5891" w:type="dxa"/>
          </w:tcPr>
          <w:p w14:paraId="3E903733" w14:textId="77777777" w:rsidR="00C257B9" w:rsidRPr="00635B01" w:rsidRDefault="00C257B9" w:rsidP="00D80778">
            <w:pPr>
              <w:pStyle w:val="PMflex-Tabellen"/>
              <w:rPr>
                <w:lang w:val="de-DE"/>
              </w:rPr>
            </w:pPr>
            <w:r w:rsidRPr="00635B01">
              <w:rPr>
                <w:lang w:val="de-DE"/>
              </w:rPr>
              <w:t>Programmanforderungsmanagerin bzw. Programmanforderungsmanager (</w:t>
            </w:r>
            <w:proofErr w:type="spellStart"/>
            <w:r w:rsidRPr="00635B01">
              <w:rPr>
                <w:lang w:val="de-DE"/>
              </w:rPr>
              <w:t>PgBM</w:t>
            </w:r>
            <w:proofErr w:type="spellEnd"/>
            <w:r w:rsidRPr="00635B01">
              <w:rPr>
                <w:lang w:val="de-DE"/>
              </w:rPr>
              <w:t>):</w:t>
            </w:r>
          </w:p>
        </w:tc>
      </w:tr>
      <w:tr w:rsidR="00C257B9" w:rsidRPr="00635B01" w14:paraId="3B4D6EEF" w14:textId="77777777" w:rsidTr="00D80778">
        <w:tc>
          <w:tcPr>
            <w:tcW w:w="2943" w:type="dxa"/>
            <w:vMerge/>
            <w:shd w:val="clear" w:color="auto" w:fill="D8DBDE" w:themeFill="background2" w:themeFillShade="E6"/>
          </w:tcPr>
          <w:p w14:paraId="1F1C458B" w14:textId="77777777" w:rsidR="00C257B9" w:rsidRPr="008976A3" w:rsidRDefault="00C257B9" w:rsidP="00D80778">
            <w:pPr>
              <w:pStyle w:val="PMflex-Tabellen"/>
              <w:rPr>
                <w:b/>
                <w:lang w:val="de-DE"/>
              </w:rPr>
            </w:pPr>
          </w:p>
        </w:tc>
        <w:tc>
          <w:tcPr>
            <w:tcW w:w="5891" w:type="dxa"/>
          </w:tcPr>
          <w:p w14:paraId="1AA4B200" w14:textId="77777777" w:rsidR="00C257B9" w:rsidRPr="00635B01" w:rsidRDefault="00C257B9" w:rsidP="00D80778">
            <w:pPr>
              <w:pStyle w:val="PMflex-Tabellen"/>
              <w:rPr>
                <w:color w:val="0000FF"/>
                <w:lang w:val="de-DE"/>
              </w:rPr>
            </w:pPr>
            <w:r w:rsidRPr="00635B01">
              <w:rPr>
                <w:lang w:val="de-DE"/>
              </w:rPr>
              <w:t>Programmleitung (</w:t>
            </w:r>
            <w:proofErr w:type="spellStart"/>
            <w:r w:rsidRPr="00635B01">
              <w:rPr>
                <w:lang w:val="de-DE"/>
              </w:rPr>
              <w:t>PgM</w:t>
            </w:r>
            <w:proofErr w:type="spellEnd"/>
            <w:r w:rsidRPr="00635B01">
              <w:rPr>
                <w:lang w:val="de-DE"/>
              </w:rPr>
              <w:t>)</w:t>
            </w:r>
            <w:r w:rsidRPr="00635B01">
              <w:rPr>
                <w:color w:val="0000FF"/>
                <w:lang w:val="de-DE"/>
              </w:rPr>
              <w:t>:</w:t>
            </w:r>
          </w:p>
        </w:tc>
      </w:tr>
      <w:tr w:rsidR="00C257B9" w:rsidRPr="00635B01" w14:paraId="33BA5E3B" w14:textId="77777777" w:rsidTr="00D80778">
        <w:tc>
          <w:tcPr>
            <w:tcW w:w="2943" w:type="dxa"/>
            <w:vMerge/>
            <w:shd w:val="clear" w:color="auto" w:fill="D8DBDE" w:themeFill="background2" w:themeFillShade="E6"/>
          </w:tcPr>
          <w:p w14:paraId="24A5A4DC" w14:textId="77777777" w:rsidR="00C257B9" w:rsidRPr="008976A3" w:rsidRDefault="00C257B9" w:rsidP="00D80778">
            <w:pPr>
              <w:pStyle w:val="PMflex-Tabellen"/>
              <w:rPr>
                <w:b/>
                <w:lang w:val="de-DE"/>
              </w:rPr>
            </w:pPr>
          </w:p>
        </w:tc>
        <w:tc>
          <w:tcPr>
            <w:tcW w:w="5891" w:type="dxa"/>
          </w:tcPr>
          <w:p w14:paraId="01B26431" w14:textId="2AE2FCC3" w:rsidR="00C257B9" w:rsidRPr="00C257B9" w:rsidRDefault="00C257B9" w:rsidP="00D80778">
            <w:pPr>
              <w:pStyle w:val="PMflex-Tabellen"/>
              <w:rPr>
                <w:rStyle w:val="PMflex-TabellenausfllhinweisZ"/>
                <w:lang w:val="de-DE"/>
              </w:rPr>
            </w:pPr>
            <w:r w:rsidRPr="00C257B9">
              <w:rPr>
                <w:rStyle w:val="PMflex-TabellenausfllhinweisZ"/>
                <w:lang w:val="de-DE"/>
              </w:rPr>
              <w:t xml:space="preserve"> andere Stakeholde</w:t>
            </w:r>
            <w:r>
              <w:rPr>
                <w:rStyle w:val="PMflex-TabellenausfllhinweisZ"/>
                <w:lang w:val="de-DE"/>
              </w:rPr>
              <w:t>rgruppen</w:t>
            </w:r>
            <w:r w:rsidRPr="00C257B9">
              <w:rPr>
                <w:rStyle w:val="PMflex-TabellenausfllhinweisZ"/>
                <w:lang w:val="de-DE"/>
              </w:rPr>
              <w:t xml:space="preserve"> im </w:t>
            </w:r>
            <w:proofErr w:type="spellStart"/>
            <w:r w:rsidRPr="00C257B9">
              <w:rPr>
                <w:rStyle w:val="PMflex-TabellenausfllhinweisZ"/>
                <w:lang w:val="de-DE"/>
              </w:rPr>
              <w:t>PgSC</w:t>
            </w:r>
            <w:proofErr w:type="spellEnd"/>
            <w:r w:rsidRPr="00C257B9">
              <w:rPr>
                <w:rStyle w:val="PMflex-TabellenausfllhinweisZ"/>
                <w:lang w:val="de-DE"/>
              </w:rPr>
              <w:t>, wenn vorhanden</w:t>
            </w:r>
          </w:p>
        </w:tc>
      </w:tr>
      <w:tr w:rsidR="00C257B9" w:rsidRPr="00635B01" w14:paraId="240BA572" w14:textId="77777777" w:rsidTr="00D80778">
        <w:tc>
          <w:tcPr>
            <w:tcW w:w="2943" w:type="dxa"/>
            <w:shd w:val="clear" w:color="auto" w:fill="D8DBDE" w:themeFill="background2" w:themeFillShade="E6"/>
          </w:tcPr>
          <w:p w14:paraId="0FBDBA48" w14:textId="7583DA31" w:rsidR="00C257B9" w:rsidRPr="008976A3" w:rsidRDefault="00C257B9" w:rsidP="00D80778">
            <w:pPr>
              <w:pStyle w:val="PMflex-Tabellen"/>
              <w:rPr>
                <w:b/>
                <w:lang w:val="de-DE"/>
              </w:rPr>
            </w:pPr>
            <w:r w:rsidRPr="008976A3">
              <w:rPr>
                <w:b/>
                <w:lang w:val="de-DE"/>
              </w:rPr>
              <w:t>Sonstigen Stakeholder</w:t>
            </w:r>
            <w:r>
              <w:rPr>
                <w:b/>
                <w:lang w:val="de-DE"/>
              </w:rPr>
              <w:t>gruppen</w:t>
            </w:r>
          </w:p>
        </w:tc>
        <w:tc>
          <w:tcPr>
            <w:tcW w:w="5891" w:type="dxa"/>
          </w:tcPr>
          <w:p w14:paraId="7CA01326" w14:textId="551DC466" w:rsidR="00C257B9" w:rsidRPr="00C257B9" w:rsidRDefault="00C257B9" w:rsidP="00D80778">
            <w:pPr>
              <w:pStyle w:val="PMflex-Tabellen"/>
              <w:rPr>
                <w:rStyle w:val="PMflex-TabellenausfllhinweisZ"/>
                <w:lang w:val="de-DE"/>
              </w:rPr>
            </w:pPr>
            <w:r w:rsidRPr="00C257B9">
              <w:rPr>
                <w:rStyle w:val="PMflex-TabellenausfllhinweisZ"/>
                <w:lang w:val="de-DE"/>
              </w:rPr>
              <w:t>sonstige Stakeholder</w:t>
            </w:r>
            <w:r>
              <w:rPr>
                <w:rStyle w:val="PMflex-TabellenausfllhinweisZ"/>
                <w:lang w:val="de-DE"/>
              </w:rPr>
              <w:t>gruppen</w:t>
            </w:r>
            <w:r w:rsidRPr="00C257B9">
              <w:rPr>
                <w:rStyle w:val="PMflex-TabellenausfllhinweisZ"/>
                <w:lang w:val="de-DE"/>
              </w:rPr>
              <w:t>, die nicht dem Programmlenkungsausschuss angehören</w:t>
            </w:r>
          </w:p>
        </w:tc>
      </w:tr>
    </w:tbl>
    <w:p w14:paraId="3D50E890" w14:textId="7204608F" w:rsidR="00FE7F5B" w:rsidRPr="00362F73" w:rsidRDefault="00FE7F5B" w:rsidP="00581FD2">
      <w:pPr>
        <w:pStyle w:val="Heading2"/>
      </w:pPr>
      <w:bookmarkStart w:id="10" w:name="_Toc118464935"/>
      <w:bookmarkStart w:id="11" w:name="_Toc119334529"/>
      <w:bookmarkStart w:id="12" w:name="_Toc137483116"/>
      <w:r w:rsidRPr="00362F73">
        <w:t>Meilensteine</w:t>
      </w:r>
      <w:bookmarkEnd w:id="10"/>
      <w:bookmarkEnd w:id="11"/>
      <w:bookmarkEnd w:id="12"/>
    </w:p>
    <w:p w14:paraId="785C2019" w14:textId="03C2BECB" w:rsidR="00C257B9" w:rsidRDefault="00C257B9" w:rsidP="00C257B9">
      <w:pPr>
        <w:pStyle w:val="PMflex-AusfllhilfeA"/>
      </w:pPr>
      <w:r w:rsidRPr="00635B01">
        <w:t>Im Falle der jährlichen Berichterstattung sollte sich dieser Abschnitt auf die gesamte Laufzeit des Programms beziehen und sich nicht ausschließlich auf den Berichtszeitraum konzentrieren. Ziel ist es, einen Überblick über die gesamte Programmdauer zu geben.</w:t>
      </w:r>
    </w:p>
    <w:tbl>
      <w:tblPr>
        <w:tblW w:w="8789"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563"/>
        <w:gridCol w:w="3236"/>
        <w:gridCol w:w="1228"/>
        <w:gridCol w:w="1228"/>
        <w:gridCol w:w="1134"/>
        <w:gridCol w:w="1400"/>
      </w:tblGrid>
      <w:tr w:rsidR="00C257B9" w:rsidRPr="009D54C0" w14:paraId="07088586" w14:textId="77777777" w:rsidTr="00533EBE">
        <w:trPr>
          <w:trHeight w:val="532"/>
        </w:trPr>
        <w:tc>
          <w:tcPr>
            <w:tcW w:w="563" w:type="dxa"/>
            <w:shd w:val="clear" w:color="auto" w:fill="D8DBDE" w:themeFill="background2" w:themeFillShade="E6"/>
          </w:tcPr>
          <w:p w14:paraId="5DBD3F69" w14:textId="77777777" w:rsidR="00C257B9" w:rsidRPr="009D54C0" w:rsidRDefault="00C257B9" w:rsidP="00D80778">
            <w:pPr>
              <w:pStyle w:val="PMflex-Tabellen"/>
              <w:rPr>
                <w:b/>
                <w:lang w:eastAsia="en-GB"/>
              </w:rPr>
            </w:pPr>
            <w:r w:rsidRPr="009D54C0">
              <w:rPr>
                <w:b/>
                <w:lang w:eastAsia="en-GB"/>
              </w:rPr>
              <w:t>ID</w:t>
            </w:r>
          </w:p>
        </w:tc>
        <w:tc>
          <w:tcPr>
            <w:tcW w:w="3236" w:type="dxa"/>
            <w:shd w:val="clear" w:color="auto" w:fill="D8DBDE" w:themeFill="background2" w:themeFillShade="E6"/>
          </w:tcPr>
          <w:p w14:paraId="403687D2" w14:textId="77777777" w:rsidR="00C257B9" w:rsidRPr="009D54C0" w:rsidRDefault="00C257B9" w:rsidP="00D80778">
            <w:pPr>
              <w:pStyle w:val="PMflex-Tabellen"/>
              <w:rPr>
                <w:b/>
                <w:lang w:eastAsia="en-GB"/>
              </w:rPr>
            </w:pPr>
            <w:r w:rsidRPr="009D54C0">
              <w:rPr>
                <w:b/>
                <w:lang w:eastAsia="en-GB"/>
              </w:rPr>
              <w:t>Name des Meilensteins</w:t>
            </w:r>
          </w:p>
        </w:tc>
        <w:tc>
          <w:tcPr>
            <w:tcW w:w="1228" w:type="dxa"/>
            <w:shd w:val="clear" w:color="auto" w:fill="D8DBDE" w:themeFill="background2" w:themeFillShade="E6"/>
          </w:tcPr>
          <w:p w14:paraId="0705539E" w14:textId="77777777" w:rsidR="00C257B9" w:rsidRPr="009D54C0" w:rsidRDefault="00C257B9" w:rsidP="00D80778">
            <w:pPr>
              <w:pStyle w:val="PMflex-Tabellen"/>
              <w:rPr>
                <w:b/>
                <w:lang w:eastAsia="en-GB"/>
              </w:rPr>
            </w:pPr>
            <w:r w:rsidRPr="009D54C0">
              <w:rPr>
                <w:b/>
                <w:lang w:eastAsia="en-GB"/>
              </w:rPr>
              <w:t>Zieldatum</w:t>
            </w:r>
          </w:p>
        </w:tc>
        <w:tc>
          <w:tcPr>
            <w:tcW w:w="1228" w:type="dxa"/>
            <w:shd w:val="clear" w:color="auto" w:fill="D8DBDE" w:themeFill="background2" w:themeFillShade="E6"/>
          </w:tcPr>
          <w:p w14:paraId="72657D15" w14:textId="77777777" w:rsidR="00C257B9" w:rsidRPr="009D54C0" w:rsidRDefault="00C257B9" w:rsidP="00D80778">
            <w:pPr>
              <w:pStyle w:val="PMflex-Tabellen"/>
              <w:rPr>
                <w:b/>
                <w:lang w:eastAsia="en-GB"/>
              </w:rPr>
            </w:pPr>
            <w:r w:rsidRPr="009D54C0">
              <w:rPr>
                <w:b/>
                <w:lang w:eastAsia="en-GB"/>
              </w:rPr>
              <w:t>Aktuelles Datum</w:t>
            </w:r>
            <w:r w:rsidRPr="009D54C0" w:rsidDel="00C4446D">
              <w:rPr>
                <w:b/>
                <w:lang w:eastAsia="en-GB"/>
              </w:rPr>
              <w:t xml:space="preserve"> </w:t>
            </w:r>
          </w:p>
        </w:tc>
        <w:tc>
          <w:tcPr>
            <w:tcW w:w="1134" w:type="dxa"/>
            <w:shd w:val="clear" w:color="auto" w:fill="D8DBDE" w:themeFill="background2" w:themeFillShade="E6"/>
          </w:tcPr>
          <w:p w14:paraId="3A7C80AC" w14:textId="77777777" w:rsidR="00C257B9" w:rsidRPr="009D54C0" w:rsidRDefault="00C257B9" w:rsidP="00D80778">
            <w:pPr>
              <w:pStyle w:val="PMflex-Tabellen"/>
              <w:rPr>
                <w:b/>
                <w:lang w:eastAsia="en-GB"/>
              </w:rPr>
            </w:pPr>
            <w:r w:rsidRPr="009D54C0">
              <w:rPr>
                <w:b/>
                <w:lang w:eastAsia="en-GB"/>
              </w:rPr>
              <w:t>Status</w:t>
            </w:r>
          </w:p>
        </w:tc>
        <w:tc>
          <w:tcPr>
            <w:tcW w:w="1400" w:type="dxa"/>
            <w:shd w:val="clear" w:color="auto" w:fill="D8DBDE" w:themeFill="background2" w:themeFillShade="E6"/>
          </w:tcPr>
          <w:p w14:paraId="55610BA4" w14:textId="77777777" w:rsidR="00C257B9" w:rsidRPr="009D54C0" w:rsidRDefault="00C257B9" w:rsidP="00D80778">
            <w:pPr>
              <w:pStyle w:val="PMflex-Tabellen"/>
              <w:rPr>
                <w:b/>
                <w:lang w:eastAsia="en-GB"/>
              </w:rPr>
            </w:pPr>
            <w:r w:rsidRPr="009D54C0">
              <w:rPr>
                <w:b/>
                <w:lang w:eastAsia="en-GB"/>
              </w:rPr>
              <w:t>Kommentare</w:t>
            </w:r>
          </w:p>
        </w:tc>
      </w:tr>
      <w:tr w:rsidR="00C257B9" w:rsidRPr="00635B01" w14:paraId="1919606D" w14:textId="77777777" w:rsidTr="00533EBE">
        <w:trPr>
          <w:trHeight w:val="266"/>
        </w:trPr>
        <w:tc>
          <w:tcPr>
            <w:tcW w:w="563" w:type="dxa"/>
          </w:tcPr>
          <w:p w14:paraId="6CF70B37" w14:textId="77777777" w:rsidR="00C257B9" w:rsidRPr="00635B01" w:rsidRDefault="00C257B9" w:rsidP="00D80778">
            <w:pPr>
              <w:pStyle w:val="PMflex-Tabellen"/>
              <w:rPr>
                <w:lang w:eastAsia="en-GB"/>
              </w:rPr>
            </w:pPr>
          </w:p>
        </w:tc>
        <w:tc>
          <w:tcPr>
            <w:tcW w:w="3236" w:type="dxa"/>
            <w:shd w:val="clear" w:color="auto" w:fill="auto"/>
          </w:tcPr>
          <w:p w14:paraId="5C763D42" w14:textId="77777777" w:rsidR="00C257B9" w:rsidRPr="00635B01" w:rsidRDefault="00C257B9" w:rsidP="00D80778">
            <w:pPr>
              <w:pStyle w:val="PMflex-Tabellen"/>
              <w:rPr>
                <w:lang w:eastAsia="en-GB"/>
              </w:rPr>
            </w:pPr>
          </w:p>
        </w:tc>
        <w:tc>
          <w:tcPr>
            <w:tcW w:w="1228" w:type="dxa"/>
          </w:tcPr>
          <w:p w14:paraId="3F18E59E" w14:textId="77777777" w:rsidR="00C257B9" w:rsidRPr="00635B01" w:rsidRDefault="00C257B9" w:rsidP="00D80778">
            <w:pPr>
              <w:pStyle w:val="PMflex-Tabellen"/>
              <w:rPr>
                <w:lang w:eastAsia="en-GB"/>
              </w:rPr>
            </w:pPr>
          </w:p>
        </w:tc>
        <w:tc>
          <w:tcPr>
            <w:tcW w:w="1228" w:type="dxa"/>
          </w:tcPr>
          <w:p w14:paraId="392DB3AB" w14:textId="77777777" w:rsidR="00C257B9" w:rsidRPr="00635B01" w:rsidRDefault="00C257B9" w:rsidP="00D80778">
            <w:pPr>
              <w:pStyle w:val="PMflex-Tabellen"/>
              <w:rPr>
                <w:lang w:eastAsia="en-GB"/>
              </w:rPr>
            </w:pPr>
          </w:p>
        </w:tc>
        <w:tc>
          <w:tcPr>
            <w:tcW w:w="1134" w:type="dxa"/>
            <w:shd w:val="clear" w:color="auto" w:fill="auto"/>
          </w:tcPr>
          <w:p w14:paraId="295275B9" w14:textId="39907756" w:rsidR="00C257B9" w:rsidRPr="009D54C0" w:rsidRDefault="00C257B9" w:rsidP="00D80778">
            <w:pPr>
              <w:pStyle w:val="PMflex-Tabellen"/>
              <w:rPr>
                <w:rStyle w:val="PMflex-TabellenausfllhinweisZ"/>
              </w:rPr>
            </w:pPr>
            <w:r w:rsidRPr="009D54C0">
              <w:rPr>
                <w:rStyle w:val="PMflex-TabellenausfllhinweisZ"/>
              </w:rPr>
              <w:t>laufend, geplant, erreicht</w:t>
            </w:r>
          </w:p>
        </w:tc>
        <w:tc>
          <w:tcPr>
            <w:tcW w:w="1400" w:type="dxa"/>
            <w:shd w:val="clear" w:color="auto" w:fill="auto"/>
            <w:noWrap/>
          </w:tcPr>
          <w:p w14:paraId="5B7B0270" w14:textId="77777777" w:rsidR="00C257B9" w:rsidRPr="00635B01" w:rsidRDefault="00C257B9" w:rsidP="00D80778">
            <w:pPr>
              <w:pStyle w:val="PMflex-Tabellen"/>
              <w:rPr>
                <w:lang w:eastAsia="en-GB"/>
              </w:rPr>
            </w:pPr>
          </w:p>
        </w:tc>
      </w:tr>
      <w:tr w:rsidR="00C257B9" w:rsidRPr="00635B01" w14:paraId="64E264D9" w14:textId="77777777" w:rsidTr="00533EBE">
        <w:trPr>
          <w:trHeight w:val="266"/>
        </w:trPr>
        <w:tc>
          <w:tcPr>
            <w:tcW w:w="563" w:type="dxa"/>
          </w:tcPr>
          <w:p w14:paraId="7D94F1FD" w14:textId="77777777" w:rsidR="00C257B9" w:rsidRPr="00635B01" w:rsidRDefault="00C257B9" w:rsidP="00D80778">
            <w:pPr>
              <w:pStyle w:val="PMflex-Tabellen"/>
              <w:rPr>
                <w:lang w:eastAsia="en-GB"/>
              </w:rPr>
            </w:pPr>
          </w:p>
        </w:tc>
        <w:tc>
          <w:tcPr>
            <w:tcW w:w="3236" w:type="dxa"/>
            <w:shd w:val="clear" w:color="auto" w:fill="auto"/>
          </w:tcPr>
          <w:p w14:paraId="5614602F" w14:textId="77777777" w:rsidR="00C257B9" w:rsidRPr="00635B01" w:rsidRDefault="00C257B9" w:rsidP="00D80778">
            <w:pPr>
              <w:pStyle w:val="PMflex-Tabellen"/>
              <w:rPr>
                <w:lang w:eastAsia="en-GB"/>
              </w:rPr>
            </w:pPr>
          </w:p>
        </w:tc>
        <w:tc>
          <w:tcPr>
            <w:tcW w:w="1228" w:type="dxa"/>
          </w:tcPr>
          <w:p w14:paraId="66BACCDB" w14:textId="77777777" w:rsidR="00C257B9" w:rsidRPr="00635B01" w:rsidRDefault="00C257B9" w:rsidP="00D80778">
            <w:pPr>
              <w:pStyle w:val="PMflex-Tabellen"/>
              <w:rPr>
                <w:lang w:eastAsia="en-GB"/>
              </w:rPr>
            </w:pPr>
          </w:p>
        </w:tc>
        <w:tc>
          <w:tcPr>
            <w:tcW w:w="1228" w:type="dxa"/>
          </w:tcPr>
          <w:p w14:paraId="2751C8F9" w14:textId="77777777" w:rsidR="00C257B9" w:rsidRPr="00635B01" w:rsidRDefault="00C257B9" w:rsidP="00D80778">
            <w:pPr>
              <w:pStyle w:val="PMflex-Tabellen"/>
              <w:rPr>
                <w:lang w:eastAsia="en-GB"/>
              </w:rPr>
            </w:pPr>
          </w:p>
        </w:tc>
        <w:tc>
          <w:tcPr>
            <w:tcW w:w="1134" w:type="dxa"/>
            <w:shd w:val="clear" w:color="auto" w:fill="auto"/>
          </w:tcPr>
          <w:p w14:paraId="0797C304" w14:textId="77777777" w:rsidR="00C257B9" w:rsidRPr="00635B01" w:rsidRDefault="00C257B9" w:rsidP="00D80778">
            <w:pPr>
              <w:pStyle w:val="PMflex-Tabellen"/>
              <w:rPr>
                <w:lang w:eastAsia="en-GB"/>
              </w:rPr>
            </w:pPr>
          </w:p>
        </w:tc>
        <w:tc>
          <w:tcPr>
            <w:tcW w:w="1400" w:type="dxa"/>
            <w:shd w:val="clear" w:color="auto" w:fill="auto"/>
            <w:noWrap/>
          </w:tcPr>
          <w:p w14:paraId="642119A9" w14:textId="77777777" w:rsidR="00C257B9" w:rsidRPr="00635B01" w:rsidRDefault="00C257B9" w:rsidP="00D80778">
            <w:pPr>
              <w:pStyle w:val="PMflex-Tabellen"/>
              <w:rPr>
                <w:lang w:eastAsia="en-GB"/>
              </w:rPr>
            </w:pPr>
          </w:p>
        </w:tc>
      </w:tr>
    </w:tbl>
    <w:p w14:paraId="611E2D50" w14:textId="053C53BA" w:rsidR="00C257B9" w:rsidRDefault="00C257B9" w:rsidP="00C257B9">
      <w:pPr>
        <w:pStyle w:val="PMflex-AusfllhilfeA"/>
      </w:pPr>
      <w:r w:rsidRPr="00635B01">
        <w:t>Die Leistungs-IDs sollten mit denen übereinstimmen, die zuvor im Programmauftrag verwendet wurden.</w:t>
      </w:r>
    </w:p>
    <w:p w14:paraId="7664A7D6" w14:textId="0E87AF76" w:rsidR="00C257B9" w:rsidRDefault="00C257B9">
      <w:pPr>
        <w:spacing w:before="0" w:after="200" w:line="276" w:lineRule="auto"/>
        <w:jc w:val="left"/>
      </w:pPr>
      <w:r>
        <w:br w:type="page"/>
      </w:r>
    </w:p>
    <w:p w14:paraId="4EB5F618" w14:textId="583DC220" w:rsidR="00FE7F5B" w:rsidRPr="00362F73" w:rsidRDefault="00FE7F5B" w:rsidP="00581FD2">
      <w:pPr>
        <w:pStyle w:val="Heading2"/>
      </w:pPr>
      <w:bookmarkStart w:id="13" w:name="_Toc118464936"/>
      <w:bookmarkStart w:id="14" w:name="_Toc119334530"/>
      <w:bookmarkStart w:id="15" w:name="_Toc137483117"/>
      <w:r w:rsidRPr="00362F73">
        <w:lastRenderedPageBreak/>
        <w:t>Pr</w:t>
      </w:r>
      <w:r w:rsidR="00C257B9">
        <w:t>ogramm</w:t>
      </w:r>
      <w:r w:rsidRPr="00362F73">
        <w:t>plan (pro Arbeitspaket)</w:t>
      </w:r>
      <w:bookmarkEnd w:id="13"/>
      <w:bookmarkEnd w:id="14"/>
      <w:bookmarkEnd w:id="15"/>
      <w:r w:rsidRPr="00362F73">
        <w:t xml:space="preserve"> </w:t>
      </w:r>
    </w:p>
    <w:p w14:paraId="35AEE53D" w14:textId="1955A234" w:rsidR="00FE7F5B" w:rsidRPr="00362F73" w:rsidRDefault="00FE7F5B" w:rsidP="00581FD2">
      <w:pPr>
        <w:pStyle w:val="PMflex-AusfllhilfeA"/>
      </w:pPr>
      <w:r w:rsidRPr="00362F73">
        <w:t>Dieser Abschnitt ist für die wesentlichen Arbeitspakete (AP) zu erfüllen, wenn ein erheblicher Aufwand damit verbunden ist oder der Aufwand größer als 20 Arbeitstage (PT) ist.</w:t>
      </w:r>
      <w:r w:rsidR="00C257B9">
        <w:t xml:space="preserve"> </w:t>
      </w:r>
    </w:p>
    <w:tbl>
      <w:tblPr>
        <w:tblStyle w:val="PMflex-Tabellenformat"/>
        <w:tblW w:w="5000" w:type="pct"/>
        <w:tblLook w:val="04A0" w:firstRow="1" w:lastRow="0" w:firstColumn="1" w:lastColumn="0" w:noHBand="0" w:noVBand="1"/>
      </w:tblPr>
      <w:tblGrid>
        <w:gridCol w:w="722"/>
        <w:gridCol w:w="723"/>
        <w:gridCol w:w="722"/>
        <w:gridCol w:w="723"/>
        <w:gridCol w:w="1452"/>
        <w:gridCol w:w="964"/>
        <w:gridCol w:w="1238"/>
        <w:gridCol w:w="1028"/>
        <w:gridCol w:w="610"/>
        <w:gridCol w:w="878"/>
      </w:tblGrid>
      <w:tr w:rsidR="00FE7F5B" w:rsidRPr="00CD28AF" w14:paraId="55AB09F9" w14:textId="77777777" w:rsidTr="00581F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00" w:type="pct"/>
            <w:gridSpan w:val="10"/>
          </w:tcPr>
          <w:p w14:paraId="119D2BEE" w14:textId="5494CBDF" w:rsidR="00FE7F5B" w:rsidRPr="00CD28AF" w:rsidRDefault="00FE7F5B" w:rsidP="00CD28AF">
            <w:pPr>
              <w:pStyle w:val="PMflex-Tabellen"/>
              <w:rPr>
                <w:rStyle w:val="PMflex-TabellenausfllhinweisZ"/>
              </w:rPr>
            </w:pPr>
            <w:r w:rsidRPr="00CD28AF">
              <w:rPr>
                <w:rStyle w:val="PMflex-TabellenausfllhinweisZ"/>
              </w:rPr>
              <w:t>Arbeitspaket #[…] und Beschreibung</w:t>
            </w:r>
          </w:p>
        </w:tc>
      </w:tr>
      <w:tr w:rsidR="00581FD2" w:rsidRPr="00581FD2" w14:paraId="22928830" w14:textId="77777777" w:rsidTr="00581FD2">
        <w:tc>
          <w:tcPr>
            <w:cnfStyle w:val="001000000000" w:firstRow="0" w:lastRow="0" w:firstColumn="1" w:lastColumn="0" w:oddVBand="0" w:evenVBand="0" w:oddHBand="0" w:evenHBand="0" w:firstRowFirstColumn="0" w:firstRowLastColumn="0" w:lastRowFirstColumn="0" w:lastRowLastColumn="0"/>
            <w:tcW w:w="803" w:type="pct"/>
            <w:gridSpan w:val="2"/>
          </w:tcPr>
          <w:p w14:paraId="1DAA7E5C" w14:textId="77777777" w:rsidR="00FE7F5B" w:rsidRPr="003053E3" w:rsidRDefault="00FE7F5B" w:rsidP="00CD28AF">
            <w:pPr>
              <w:pStyle w:val="PMflex-Tabellen"/>
            </w:pPr>
            <w:r w:rsidRPr="003053E3">
              <w:t>Geplant</w:t>
            </w:r>
          </w:p>
        </w:tc>
        <w:tc>
          <w:tcPr>
            <w:tcW w:w="803" w:type="pct"/>
            <w:gridSpan w:val="2"/>
          </w:tcPr>
          <w:p w14:paraId="30BE4E4A" w14:textId="77777777" w:rsidR="00FE7F5B" w:rsidRPr="003053E3" w:rsidRDefault="00FE7F5B" w:rsidP="00CD28AF">
            <w:pPr>
              <w:pStyle w:val="PMflex-Tabellen"/>
              <w:cnfStyle w:val="000000000000" w:firstRow="0" w:lastRow="0" w:firstColumn="0" w:lastColumn="0" w:oddVBand="0" w:evenVBand="0" w:oddHBand="0" w:evenHBand="0" w:firstRowFirstColumn="0" w:firstRowLastColumn="0" w:lastRowFirstColumn="0" w:lastRowLastColumn="0"/>
              <w:rPr>
                <w:b/>
              </w:rPr>
            </w:pPr>
            <w:r w:rsidRPr="003053E3">
              <w:rPr>
                <w:b/>
              </w:rPr>
              <w:t>Tatsächlich</w:t>
            </w:r>
          </w:p>
        </w:tc>
        <w:tc>
          <w:tcPr>
            <w:tcW w:w="804" w:type="pct"/>
            <w:vMerge w:val="restart"/>
          </w:tcPr>
          <w:p w14:paraId="0FCE2F92" w14:textId="77777777" w:rsidR="00FE7F5B" w:rsidRPr="003053E3" w:rsidRDefault="00FE7F5B" w:rsidP="00CD28AF">
            <w:pPr>
              <w:pStyle w:val="PMflex-Tabellen"/>
              <w:cnfStyle w:val="000000000000" w:firstRow="0" w:lastRow="0" w:firstColumn="0" w:lastColumn="0" w:oddVBand="0" w:evenVBand="0" w:oddHBand="0" w:evenHBand="0" w:firstRowFirstColumn="0" w:firstRowLastColumn="0" w:lastRowFirstColumn="0" w:lastRowLastColumn="0"/>
              <w:rPr>
                <w:b/>
              </w:rPr>
            </w:pPr>
            <w:r w:rsidRPr="003053E3">
              <w:rPr>
                <w:b/>
              </w:rPr>
              <w:t>Geplanter Gesamtaufwand bei Fertigstellung</w:t>
            </w:r>
          </w:p>
        </w:tc>
        <w:tc>
          <w:tcPr>
            <w:tcW w:w="535" w:type="pct"/>
            <w:vMerge w:val="restart"/>
          </w:tcPr>
          <w:p w14:paraId="7403C0D6" w14:textId="23E39E73" w:rsidR="00FE7F5B" w:rsidRPr="003053E3" w:rsidRDefault="00FE7F5B" w:rsidP="00CD28AF">
            <w:pPr>
              <w:pStyle w:val="PMflex-Tabellen"/>
              <w:cnfStyle w:val="000000000000" w:firstRow="0" w:lastRow="0" w:firstColumn="0" w:lastColumn="0" w:oddVBand="0" w:evenVBand="0" w:oddHBand="0" w:evenHBand="0" w:firstRowFirstColumn="0" w:firstRowLastColumn="0" w:lastRowFirstColumn="0" w:lastRowLastColumn="0"/>
              <w:rPr>
                <w:b/>
              </w:rPr>
            </w:pPr>
            <w:r w:rsidRPr="003053E3">
              <w:rPr>
                <w:b/>
              </w:rPr>
              <w:t>Geplanter Aufwand</w:t>
            </w:r>
            <w:r w:rsidR="00581FD2" w:rsidRPr="003053E3">
              <w:rPr>
                <w:rStyle w:val="FootnoteReference"/>
                <w:b/>
              </w:rPr>
              <w:footnoteReference w:id="2"/>
            </w:r>
          </w:p>
        </w:tc>
        <w:tc>
          <w:tcPr>
            <w:tcW w:w="686" w:type="pct"/>
            <w:vMerge w:val="restart"/>
          </w:tcPr>
          <w:p w14:paraId="4F09D8EA" w14:textId="2645786A" w:rsidR="00FE7F5B" w:rsidRPr="003053E3" w:rsidRDefault="00FE7F5B" w:rsidP="00CD28AF">
            <w:pPr>
              <w:pStyle w:val="PMflex-Tabellen"/>
              <w:cnfStyle w:val="000000000000" w:firstRow="0" w:lastRow="0" w:firstColumn="0" w:lastColumn="0" w:oddVBand="0" w:evenVBand="0" w:oddHBand="0" w:evenHBand="0" w:firstRowFirstColumn="0" w:firstRowLastColumn="0" w:lastRowFirstColumn="0" w:lastRowLastColumn="0"/>
              <w:rPr>
                <w:b/>
              </w:rPr>
            </w:pPr>
            <w:r w:rsidRPr="003053E3">
              <w:rPr>
                <w:b/>
              </w:rPr>
              <w:t>Tatsächlicher Aufwand</w:t>
            </w:r>
          </w:p>
        </w:tc>
        <w:tc>
          <w:tcPr>
            <w:tcW w:w="570" w:type="pct"/>
            <w:vMerge w:val="restart"/>
          </w:tcPr>
          <w:p w14:paraId="47D3568F" w14:textId="150562A5" w:rsidR="00FE7F5B" w:rsidRPr="003053E3" w:rsidRDefault="00FE7F5B" w:rsidP="00CD28AF">
            <w:pPr>
              <w:pStyle w:val="PMflex-Tabellen"/>
              <w:cnfStyle w:val="000000000000" w:firstRow="0" w:lastRow="0" w:firstColumn="0" w:lastColumn="0" w:oddVBand="0" w:evenVBand="0" w:oddHBand="0" w:evenHBand="0" w:firstRowFirstColumn="0" w:firstRowLastColumn="0" w:lastRowFirstColumn="0" w:lastRowLastColumn="0"/>
              <w:rPr>
                <w:b/>
              </w:rPr>
            </w:pPr>
            <w:r w:rsidRPr="003053E3">
              <w:rPr>
                <w:b/>
              </w:rPr>
              <w:t>Fortschritt (</w:t>
            </w:r>
            <w:proofErr w:type="spellStart"/>
            <w:r w:rsidRPr="003053E3">
              <w:rPr>
                <w:b/>
              </w:rPr>
              <w:t>Earned</w:t>
            </w:r>
            <w:proofErr w:type="spellEnd"/>
            <w:r w:rsidRPr="003053E3">
              <w:rPr>
                <w:b/>
              </w:rPr>
              <w:t xml:space="preserve"> Value)</w:t>
            </w:r>
            <w:r w:rsidR="00581FD2" w:rsidRPr="003053E3">
              <w:rPr>
                <w:rStyle w:val="FootnoteReference"/>
                <w:b/>
              </w:rPr>
              <w:footnoteReference w:id="3"/>
            </w:r>
            <w:r w:rsidR="00581FD2" w:rsidRPr="003053E3">
              <w:rPr>
                <w:b/>
              </w:rPr>
              <w:t xml:space="preserve"> </w:t>
            </w:r>
            <w:r w:rsidRPr="003053E3">
              <w:rPr>
                <w:b/>
              </w:rPr>
              <w:br/>
            </w:r>
          </w:p>
        </w:tc>
        <w:tc>
          <w:tcPr>
            <w:tcW w:w="800" w:type="pct"/>
            <w:gridSpan w:val="2"/>
          </w:tcPr>
          <w:p w14:paraId="11AC85B7" w14:textId="77777777" w:rsidR="00FE7F5B" w:rsidRPr="003053E3" w:rsidRDefault="00FE7F5B" w:rsidP="00CD28AF">
            <w:pPr>
              <w:pStyle w:val="PMflex-Tabellen"/>
              <w:cnfStyle w:val="000000000000" w:firstRow="0" w:lastRow="0" w:firstColumn="0" w:lastColumn="0" w:oddVBand="0" w:evenVBand="0" w:oddHBand="0" w:evenHBand="0" w:firstRowFirstColumn="0" w:firstRowLastColumn="0" w:lastRowFirstColumn="0" w:lastRowLastColumn="0"/>
              <w:rPr>
                <w:b/>
              </w:rPr>
            </w:pPr>
            <w:r w:rsidRPr="003053E3">
              <w:rPr>
                <w:b/>
              </w:rPr>
              <w:t>Leistung</w:t>
            </w:r>
          </w:p>
        </w:tc>
      </w:tr>
      <w:tr w:rsidR="00581FD2" w:rsidRPr="00581FD2" w14:paraId="3F47785D" w14:textId="77777777" w:rsidTr="00581FD2">
        <w:tc>
          <w:tcPr>
            <w:cnfStyle w:val="001000000000" w:firstRow="0" w:lastRow="0" w:firstColumn="1" w:lastColumn="0" w:oddVBand="0" w:evenVBand="0" w:oddHBand="0" w:evenHBand="0" w:firstRowFirstColumn="0" w:firstRowLastColumn="0" w:lastRowFirstColumn="0" w:lastRowLastColumn="0"/>
            <w:tcW w:w="401" w:type="pct"/>
          </w:tcPr>
          <w:p w14:paraId="6A7F5095" w14:textId="3AF86E13" w:rsidR="00FE7F5B" w:rsidRPr="003053E3" w:rsidRDefault="00FE7F5B" w:rsidP="00CD28AF">
            <w:pPr>
              <w:pStyle w:val="PMflex-Tabellen"/>
            </w:pPr>
            <w:r w:rsidRPr="003053E3">
              <w:t>Start</w:t>
            </w:r>
          </w:p>
        </w:tc>
        <w:tc>
          <w:tcPr>
            <w:tcW w:w="401" w:type="pct"/>
          </w:tcPr>
          <w:p w14:paraId="31435858" w14:textId="6E8E61C8" w:rsidR="00FE7F5B" w:rsidRPr="003053E3" w:rsidRDefault="00FE7F5B" w:rsidP="00CD28AF">
            <w:pPr>
              <w:pStyle w:val="PMflex-Tabellen"/>
              <w:cnfStyle w:val="000000000000" w:firstRow="0" w:lastRow="0" w:firstColumn="0" w:lastColumn="0" w:oddVBand="0" w:evenVBand="0" w:oddHBand="0" w:evenHBand="0" w:firstRowFirstColumn="0" w:firstRowLastColumn="0" w:lastRowFirstColumn="0" w:lastRowLastColumn="0"/>
              <w:rPr>
                <w:b/>
              </w:rPr>
            </w:pPr>
            <w:r w:rsidRPr="003053E3">
              <w:rPr>
                <w:b/>
              </w:rPr>
              <w:t>En</w:t>
            </w:r>
            <w:r w:rsidR="00216FD2" w:rsidRPr="003053E3">
              <w:rPr>
                <w:b/>
              </w:rPr>
              <w:t>de</w:t>
            </w:r>
          </w:p>
        </w:tc>
        <w:tc>
          <w:tcPr>
            <w:tcW w:w="401" w:type="pct"/>
          </w:tcPr>
          <w:p w14:paraId="7FA0F73D" w14:textId="42FD9EC1" w:rsidR="00FE7F5B" w:rsidRPr="003053E3" w:rsidRDefault="00FE7F5B" w:rsidP="00CD28AF">
            <w:pPr>
              <w:pStyle w:val="PMflex-Tabellen"/>
              <w:cnfStyle w:val="000000000000" w:firstRow="0" w:lastRow="0" w:firstColumn="0" w:lastColumn="0" w:oddVBand="0" w:evenVBand="0" w:oddHBand="0" w:evenHBand="0" w:firstRowFirstColumn="0" w:firstRowLastColumn="0" w:lastRowFirstColumn="0" w:lastRowLastColumn="0"/>
              <w:rPr>
                <w:b/>
              </w:rPr>
            </w:pPr>
            <w:r w:rsidRPr="003053E3">
              <w:rPr>
                <w:b/>
              </w:rPr>
              <w:t>Start</w:t>
            </w:r>
          </w:p>
        </w:tc>
        <w:tc>
          <w:tcPr>
            <w:tcW w:w="401" w:type="pct"/>
          </w:tcPr>
          <w:p w14:paraId="5D39E61B" w14:textId="2DAF171D" w:rsidR="00FE7F5B" w:rsidRPr="003053E3" w:rsidRDefault="00FE7F5B" w:rsidP="00CD28AF">
            <w:pPr>
              <w:pStyle w:val="PMflex-Tabellen"/>
              <w:cnfStyle w:val="000000000000" w:firstRow="0" w:lastRow="0" w:firstColumn="0" w:lastColumn="0" w:oddVBand="0" w:evenVBand="0" w:oddHBand="0" w:evenHBand="0" w:firstRowFirstColumn="0" w:firstRowLastColumn="0" w:lastRowFirstColumn="0" w:lastRowLastColumn="0"/>
              <w:rPr>
                <w:b/>
              </w:rPr>
            </w:pPr>
            <w:r w:rsidRPr="003053E3">
              <w:rPr>
                <w:b/>
              </w:rPr>
              <w:t>End</w:t>
            </w:r>
            <w:r w:rsidR="00216FD2" w:rsidRPr="003053E3">
              <w:rPr>
                <w:b/>
              </w:rPr>
              <w:t>e</w:t>
            </w:r>
          </w:p>
        </w:tc>
        <w:tc>
          <w:tcPr>
            <w:tcW w:w="804" w:type="pct"/>
            <w:vMerge/>
          </w:tcPr>
          <w:p w14:paraId="113D78E5" w14:textId="77777777" w:rsidR="00FE7F5B" w:rsidRPr="003053E3" w:rsidRDefault="00FE7F5B" w:rsidP="00CD28AF">
            <w:pPr>
              <w:pStyle w:val="PMflex-Tabellen"/>
              <w:cnfStyle w:val="000000000000" w:firstRow="0" w:lastRow="0" w:firstColumn="0" w:lastColumn="0" w:oddVBand="0" w:evenVBand="0" w:oddHBand="0" w:evenHBand="0" w:firstRowFirstColumn="0" w:firstRowLastColumn="0" w:lastRowFirstColumn="0" w:lastRowLastColumn="0"/>
              <w:rPr>
                <w:b/>
              </w:rPr>
            </w:pPr>
          </w:p>
        </w:tc>
        <w:tc>
          <w:tcPr>
            <w:tcW w:w="535" w:type="pct"/>
            <w:vMerge/>
          </w:tcPr>
          <w:p w14:paraId="7E53AFEC" w14:textId="77777777" w:rsidR="00FE7F5B" w:rsidRPr="003053E3" w:rsidRDefault="00FE7F5B" w:rsidP="00CD28AF">
            <w:pPr>
              <w:pStyle w:val="PMflex-Tabellen"/>
              <w:cnfStyle w:val="000000000000" w:firstRow="0" w:lastRow="0" w:firstColumn="0" w:lastColumn="0" w:oddVBand="0" w:evenVBand="0" w:oddHBand="0" w:evenHBand="0" w:firstRowFirstColumn="0" w:firstRowLastColumn="0" w:lastRowFirstColumn="0" w:lastRowLastColumn="0"/>
              <w:rPr>
                <w:b/>
              </w:rPr>
            </w:pPr>
          </w:p>
        </w:tc>
        <w:tc>
          <w:tcPr>
            <w:tcW w:w="686" w:type="pct"/>
            <w:vMerge/>
          </w:tcPr>
          <w:p w14:paraId="6B90DC8E" w14:textId="77777777" w:rsidR="00FE7F5B" w:rsidRPr="003053E3" w:rsidRDefault="00FE7F5B" w:rsidP="00CD28AF">
            <w:pPr>
              <w:pStyle w:val="PMflex-Tabellen"/>
              <w:cnfStyle w:val="000000000000" w:firstRow="0" w:lastRow="0" w:firstColumn="0" w:lastColumn="0" w:oddVBand="0" w:evenVBand="0" w:oddHBand="0" w:evenHBand="0" w:firstRowFirstColumn="0" w:firstRowLastColumn="0" w:lastRowFirstColumn="0" w:lastRowLastColumn="0"/>
              <w:rPr>
                <w:b/>
              </w:rPr>
            </w:pPr>
          </w:p>
        </w:tc>
        <w:tc>
          <w:tcPr>
            <w:tcW w:w="570" w:type="pct"/>
            <w:vMerge/>
          </w:tcPr>
          <w:p w14:paraId="2F6A1C1D" w14:textId="77777777" w:rsidR="00FE7F5B" w:rsidRPr="003053E3" w:rsidRDefault="00FE7F5B" w:rsidP="00CD28AF">
            <w:pPr>
              <w:pStyle w:val="PMflex-Tabellen"/>
              <w:cnfStyle w:val="000000000000" w:firstRow="0" w:lastRow="0" w:firstColumn="0" w:lastColumn="0" w:oddVBand="0" w:evenVBand="0" w:oddHBand="0" w:evenHBand="0" w:firstRowFirstColumn="0" w:firstRowLastColumn="0" w:lastRowFirstColumn="0" w:lastRowLastColumn="0"/>
              <w:rPr>
                <w:b/>
              </w:rPr>
            </w:pPr>
          </w:p>
        </w:tc>
        <w:tc>
          <w:tcPr>
            <w:tcW w:w="331" w:type="pct"/>
          </w:tcPr>
          <w:p w14:paraId="14C54700" w14:textId="2CEED7A2" w:rsidR="00FE7F5B" w:rsidRPr="003053E3" w:rsidRDefault="00FE7F5B" w:rsidP="00CD28AF">
            <w:pPr>
              <w:pStyle w:val="PMflex-Tabellen"/>
              <w:cnfStyle w:val="000000000000" w:firstRow="0" w:lastRow="0" w:firstColumn="0" w:lastColumn="0" w:oddVBand="0" w:evenVBand="0" w:oddHBand="0" w:evenHBand="0" w:firstRowFirstColumn="0" w:firstRowLastColumn="0" w:lastRowFirstColumn="0" w:lastRowLastColumn="0"/>
              <w:rPr>
                <w:b/>
              </w:rPr>
            </w:pPr>
            <w:r w:rsidRPr="003053E3">
              <w:rPr>
                <w:b/>
              </w:rPr>
              <w:t>Zeit</w:t>
            </w:r>
            <w:r w:rsidR="00581FD2" w:rsidRPr="003053E3">
              <w:rPr>
                <w:rStyle w:val="FootnoteReference"/>
                <w:b/>
              </w:rPr>
              <w:footnoteReference w:id="4"/>
            </w:r>
          </w:p>
        </w:tc>
        <w:tc>
          <w:tcPr>
            <w:tcW w:w="468" w:type="pct"/>
          </w:tcPr>
          <w:p w14:paraId="6F4182E5" w14:textId="0138D8B4" w:rsidR="00FE7F5B" w:rsidRPr="003053E3" w:rsidRDefault="00FE7F5B" w:rsidP="00CD28AF">
            <w:pPr>
              <w:pStyle w:val="PMflex-Tabellen"/>
              <w:cnfStyle w:val="000000000000" w:firstRow="0" w:lastRow="0" w:firstColumn="0" w:lastColumn="0" w:oddVBand="0" w:evenVBand="0" w:oddHBand="0" w:evenHBand="0" w:firstRowFirstColumn="0" w:firstRowLastColumn="0" w:lastRowFirstColumn="0" w:lastRowLastColumn="0"/>
              <w:rPr>
                <w:b/>
              </w:rPr>
            </w:pPr>
            <w:r w:rsidRPr="003053E3">
              <w:rPr>
                <w:b/>
              </w:rPr>
              <w:t>Budget</w:t>
            </w:r>
            <w:r w:rsidR="00581FD2" w:rsidRPr="003053E3">
              <w:rPr>
                <w:rStyle w:val="FootnoteReference"/>
                <w:b/>
              </w:rPr>
              <w:footnoteReference w:id="5"/>
            </w:r>
          </w:p>
        </w:tc>
      </w:tr>
      <w:tr w:rsidR="00581FD2" w:rsidRPr="00581FD2" w14:paraId="05982627" w14:textId="77777777" w:rsidTr="00581FD2">
        <w:trPr>
          <w:trHeight w:val="693"/>
        </w:trPr>
        <w:tc>
          <w:tcPr>
            <w:cnfStyle w:val="001000000000" w:firstRow="0" w:lastRow="0" w:firstColumn="1" w:lastColumn="0" w:oddVBand="0" w:evenVBand="0" w:oddHBand="0" w:evenHBand="0" w:firstRowFirstColumn="0" w:firstRowLastColumn="0" w:lastRowFirstColumn="0" w:lastRowLastColumn="0"/>
            <w:tcW w:w="401" w:type="pct"/>
          </w:tcPr>
          <w:p w14:paraId="33E1544A" w14:textId="77777777" w:rsidR="00FE7F5B" w:rsidRPr="00581FD2" w:rsidRDefault="00FE7F5B" w:rsidP="00CD28AF">
            <w:pPr>
              <w:pStyle w:val="PMflex-Tabellen"/>
            </w:pPr>
          </w:p>
        </w:tc>
        <w:tc>
          <w:tcPr>
            <w:tcW w:w="401" w:type="pct"/>
          </w:tcPr>
          <w:p w14:paraId="666B5FD1" w14:textId="77777777" w:rsidR="00FE7F5B" w:rsidRPr="00581FD2"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401" w:type="pct"/>
          </w:tcPr>
          <w:p w14:paraId="4047B2F6" w14:textId="77777777" w:rsidR="00FE7F5B" w:rsidRPr="00581FD2"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401" w:type="pct"/>
          </w:tcPr>
          <w:p w14:paraId="19A95FA3" w14:textId="77777777" w:rsidR="00FE7F5B" w:rsidRPr="00581FD2"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804" w:type="pct"/>
          </w:tcPr>
          <w:p w14:paraId="11C6A2A5" w14:textId="2447A022" w:rsidR="00FE7F5B" w:rsidRPr="00CD28AF" w:rsidRDefault="00FE7F5B" w:rsidP="00CD28AF">
            <w:pPr>
              <w:pStyle w:val="PMflex-Tabellen"/>
              <w:cnfStyle w:val="000000000000" w:firstRow="0" w:lastRow="0" w:firstColumn="0" w:lastColumn="0" w:oddVBand="0" w:evenVBand="0" w:oddHBand="0" w:evenHBand="0" w:firstRowFirstColumn="0" w:firstRowLastColumn="0" w:lastRowFirstColumn="0" w:lastRowLastColumn="0"/>
              <w:rPr>
                <w:rStyle w:val="PMflex-TabellenausfllhinweisZ"/>
              </w:rPr>
            </w:pPr>
            <w:r w:rsidRPr="00CD28AF">
              <w:rPr>
                <w:rStyle w:val="PMflex-TabellenausfllhinweisZ"/>
              </w:rPr>
              <w:t>1000€</w:t>
            </w:r>
          </w:p>
        </w:tc>
        <w:tc>
          <w:tcPr>
            <w:tcW w:w="535" w:type="pct"/>
          </w:tcPr>
          <w:p w14:paraId="0C5A50C9" w14:textId="0A439B93" w:rsidR="00FE7F5B" w:rsidRPr="00CD28AF" w:rsidRDefault="00FE7F5B" w:rsidP="00CD28AF">
            <w:pPr>
              <w:pStyle w:val="PMflex-Tabellen"/>
              <w:cnfStyle w:val="000000000000" w:firstRow="0" w:lastRow="0" w:firstColumn="0" w:lastColumn="0" w:oddVBand="0" w:evenVBand="0" w:oddHBand="0" w:evenHBand="0" w:firstRowFirstColumn="0" w:firstRowLastColumn="0" w:lastRowFirstColumn="0" w:lastRowLastColumn="0"/>
              <w:rPr>
                <w:rStyle w:val="PMflex-TabellenausfllhinweisZ"/>
              </w:rPr>
            </w:pPr>
            <w:r w:rsidRPr="00CD28AF">
              <w:rPr>
                <w:rStyle w:val="PMflex-TabellenausfllhinweisZ"/>
              </w:rPr>
              <w:t>500€</w:t>
            </w:r>
          </w:p>
        </w:tc>
        <w:tc>
          <w:tcPr>
            <w:tcW w:w="686" w:type="pct"/>
          </w:tcPr>
          <w:p w14:paraId="7FD9F560" w14:textId="71663B7B" w:rsidR="00FE7F5B" w:rsidRPr="00CD28AF" w:rsidRDefault="00FE7F5B" w:rsidP="00CD28AF">
            <w:pPr>
              <w:pStyle w:val="PMflex-Tabellen"/>
              <w:cnfStyle w:val="000000000000" w:firstRow="0" w:lastRow="0" w:firstColumn="0" w:lastColumn="0" w:oddVBand="0" w:evenVBand="0" w:oddHBand="0" w:evenHBand="0" w:firstRowFirstColumn="0" w:firstRowLastColumn="0" w:lastRowFirstColumn="0" w:lastRowLastColumn="0"/>
              <w:rPr>
                <w:rStyle w:val="PMflex-TabellenausfllhinweisZ"/>
              </w:rPr>
            </w:pPr>
            <w:r w:rsidRPr="00CD28AF">
              <w:rPr>
                <w:rStyle w:val="PMflex-TabellenausfllhinweisZ"/>
              </w:rPr>
              <w:t>300€</w:t>
            </w:r>
          </w:p>
        </w:tc>
        <w:tc>
          <w:tcPr>
            <w:tcW w:w="570" w:type="pct"/>
          </w:tcPr>
          <w:p w14:paraId="67A75337" w14:textId="27FBC294" w:rsidR="00FE7F5B" w:rsidRPr="00CD28AF" w:rsidRDefault="00FE7F5B" w:rsidP="00CD28AF">
            <w:pPr>
              <w:pStyle w:val="PMflex-Tabellen"/>
              <w:cnfStyle w:val="000000000000" w:firstRow="0" w:lastRow="0" w:firstColumn="0" w:lastColumn="0" w:oddVBand="0" w:evenVBand="0" w:oddHBand="0" w:evenHBand="0" w:firstRowFirstColumn="0" w:firstRowLastColumn="0" w:lastRowFirstColumn="0" w:lastRowLastColumn="0"/>
              <w:rPr>
                <w:rStyle w:val="PMflex-TabellenausfllhinweisZ"/>
              </w:rPr>
            </w:pPr>
            <w:r w:rsidRPr="00CD28AF">
              <w:rPr>
                <w:rStyle w:val="PMflex-TabellenausfllhinweisZ"/>
              </w:rPr>
              <w:t>400€</w:t>
            </w:r>
          </w:p>
        </w:tc>
        <w:tc>
          <w:tcPr>
            <w:tcW w:w="331" w:type="pct"/>
          </w:tcPr>
          <w:p w14:paraId="19306230" w14:textId="49AABE28" w:rsidR="00FE7F5B" w:rsidRPr="00CD28AF" w:rsidRDefault="00FE7F5B" w:rsidP="00CD28AF">
            <w:pPr>
              <w:pStyle w:val="PMflex-Tabellen"/>
              <w:cnfStyle w:val="000000000000" w:firstRow="0" w:lastRow="0" w:firstColumn="0" w:lastColumn="0" w:oddVBand="0" w:evenVBand="0" w:oddHBand="0" w:evenHBand="0" w:firstRowFirstColumn="0" w:firstRowLastColumn="0" w:lastRowFirstColumn="0" w:lastRowLastColumn="0"/>
              <w:rPr>
                <w:rStyle w:val="PMflex-TabellenausfllhinweisZ"/>
              </w:rPr>
            </w:pPr>
            <w:r w:rsidRPr="00CD28AF">
              <w:rPr>
                <w:rStyle w:val="PMflex-TabellenausfllhinweisZ"/>
              </w:rPr>
              <w:t xml:space="preserve">80%        </w:t>
            </w:r>
          </w:p>
        </w:tc>
        <w:tc>
          <w:tcPr>
            <w:tcW w:w="468" w:type="pct"/>
          </w:tcPr>
          <w:p w14:paraId="703392EB" w14:textId="1EB192B3" w:rsidR="00FE7F5B" w:rsidRPr="00CD28AF" w:rsidRDefault="00FE7F5B" w:rsidP="00CD28AF">
            <w:pPr>
              <w:pStyle w:val="PMflex-Tabellen"/>
              <w:cnfStyle w:val="000000000000" w:firstRow="0" w:lastRow="0" w:firstColumn="0" w:lastColumn="0" w:oddVBand="0" w:evenVBand="0" w:oddHBand="0" w:evenHBand="0" w:firstRowFirstColumn="0" w:firstRowLastColumn="0" w:lastRowFirstColumn="0" w:lastRowLastColumn="0"/>
              <w:rPr>
                <w:rStyle w:val="PMflex-TabellenausfllhinweisZ"/>
              </w:rPr>
            </w:pPr>
            <w:r w:rsidRPr="00CD28AF">
              <w:rPr>
                <w:rStyle w:val="PMflex-TabellenausfllhinweisZ"/>
              </w:rPr>
              <w:t xml:space="preserve">133%      </w:t>
            </w:r>
          </w:p>
        </w:tc>
      </w:tr>
      <w:tr w:rsidR="00581FD2" w:rsidRPr="00581FD2" w14:paraId="2736AD6E" w14:textId="77777777" w:rsidTr="00581FD2">
        <w:tc>
          <w:tcPr>
            <w:cnfStyle w:val="001000000000" w:firstRow="0" w:lastRow="0" w:firstColumn="1" w:lastColumn="0" w:oddVBand="0" w:evenVBand="0" w:oddHBand="0" w:evenHBand="0" w:firstRowFirstColumn="0" w:firstRowLastColumn="0" w:lastRowFirstColumn="0" w:lastRowLastColumn="0"/>
            <w:tcW w:w="401" w:type="pct"/>
          </w:tcPr>
          <w:p w14:paraId="38FC657C" w14:textId="77777777" w:rsidR="00FE7F5B" w:rsidRPr="00581FD2" w:rsidRDefault="00FE7F5B" w:rsidP="00CD28AF">
            <w:pPr>
              <w:pStyle w:val="PMflex-Tabellen"/>
            </w:pPr>
          </w:p>
        </w:tc>
        <w:tc>
          <w:tcPr>
            <w:tcW w:w="401" w:type="pct"/>
          </w:tcPr>
          <w:p w14:paraId="45CE0C2E" w14:textId="77777777" w:rsidR="00FE7F5B" w:rsidRPr="00581FD2"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401" w:type="pct"/>
          </w:tcPr>
          <w:p w14:paraId="0CB61B27" w14:textId="77777777" w:rsidR="00FE7F5B" w:rsidRPr="00581FD2"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401" w:type="pct"/>
          </w:tcPr>
          <w:p w14:paraId="413C63DC" w14:textId="77777777" w:rsidR="00FE7F5B" w:rsidRPr="00581FD2"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804" w:type="pct"/>
          </w:tcPr>
          <w:p w14:paraId="44CFCDB5" w14:textId="77777777" w:rsidR="00FE7F5B" w:rsidRPr="00581FD2"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535" w:type="pct"/>
          </w:tcPr>
          <w:p w14:paraId="731369F9" w14:textId="77777777" w:rsidR="00FE7F5B" w:rsidRPr="00581FD2"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686" w:type="pct"/>
          </w:tcPr>
          <w:p w14:paraId="4AD571C3" w14:textId="77777777" w:rsidR="00FE7F5B" w:rsidRPr="00581FD2"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570" w:type="pct"/>
          </w:tcPr>
          <w:p w14:paraId="797A2CDD" w14:textId="77777777" w:rsidR="00FE7F5B" w:rsidRPr="00581FD2"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331" w:type="pct"/>
          </w:tcPr>
          <w:p w14:paraId="5F18111F" w14:textId="44AA8709" w:rsidR="00FE7F5B" w:rsidRPr="00581FD2" w:rsidRDefault="00CF1F09" w:rsidP="00CD28AF">
            <w:pPr>
              <w:pStyle w:val="PMflex-Tabellen"/>
              <w:cnfStyle w:val="000000000000" w:firstRow="0" w:lastRow="0" w:firstColumn="0" w:lastColumn="0" w:oddVBand="0" w:evenVBand="0" w:oddHBand="0" w:evenHBand="0" w:firstRowFirstColumn="0" w:firstRowLastColumn="0" w:lastRowFirstColumn="0" w:lastRowLastColumn="0"/>
            </w:pPr>
            <w:r w:rsidRPr="00581FD2">
              <w:rPr>
                <w:noProof/>
              </w:rPr>
              <w:drawing>
                <wp:anchor distT="0" distB="0" distL="114300" distR="114300" simplePos="0" relativeHeight="251656192" behindDoc="0" locked="0" layoutInCell="1" allowOverlap="1" wp14:anchorId="5E4481CF" wp14:editId="1FA3AD41">
                  <wp:simplePos x="0" y="0"/>
                  <wp:positionH relativeFrom="column">
                    <wp:posOffset>16510</wp:posOffset>
                  </wp:positionH>
                  <wp:positionV relativeFrom="paragraph">
                    <wp:posOffset>-255533</wp:posOffset>
                  </wp:positionV>
                  <wp:extent cx="191130" cy="187325"/>
                  <wp:effectExtent l="0" t="0" r="0" b="0"/>
                  <wp:wrapNone/>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1130" cy="187325"/>
                          </a:xfrm>
                          <a:prstGeom prst="rect">
                            <a:avLst/>
                          </a:prstGeom>
                          <a:noFill/>
                          <a:ln>
                            <a:noFill/>
                          </a:ln>
                        </pic:spPr>
                      </pic:pic>
                    </a:graphicData>
                  </a:graphic>
                  <wp14:sizeRelH relativeFrom="margin">
                    <wp14:pctWidth>0</wp14:pctWidth>
                  </wp14:sizeRelH>
                </wp:anchor>
              </w:drawing>
            </w:r>
          </w:p>
        </w:tc>
        <w:tc>
          <w:tcPr>
            <w:tcW w:w="468" w:type="pct"/>
          </w:tcPr>
          <w:p w14:paraId="3955AF66" w14:textId="1D559E4B" w:rsidR="00FE7F5B" w:rsidRPr="00581FD2" w:rsidRDefault="00CF1F09" w:rsidP="00CD28AF">
            <w:pPr>
              <w:pStyle w:val="PMflex-Tabellen"/>
              <w:cnfStyle w:val="000000000000" w:firstRow="0" w:lastRow="0" w:firstColumn="0" w:lastColumn="0" w:oddVBand="0" w:evenVBand="0" w:oddHBand="0" w:evenHBand="0" w:firstRowFirstColumn="0" w:firstRowLastColumn="0" w:lastRowFirstColumn="0" w:lastRowLastColumn="0"/>
            </w:pPr>
            <w:r w:rsidRPr="00581FD2">
              <w:rPr>
                <w:noProof/>
              </w:rPr>
              <w:drawing>
                <wp:anchor distT="0" distB="0" distL="114300" distR="114300" simplePos="0" relativeHeight="251663360" behindDoc="0" locked="0" layoutInCell="1" allowOverlap="1" wp14:anchorId="581DDAC2" wp14:editId="6577CF4A">
                  <wp:simplePos x="0" y="0"/>
                  <wp:positionH relativeFrom="column">
                    <wp:posOffset>80645</wp:posOffset>
                  </wp:positionH>
                  <wp:positionV relativeFrom="paragraph">
                    <wp:posOffset>-258445</wp:posOffset>
                  </wp:positionV>
                  <wp:extent cx="193601" cy="191386"/>
                  <wp:effectExtent l="19050" t="0" r="0" b="0"/>
                  <wp:wrapNone/>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3601" cy="191386"/>
                          </a:xfrm>
                          <a:prstGeom prst="rect">
                            <a:avLst/>
                          </a:prstGeom>
                          <a:noFill/>
                          <a:ln>
                            <a:noFill/>
                          </a:ln>
                        </pic:spPr>
                      </pic:pic>
                    </a:graphicData>
                  </a:graphic>
                </wp:anchor>
              </w:drawing>
            </w:r>
          </w:p>
        </w:tc>
      </w:tr>
      <w:tr w:rsidR="00581FD2" w:rsidRPr="00581FD2" w14:paraId="64815B3F" w14:textId="77777777" w:rsidTr="00581FD2">
        <w:tc>
          <w:tcPr>
            <w:cnfStyle w:val="001000000000" w:firstRow="0" w:lastRow="0" w:firstColumn="1" w:lastColumn="0" w:oddVBand="0" w:evenVBand="0" w:oddHBand="0" w:evenHBand="0" w:firstRowFirstColumn="0" w:firstRowLastColumn="0" w:lastRowFirstColumn="0" w:lastRowLastColumn="0"/>
            <w:tcW w:w="401" w:type="pct"/>
          </w:tcPr>
          <w:p w14:paraId="77A81279" w14:textId="77777777" w:rsidR="00FE7F5B" w:rsidRPr="00581FD2" w:rsidRDefault="00FE7F5B" w:rsidP="00CD28AF">
            <w:pPr>
              <w:pStyle w:val="PMflex-Tabellen"/>
            </w:pPr>
          </w:p>
        </w:tc>
        <w:tc>
          <w:tcPr>
            <w:tcW w:w="401" w:type="pct"/>
          </w:tcPr>
          <w:p w14:paraId="05D9B109" w14:textId="77777777" w:rsidR="00FE7F5B" w:rsidRPr="00581FD2"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401" w:type="pct"/>
          </w:tcPr>
          <w:p w14:paraId="0B694A2A" w14:textId="77777777" w:rsidR="00FE7F5B" w:rsidRPr="00581FD2"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401" w:type="pct"/>
          </w:tcPr>
          <w:p w14:paraId="614EE0F5" w14:textId="77777777" w:rsidR="00FE7F5B" w:rsidRPr="00581FD2"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804" w:type="pct"/>
          </w:tcPr>
          <w:p w14:paraId="2A18FD95" w14:textId="77777777" w:rsidR="00FE7F5B" w:rsidRPr="00581FD2"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535" w:type="pct"/>
          </w:tcPr>
          <w:p w14:paraId="1BC50A28" w14:textId="77777777" w:rsidR="00FE7F5B" w:rsidRPr="00581FD2"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686" w:type="pct"/>
          </w:tcPr>
          <w:p w14:paraId="71236FE1" w14:textId="77777777" w:rsidR="00FE7F5B" w:rsidRPr="00581FD2"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570" w:type="pct"/>
          </w:tcPr>
          <w:p w14:paraId="7787F249" w14:textId="77777777" w:rsidR="00FE7F5B" w:rsidRPr="00581FD2"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331" w:type="pct"/>
          </w:tcPr>
          <w:p w14:paraId="3566DBEC" w14:textId="383AD92E" w:rsidR="00FE7F5B" w:rsidRPr="00581FD2"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468" w:type="pct"/>
          </w:tcPr>
          <w:p w14:paraId="460FBAE2" w14:textId="77777777" w:rsidR="00FE7F5B" w:rsidRPr="00581FD2"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r>
    </w:tbl>
    <w:p w14:paraId="674CA4EA" w14:textId="19BF5DE4" w:rsidR="00CF1F09" w:rsidRPr="00581FD2" w:rsidRDefault="00CF1F09" w:rsidP="00581FD2"/>
    <w:p w14:paraId="05857883" w14:textId="77777777" w:rsidR="00C257B9" w:rsidRDefault="00FE7F5B" w:rsidP="00C257B9">
      <w:pPr>
        <w:pStyle w:val="PMflex-AusfllhilfeA"/>
      </w:pPr>
      <w:r w:rsidRPr="00362F73">
        <w:t>Der Aufwand kann in Personentagen (PT) oder Euro (€) gemessen werden.</w:t>
      </w:r>
      <w:bookmarkStart w:id="16" w:name="_Toc118464937"/>
      <w:bookmarkStart w:id="17" w:name="_Toc119334531"/>
    </w:p>
    <w:p w14:paraId="28FAC06B" w14:textId="77777777" w:rsidR="00C257B9" w:rsidRDefault="00C257B9" w:rsidP="00C257B9">
      <w:pPr>
        <w:pStyle w:val="PMflex-AusfllhilfeA"/>
      </w:pPr>
    </w:p>
    <w:p w14:paraId="594FB828" w14:textId="6C6CE785" w:rsidR="00FE7F5B" w:rsidRPr="00362F73" w:rsidRDefault="009B68E1" w:rsidP="00C257B9">
      <w:pPr>
        <w:pStyle w:val="Heading2"/>
      </w:pPr>
      <w:bookmarkStart w:id="18" w:name="_Toc137483118"/>
      <w:r>
        <w:t xml:space="preserve">Budget </w:t>
      </w:r>
      <w:r w:rsidR="00FE7F5B" w:rsidRPr="00362F73">
        <w:t>und Kosten</w:t>
      </w:r>
      <w:bookmarkEnd w:id="16"/>
      <w:bookmarkEnd w:id="17"/>
      <w:bookmarkEnd w:id="18"/>
    </w:p>
    <w:p w14:paraId="6258CA72" w14:textId="2FDBB3AF" w:rsidR="00FE7F5B" w:rsidRPr="00362F73" w:rsidRDefault="00FE7F5B" w:rsidP="00581FD2">
      <w:pPr>
        <w:pStyle w:val="PMflex-AusfllhilfeA"/>
      </w:pPr>
      <w:r w:rsidRPr="00362F73">
        <w:t>Dieser Abschnitt gilt nur für die jährliche Berichterstattung.</w:t>
      </w:r>
    </w:p>
    <w:p w14:paraId="035B512F" w14:textId="55E67878" w:rsidR="00FE7F5B" w:rsidRPr="00362F73" w:rsidRDefault="00FE7F5B" w:rsidP="00581FD2">
      <w:pPr>
        <w:pStyle w:val="PMflex-AusfllhilfeA"/>
      </w:pPr>
      <w:r w:rsidRPr="00362F73">
        <w:t>Es sollte dem Leser ermöglichen, die Gesamtbetriebskosten (TCO) des Pro</w:t>
      </w:r>
      <w:r w:rsidR="00C257B9">
        <w:t>gramms</w:t>
      </w:r>
      <w:r w:rsidRPr="00362F73">
        <w:t xml:space="preserve"> für den gesamten Lebenszyklus zu kennen. Folglich sollten auch Kosten über den Berichtszeitraum hinaus identifiziert werden.</w:t>
      </w:r>
    </w:p>
    <w:p w14:paraId="654EC9F9" w14:textId="77777777" w:rsidR="009B68E1" w:rsidRDefault="009B68E1" w:rsidP="00FE7F5B">
      <w:pPr>
        <w:pStyle w:val="PMflexAusfllhinweise"/>
      </w:pP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1E0" w:firstRow="1" w:lastRow="1" w:firstColumn="1" w:lastColumn="1" w:noHBand="0" w:noVBand="0"/>
      </w:tblPr>
      <w:tblGrid>
        <w:gridCol w:w="1101"/>
        <w:gridCol w:w="897"/>
        <w:gridCol w:w="554"/>
        <w:gridCol w:w="897"/>
        <w:gridCol w:w="554"/>
        <w:gridCol w:w="897"/>
        <w:gridCol w:w="554"/>
        <w:gridCol w:w="897"/>
        <w:gridCol w:w="554"/>
        <w:gridCol w:w="897"/>
        <w:gridCol w:w="554"/>
        <w:gridCol w:w="704"/>
      </w:tblGrid>
      <w:tr w:rsidR="00C257B9" w:rsidRPr="009D54C0" w14:paraId="78990FB8" w14:textId="77777777" w:rsidTr="00D80778">
        <w:trPr>
          <w:tblHeader/>
        </w:trPr>
        <w:tc>
          <w:tcPr>
            <w:tcW w:w="759" w:type="pct"/>
            <w:shd w:val="clear" w:color="auto" w:fill="D8DBDE" w:themeFill="background2" w:themeFillShade="E6"/>
          </w:tcPr>
          <w:p w14:paraId="1AA74AA6" w14:textId="77777777" w:rsidR="00C257B9" w:rsidRPr="009D54C0" w:rsidRDefault="00C257B9" w:rsidP="00D80778">
            <w:pPr>
              <w:pStyle w:val="PMflex-Tabellen"/>
              <w:rPr>
                <w:b/>
              </w:rPr>
            </w:pPr>
          </w:p>
        </w:tc>
        <w:tc>
          <w:tcPr>
            <w:tcW w:w="777" w:type="pct"/>
            <w:gridSpan w:val="2"/>
            <w:shd w:val="clear" w:color="auto" w:fill="D8DBDE" w:themeFill="background2" w:themeFillShade="E6"/>
          </w:tcPr>
          <w:p w14:paraId="1EE77914" w14:textId="77777777" w:rsidR="00C257B9" w:rsidRPr="009D54C0" w:rsidRDefault="00C257B9" w:rsidP="00D80778">
            <w:pPr>
              <w:pStyle w:val="PMflex-Tabellen"/>
              <w:rPr>
                <w:b/>
              </w:rPr>
            </w:pPr>
            <w:r w:rsidRPr="009D54C0">
              <w:rPr>
                <w:b/>
              </w:rPr>
              <w:t>20</w:t>
            </w:r>
            <w:r w:rsidRPr="009D54C0">
              <w:rPr>
                <w:rStyle w:val="AusfllhilfeChar"/>
                <w:b/>
              </w:rPr>
              <w:t>XX</w:t>
            </w:r>
          </w:p>
        </w:tc>
        <w:tc>
          <w:tcPr>
            <w:tcW w:w="749" w:type="pct"/>
            <w:gridSpan w:val="2"/>
            <w:shd w:val="clear" w:color="auto" w:fill="D8DBDE" w:themeFill="background2" w:themeFillShade="E6"/>
          </w:tcPr>
          <w:p w14:paraId="311CC5A4" w14:textId="77777777" w:rsidR="00C257B9" w:rsidRPr="009D54C0" w:rsidRDefault="00C257B9" w:rsidP="00D80778">
            <w:pPr>
              <w:pStyle w:val="PMflex-Tabellen"/>
              <w:rPr>
                <w:b/>
              </w:rPr>
            </w:pPr>
            <w:r w:rsidRPr="009D54C0">
              <w:rPr>
                <w:b/>
              </w:rPr>
              <w:t>20</w:t>
            </w:r>
            <w:r w:rsidRPr="009D54C0">
              <w:rPr>
                <w:rStyle w:val="AusfllhilfeChar"/>
                <w:b/>
              </w:rPr>
              <w:t>XX</w:t>
            </w:r>
          </w:p>
        </w:tc>
        <w:tc>
          <w:tcPr>
            <w:tcW w:w="721" w:type="pct"/>
            <w:gridSpan w:val="2"/>
            <w:shd w:val="clear" w:color="auto" w:fill="D8DBDE" w:themeFill="background2" w:themeFillShade="E6"/>
          </w:tcPr>
          <w:p w14:paraId="37D6E218" w14:textId="77777777" w:rsidR="00C257B9" w:rsidRPr="009D54C0" w:rsidRDefault="00C257B9" w:rsidP="00D80778">
            <w:pPr>
              <w:pStyle w:val="PMflex-Tabellen"/>
              <w:rPr>
                <w:b/>
              </w:rPr>
            </w:pPr>
            <w:r w:rsidRPr="009D54C0">
              <w:rPr>
                <w:b/>
              </w:rPr>
              <w:t>20</w:t>
            </w:r>
            <w:r w:rsidRPr="009D54C0">
              <w:rPr>
                <w:rStyle w:val="AusfllhilfeChar"/>
                <w:b/>
              </w:rPr>
              <w:t>XX</w:t>
            </w:r>
          </w:p>
        </w:tc>
        <w:tc>
          <w:tcPr>
            <w:tcW w:w="721" w:type="pct"/>
            <w:gridSpan w:val="2"/>
            <w:shd w:val="clear" w:color="auto" w:fill="D8DBDE" w:themeFill="background2" w:themeFillShade="E6"/>
          </w:tcPr>
          <w:p w14:paraId="49AC916E" w14:textId="77777777" w:rsidR="00C257B9" w:rsidRPr="009D54C0" w:rsidRDefault="00C257B9" w:rsidP="00D80778">
            <w:pPr>
              <w:pStyle w:val="PMflex-Tabellen"/>
              <w:rPr>
                <w:b/>
              </w:rPr>
            </w:pPr>
            <w:r w:rsidRPr="009D54C0">
              <w:rPr>
                <w:b/>
              </w:rPr>
              <w:t>20</w:t>
            </w:r>
            <w:r w:rsidRPr="009D54C0">
              <w:rPr>
                <w:rStyle w:val="AusfllhilfeChar"/>
                <w:b/>
              </w:rPr>
              <w:t>XX</w:t>
            </w:r>
          </w:p>
        </w:tc>
        <w:tc>
          <w:tcPr>
            <w:tcW w:w="772" w:type="pct"/>
            <w:gridSpan w:val="2"/>
            <w:shd w:val="clear" w:color="auto" w:fill="D8DBDE" w:themeFill="background2" w:themeFillShade="E6"/>
          </w:tcPr>
          <w:p w14:paraId="7C53F336" w14:textId="77777777" w:rsidR="00C257B9" w:rsidRPr="009D54C0" w:rsidRDefault="00C257B9" w:rsidP="00D80778">
            <w:pPr>
              <w:pStyle w:val="PMflex-Tabellen"/>
              <w:rPr>
                <w:b/>
              </w:rPr>
            </w:pPr>
            <w:r w:rsidRPr="009D54C0">
              <w:rPr>
                <w:b/>
              </w:rPr>
              <w:t>20</w:t>
            </w:r>
            <w:r w:rsidRPr="009D54C0">
              <w:rPr>
                <w:rStyle w:val="AusfllhilfeChar"/>
                <w:b/>
              </w:rPr>
              <w:t>XX</w:t>
            </w:r>
          </w:p>
        </w:tc>
        <w:tc>
          <w:tcPr>
            <w:tcW w:w="501" w:type="pct"/>
            <w:shd w:val="clear" w:color="auto" w:fill="D8DBDE" w:themeFill="background2" w:themeFillShade="E6"/>
          </w:tcPr>
          <w:p w14:paraId="3BA65F0B" w14:textId="77777777" w:rsidR="00C257B9" w:rsidRPr="009D54C0" w:rsidRDefault="00C257B9" w:rsidP="00D80778">
            <w:pPr>
              <w:pStyle w:val="PMflex-Tabellen"/>
              <w:rPr>
                <w:b/>
              </w:rPr>
            </w:pPr>
          </w:p>
        </w:tc>
      </w:tr>
      <w:tr w:rsidR="00C257B9" w:rsidRPr="009D54C0" w14:paraId="50157A0E" w14:textId="77777777" w:rsidTr="00D80778">
        <w:trPr>
          <w:tblHeader/>
        </w:trPr>
        <w:tc>
          <w:tcPr>
            <w:tcW w:w="759" w:type="pct"/>
            <w:shd w:val="clear" w:color="auto" w:fill="D8DBDE" w:themeFill="background2" w:themeFillShade="E6"/>
          </w:tcPr>
          <w:p w14:paraId="22FD072C" w14:textId="77777777" w:rsidR="00C257B9" w:rsidRPr="009D54C0" w:rsidRDefault="00C257B9" w:rsidP="00D80778">
            <w:pPr>
              <w:pStyle w:val="PMflex-Tabellen"/>
              <w:rPr>
                <w:b/>
              </w:rPr>
            </w:pPr>
            <w:r w:rsidRPr="009D54C0">
              <w:rPr>
                <w:b/>
              </w:rPr>
              <w:t>Ausgaben</w:t>
            </w:r>
          </w:p>
        </w:tc>
        <w:tc>
          <w:tcPr>
            <w:tcW w:w="377" w:type="pct"/>
            <w:shd w:val="clear" w:color="auto" w:fill="D8DBDE" w:themeFill="background2" w:themeFillShade="E6"/>
          </w:tcPr>
          <w:p w14:paraId="6008EA3D" w14:textId="77777777" w:rsidR="00C257B9" w:rsidRPr="009D54C0" w:rsidRDefault="00C257B9" w:rsidP="00D80778">
            <w:pPr>
              <w:pStyle w:val="PMflex-Tabellen"/>
              <w:rPr>
                <w:b/>
              </w:rPr>
            </w:pPr>
            <w:r w:rsidRPr="009D54C0">
              <w:rPr>
                <w:b/>
              </w:rPr>
              <w:t>Budgetgrenze</w:t>
            </w:r>
          </w:p>
        </w:tc>
        <w:tc>
          <w:tcPr>
            <w:tcW w:w="400" w:type="pct"/>
            <w:shd w:val="clear" w:color="auto" w:fill="D8DBDE" w:themeFill="background2" w:themeFillShade="E6"/>
          </w:tcPr>
          <w:p w14:paraId="510F1C65" w14:textId="77777777" w:rsidR="00C257B9" w:rsidRPr="009D54C0" w:rsidRDefault="00C257B9" w:rsidP="00D80778">
            <w:pPr>
              <w:pStyle w:val="PMflex-Tabellen"/>
              <w:rPr>
                <w:b/>
              </w:rPr>
            </w:pPr>
            <w:r w:rsidRPr="009D54C0">
              <w:rPr>
                <w:b/>
              </w:rPr>
              <w:t>Betrag</w:t>
            </w:r>
          </w:p>
        </w:tc>
        <w:tc>
          <w:tcPr>
            <w:tcW w:w="379" w:type="pct"/>
            <w:shd w:val="clear" w:color="auto" w:fill="D8DBDE" w:themeFill="background2" w:themeFillShade="E6"/>
          </w:tcPr>
          <w:p w14:paraId="4BC140A8" w14:textId="77777777" w:rsidR="00C257B9" w:rsidRPr="009D54C0" w:rsidRDefault="00C257B9" w:rsidP="00D80778">
            <w:pPr>
              <w:pStyle w:val="PMflex-Tabellen"/>
              <w:rPr>
                <w:b/>
              </w:rPr>
            </w:pPr>
            <w:r w:rsidRPr="009D54C0">
              <w:rPr>
                <w:b/>
              </w:rPr>
              <w:t>Budgetgrenze</w:t>
            </w:r>
          </w:p>
        </w:tc>
        <w:tc>
          <w:tcPr>
            <w:tcW w:w="370" w:type="pct"/>
            <w:shd w:val="clear" w:color="auto" w:fill="D8DBDE" w:themeFill="background2" w:themeFillShade="E6"/>
          </w:tcPr>
          <w:p w14:paraId="4FDA516F" w14:textId="77777777" w:rsidR="00C257B9" w:rsidRPr="009D54C0" w:rsidRDefault="00C257B9" w:rsidP="00D80778">
            <w:pPr>
              <w:pStyle w:val="PMflex-Tabellen"/>
              <w:rPr>
                <w:b/>
              </w:rPr>
            </w:pPr>
            <w:r w:rsidRPr="009D54C0">
              <w:rPr>
                <w:b/>
              </w:rPr>
              <w:t>Betrag</w:t>
            </w:r>
          </w:p>
        </w:tc>
        <w:tc>
          <w:tcPr>
            <w:tcW w:w="351" w:type="pct"/>
            <w:shd w:val="clear" w:color="auto" w:fill="D8DBDE" w:themeFill="background2" w:themeFillShade="E6"/>
          </w:tcPr>
          <w:p w14:paraId="0572F874" w14:textId="77777777" w:rsidR="00C257B9" w:rsidRPr="009D54C0" w:rsidRDefault="00C257B9" w:rsidP="00D80778">
            <w:pPr>
              <w:pStyle w:val="PMflex-Tabellen"/>
              <w:rPr>
                <w:b/>
              </w:rPr>
            </w:pPr>
            <w:r w:rsidRPr="009D54C0">
              <w:rPr>
                <w:b/>
              </w:rPr>
              <w:t>Budgetgrenze</w:t>
            </w:r>
          </w:p>
        </w:tc>
        <w:tc>
          <w:tcPr>
            <w:tcW w:w="370" w:type="pct"/>
            <w:shd w:val="clear" w:color="auto" w:fill="D8DBDE" w:themeFill="background2" w:themeFillShade="E6"/>
          </w:tcPr>
          <w:p w14:paraId="26B2278D" w14:textId="77777777" w:rsidR="00C257B9" w:rsidRPr="009D54C0" w:rsidRDefault="00C257B9" w:rsidP="00D80778">
            <w:pPr>
              <w:pStyle w:val="PMflex-Tabellen"/>
              <w:rPr>
                <w:b/>
              </w:rPr>
            </w:pPr>
            <w:r w:rsidRPr="009D54C0">
              <w:rPr>
                <w:b/>
              </w:rPr>
              <w:t>Betrag</w:t>
            </w:r>
          </w:p>
        </w:tc>
        <w:tc>
          <w:tcPr>
            <w:tcW w:w="351" w:type="pct"/>
            <w:shd w:val="clear" w:color="auto" w:fill="D8DBDE" w:themeFill="background2" w:themeFillShade="E6"/>
          </w:tcPr>
          <w:p w14:paraId="1BA4028C" w14:textId="77777777" w:rsidR="00C257B9" w:rsidRPr="009D54C0" w:rsidRDefault="00C257B9" w:rsidP="00D80778">
            <w:pPr>
              <w:pStyle w:val="PMflex-Tabellen"/>
              <w:rPr>
                <w:b/>
              </w:rPr>
            </w:pPr>
            <w:r w:rsidRPr="009D54C0">
              <w:rPr>
                <w:b/>
              </w:rPr>
              <w:t>Budgetgrenze</w:t>
            </w:r>
          </w:p>
        </w:tc>
        <w:tc>
          <w:tcPr>
            <w:tcW w:w="370" w:type="pct"/>
            <w:shd w:val="clear" w:color="auto" w:fill="D8DBDE" w:themeFill="background2" w:themeFillShade="E6"/>
          </w:tcPr>
          <w:p w14:paraId="7E0282C8" w14:textId="77777777" w:rsidR="00C257B9" w:rsidRPr="009D54C0" w:rsidRDefault="00C257B9" w:rsidP="00D80778">
            <w:pPr>
              <w:pStyle w:val="PMflex-Tabellen"/>
              <w:rPr>
                <w:b/>
              </w:rPr>
            </w:pPr>
            <w:r w:rsidRPr="009D54C0">
              <w:rPr>
                <w:b/>
              </w:rPr>
              <w:t>Betrag</w:t>
            </w:r>
          </w:p>
        </w:tc>
        <w:tc>
          <w:tcPr>
            <w:tcW w:w="402" w:type="pct"/>
            <w:shd w:val="clear" w:color="auto" w:fill="D8DBDE" w:themeFill="background2" w:themeFillShade="E6"/>
          </w:tcPr>
          <w:p w14:paraId="41602F43" w14:textId="77777777" w:rsidR="00C257B9" w:rsidRPr="009D54C0" w:rsidRDefault="00C257B9" w:rsidP="00D80778">
            <w:pPr>
              <w:pStyle w:val="PMflex-Tabellen"/>
              <w:rPr>
                <w:b/>
              </w:rPr>
            </w:pPr>
            <w:r w:rsidRPr="009D54C0">
              <w:rPr>
                <w:b/>
              </w:rPr>
              <w:t>Budgetgrenze</w:t>
            </w:r>
          </w:p>
        </w:tc>
        <w:tc>
          <w:tcPr>
            <w:tcW w:w="370" w:type="pct"/>
            <w:shd w:val="clear" w:color="auto" w:fill="D8DBDE" w:themeFill="background2" w:themeFillShade="E6"/>
          </w:tcPr>
          <w:p w14:paraId="2201F9E1" w14:textId="77777777" w:rsidR="00C257B9" w:rsidRPr="009D54C0" w:rsidRDefault="00C257B9" w:rsidP="00D80778">
            <w:pPr>
              <w:pStyle w:val="PMflex-Tabellen"/>
              <w:rPr>
                <w:b/>
              </w:rPr>
            </w:pPr>
            <w:r w:rsidRPr="009D54C0">
              <w:rPr>
                <w:b/>
              </w:rPr>
              <w:t>Betrag</w:t>
            </w:r>
          </w:p>
        </w:tc>
        <w:tc>
          <w:tcPr>
            <w:tcW w:w="501" w:type="pct"/>
            <w:shd w:val="clear" w:color="auto" w:fill="D8DBDE" w:themeFill="background2" w:themeFillShade="E6"/>
          </w:tcPr>
          <w:p w14:paraId="40DBECBA" w14:textId="77777777" w:rsidR="00C257B9" w:rsidRPr="009D54C0" w:rsidRDefault="00C257B9" w:rsidP="00D80778">
            <w:pPr>
              <w:pStyle w:val="PMflex-Tabellen"/>
              <w:rPr>
                <w:b/>
              </w:rPr>
            </w:pPr>
            <w:r w:rsidRPr="009D54C0">
              <w:rPr>
                <w:b/>
              </w:rPr>
              <w:t xml:space="preserve">Gesamtkosten </w:t>
            </w:r>
          </w:p>
        </w:tc>
      </w:tr>
      <w:tr w:rsidR="00C257B9" w:rsidRPr="009D54C0" w14:paraId="594589C6" w14:textId="77777777" w:rsidTr="00D80778">
        <w:tc>
          <w:tcPr>
            <w:tcW w:w="759" w:type="pct"/>
            <w:shd w:val="clear" w:color="auto" w:fill="auto"/>
          </w:tcPr>
          <w:p w14:paraId="62F846CC" w14:textId="77777777" w:rsidR="00C257B9" w:rsidRPr="009D54C0" w:rsidRDefault="00C257B9" w:rsidP="00D80778">
            <w:pPr>
              <w:pStyle w:val="PMflex-Tabellen"/>
            </w:pPr>
            <w:r w:rsidRPr="009D54C0">
              <w:t>Total pro Jahr (Tsd.€)</w:t>
            </w:r>
          </w:p>
        </w:tc>
        <w:tc>
          <w:tcPr>
            <w:tcW w:w="377" w:type="pct"/>
            <w:shd w:val="clear" w:color="auto" w:fill="auto"/>
          </w:tcPr>
          <w:p w14:paraId="69C0E689" w14:textId="77777777" w:rsidR="00C257B9" w:rsidRPr="009D54C0" w:rsidRDefault="00C257B9" w:rsidP="00D80778">
            <w:pPr>
              <w:pStyle w:val="PMflex-Tabellen"/>
              <w:rPr>
                <w:rStyle w:val="PMflex-TabellenausfllhinweisZ"/>
              </w:rPr>
            </w:pPr>
          </w:p>
        </w:tc>
        <w:tc>
          <w:tcPr>
            <w:tcW w:w="400" w:type="pct"/>
            <w:shd w:val="clear" w:color="auto" w:fill="auto"/>
          </w:tcPr>
          <w:p w14:paraId="2858FB39" w14:textId="77777777" w:rsidR="00C257B9" w:rsidRPr="009D54C0" w:rsidRDefault="00C257B9" w:rsidP="00D80778">
            <w:pPr>
              <w:pStyle w:val="PMflex-Tabellen"/>
              <w:rPr>
                <w:rStyle w:val="PMflex-TabellenausfllhinweisZ"/>
              </w:rPr>
            </w:pPr>
          </w:p>
        </w:tc>
        <w:tc>
          <w:tcPr>
            <w:tcW w:w="379" w:type="pct"/>
            <w:shd w:val="clear" w:color="auto" w:fill="auto"/>
          </w:tcPr>
          <w:p w14:paraId="78AA914C" w14:textId="77777777" w:rsidR="00C257B9" w:rsidRPr="009D54C0" w:rsidRDefault="00C257B9" w:rsidP="00D80778">
            <w:pPr>
              <w:pStyle w:val="PMflex-Tabellen"/>
              <w:rPr>
                <w:rStyle w:val="PMflex-TabellenausfllhinweisZ"/>
              </w:rPr>
            </w:pPr>
          </w:p>
        </w:tc>
        <w:tc>
          <w:tcPr>
            <w:tcW w:w="370" w:type="pct"/>
            <w:shd w:val="clear" w:color="auto" w:fill="auto"/>
          </w:tcPr>
          <w:p w14:paraId="4294F769" w14:textId="77777777" w:rsidR="00C257B9" w:rsidRPr="009D54C0" w:rsidRDefault="00C257B9" w:rsidP="00D80778">
            <w:pPr>
              <w:pStyle w:val="PMflex-Tabellen"/>
              <w:rPr>
                <w:rStyle w:val="PMflex-TabellenausfllhinweisZ"/>
              </w:rPr>
            </w:pPr>
          </w:p>
        </w:tc>
        <w:tc>
          <w:tcPr>
            <w:tcW w:w="351" w:type="pct"/>
            <w:shd w:val="clear" w:color="auto" w:fill="auto"/>
          </w:tcPr>
          <w:p w14:paraId="67E45913" w14:textId="77777777" w:rsidR="00C257B9" w:rsidRPr="009D54C0" w:rsidRDefault="00C257B9" w:rsidP="00D80778">
            <w:pPr>
              <w:pStyle w:val="PMflex-Tabellen"/>
              <w:rPr>
                <w:rStyle w:val="PMflex-TabellenausfllhinweisZ"/>
              </w:rPr>
            </w:pPr>
          </w:p>
        </w:tc>
        <w:tc>
          <w:tcPr>
            <w:tcW w:w="370" w:type="pct"/>
            <w:shd w:val="clear" w:color="auto" w:fill="auto"/>
          </w:tcPr>
          <w:p w14:paraId="3E3A1741" w14:textId="77777777" w:rsidR="00C257B9" w:rsidRPr="009D54C0" w:rsidRDefault="00C257B9" w:rsidP="00D80778">
            <w:pPr>
              <w:pStyle w:val="PMflex-Tabellen"/>
              <w:rPr>
                <w:rStyle w:val="PMflex-TabellenausfllhinweisZ"/>
              </w:rPr>
            </w:pPr>
          </w:p>
        </w:tc>
        <w:tc>
          <w:tcPr>
            <w:tcW w:w="351" w:type="pct"/>
            <w:shd w:val="clear" w:color="auto" w:fill="auto"/>
          </w:tcPr>
          <w:p w14:paraId="559ADAED" w14:textId="77777777" w:rsidR="00C257B9" w:rsidRPr="009D54C0" w:rsidRDefault="00C257B9" w:rsidP="00D80778">
            <w:pPr>
              <w:pStyle w:val="PMflex-Tabellen"/>
              <w:rPr>
                <w:rStyle w:val="PMflex-TabellenausfllhinweisZ"/>
              </w:rPr>
            </w:pPr>
          </w:p>
        </w:tc>
        <w:tc>
          <w:tcPr>
            <w:tcW w:w="370" w:type="pct"/>
            <w:shd w:val="clear" w:color="auto" w:fill="auto"/>
          </w:tcPr>
          <w:p w14:paraId="30CD866C" w14:textId="77777777" w:rsidR="00C257B9" w:rsidRPr="009D54C0" w:rsidRDefault="00C257B9" w:rsidP="00D80778">
            <w:pPr>
              <w:pStyle w:val="PMflex-Tabellen"/>
              <w:rPr>
                <w:rStyle w:val="PMflex-TabellenausfllhinweisZ"/>
              </w:rPr>
            </w:pPr>
          </w:p>
        </w:tc>
        <w:tc>
          <w:tcPr>
            <w:tcW w:w="402" w:type="pct"/>
            <w:shd w:val="clear" w:color="auto" w:fill="auto"/>
          </w:tcPr>
          <w:p w14:paraId="57AAAC48" w14:textId="77777777" w:rsidR="00C257B9" w:rsidRPr="009D54C0" w:rsidRDefault="00C257B9" w:rsidP="00D80778">
            <w:pPr>
              <w:pStyle w:val="PMflex-Tabellen"/>
              <w:rPr>
                <w:rStyle w:val="PMflex-TabellenausfllhinweisZ"/>
              </w:rPr>
            </w:pPr>
          </w:p>
        </w:tc>
        <w:tc>
          <w:tcPr>
            <w:tcW w:w="370" w:type="pct"/>
            <w:shd w:val="clear" w:color="auto" w:fill="auto"/>
          </w:tcPr>
          <w:p w14:paraId="49A03832" w14:textId="77777777" w:rsidR="00C257B9" w:rsidRPr="009D54C0" w:rsidRDefault="00C257B9" w:rsidP="00D80778">
            <w:pPr>
              <w:pStyle w:val="PMflex-Tabellen"/>
              <w:rPr>
                <w:rStyle w:val="PMflex-TabellenausfllhinweisZ"/>
              </w:rPr>
            </w:pPr>
          </w:p>
        </w:tc>
        <w:tc>
          <w:tcPr>
            <w:tcW w:w="501" w:type="pct"/>
            <w:shd w:val="clear" w:color="auto" w:fill="auto"/>
          </w:tcPr>
          <w:p w14:paraId="2298C18A" w14:textId="77777777" w:rsidR="00C257B9" w:rsidRPr="009D54C0" w:rsidRDefault="00C257B9" w:rsidP="00D80778">
            <w:pPr>
              <w:pStyle w:val="PMflex-Tabellen"/>
              <w:rPr>
                <w:rStyle w:val="PMflex-TabellenausfllhinweisZ"/>
              </w:rPr>
            </w:pPr>
          </w:p>
        </w:tc>
      </w:tr>
    </w:tbl>
    <w:p w14:paraId="216BD08A" w14:textId="2CF24506" w:rsidR="00C257B9" w:rsidRDefault="00C257B9" w:rsidP="00FE7F5B">
      <w:pPr>
        <w:pStyle w:val="PMflexAusfllhinweise"/>
        <w:sectPr w:rsidR="00C257B9" w:rsidSect="00BC5CC2">
          <w:headerReference w:type="default" r:id="rId18"/>
          <w:footerReference w:type="default" r:id="rId19"/>
          <w:pgSz w:w="11906" w:h="16838" w:code="9"/>
          <w:pgMar w:top="1418" w:right="1418" w:bottom="1134" w:left="1418" w:header="692" w:footer="760" w:gutter="0"/>
          <w:cols w:space="708"/>
          <w:titlePg/>
          <w:docGrid w:linePitch="360"/>
        </w:sectPr>
      </w:pPr>
    </w:p>
    <w:p w14:paraId="44B959E8" w14:textId="5D0C1BD5" w:rsidR="00FE7F5B" w:rsidRPr="00362F73" w:rsidRDefault="00FE7F5B" w:rsidP="00581FD2">
      <w:pPr>
        <w:pStyle w:val="Heading1"/>
      </w:pPr>
      <w:bookmarkStart w:id="19" w:name="_Toc118464938"/>
      <w:bookmarkStart w:id="20" w:name="_Toc119334532"/>
      <w:bookmarkStart w:id="21" w:name="_Toc137483119"/>
      <w:r w:rsidRPr="00362F73">
        <w:lastRenderedPageBreak/>
        <w:t>Pro</w:t>
      </w:r>
      <w:r w:rsidR="00C257B9">
        <w:t>gramm</w:t>
      </w:r>
      <w:r w:rsidRPr="00362F73">
        <w:t>details</w:t>
      </w:r>
      <w:bookmarkEnd w:id="19"/>
      <w:bookmarkEnd w:id="20"/>
      <w:bookmarkEnd w:id="21"/>
    </w:p>
    <w:p w14:paraId="15BAF5AC" w14:textId="68F6BF28" w:rsidR="00FE7F5B" w:rsidRPr="00362F73" w:rsidRDefault="00FE7F5B" w:rsidP="00581FD2">
      <w:pPr>
        <w:pStyle w:val="Heading2"/>
      </w:pPr>
      <w:bookmarkStart w:id="22" w:name="_Toc134864225"/>
      <w:bookmarkStart w:id="23" w:name="_Toc135383558"/>
      <w:bookmarkStart w:id="24" w:name="_Toc135689838"/>
      <w:bookmarkStart w:id="25" w:name="_Toc118464939"/>
      <w:bookmarkStart w:id="26" w:name="_Toc119334533"/>
      <w:bookmarkStart w:id="27" w:name="_Toc137483120"/>
      <w:bookmarkEnd w:id="22"/>
      <w:bookmarkEnd w:id="23"/>
      <w:bookmarkEnd w:id="24"/>
      <w:r w:rsidRPr="00362F73">
        <w:t>Umfangsänderungen</w:t>
      </w:r>
      <w:bookmarkEnd w:id="25"/>
      <w:bookmarkEnd w:id="26"/>
      <w:bookmarkEnd w:id="27"/>
    </w:p>
    <w:p w14:paraId="1767EE5C" w14:textId="558EB0DC" w:rsidR="009B68E1" w:rsidRDefault="00FE7F5B" w:rsidP="00581FD2">
      <w:pPr>
        <w:pStyle w:val="PMflex-AusfllhilfeA"/>
      </w:pPr>
      <w:r w:rsidRPr="00362F73">
        <w:t xml:space="preserve">Dieser Abschnitt wird nur für die jährliche Berichterstattung angewendet. Es sollte einen Überblick über die Änderungen des </w:t>
      </w:r>
      <w:r w:rsidR="00F21C04">
        <w:t>Programmumfangs</w:t>
      </w:r>
      <w:r w:rsidRPr="00362F73">
        <w:t xml:space="preserve"> geben, die für den Berichtszeitraum auf der Grundlage des </w:t>
      </w:r>
      <w:r w:rsidR="00F21C04">
        <w:t>Programm</w:t>
      </w:r>
      <w:r w:rsidRPr="00362F73">
        <w:t>änderungsprotokolls an das Management eskaliert werden müssen.</w:t>
      </w:r>
    </w:p>
    <w:tbl>
      <w:tblPr>
        <w:tblStyle w:val="PMflex-Tabellenformat"/>
        <w:tblW w:w="5000" w:type="pct"/>
        <w:tblLook w:val="0620" w:firstRow="1" w:lastRow="0" w:firstColumn="0" w:lastColumn="0" w:noHBand="1" w:noVBand="1"/>
      </w:tblPr>
      <w:tblGrid>
        <w:gridCol w:w="546"/>
        <w:gridCol w:w="1182"/>
        <w:gridCol w:w="1370"/>
        <w:gridCol w:w="2487"/>
        <w:gridCol w:w="882"/>
        <w:gridCol w:w="1739"/>
        <w:gridCol w:w="714"/>
        <w:gridCol w:w="714"/>
        <w:gridCol w:w="1019"/>
        <w:gridCol w:w="1416"/>
        <w:gridCol w:w="2207"/>
      </w:tblGrid>
      <w:tr w:rsidR="00581FD2" w:rsidRPr="00581FD2" w14:paraId="5D7A60EF" w14:textId="77777777" w:rsidTr="00581FD2">
        <w:trPr>
          <w:cnfStyle w:val="100000000000" w:firstRow="1" w:lastRow="0" w:firstColumn="0" w:lastColumn="0" w:oddVBand="0" w:evenVBand="0" w:oddHBand="0" w:evenHBand="0" w:firstRowFirstColumn="0" w:firstRowLastColumn="0" w:lastRowFirstColumn="0" w:lastRowLastColumn="0"/>
          <w:trHeight w:val="979"/>
        </w:trPr>
        <w:tc>
          <w:tcPr>
            <w:tcW w:w="191" w:type="pct"/>
          </w:tcPr>
          <w:p w14:paraId="6FEB8CE9" w14:textId="77777777" w:rsidR="009B68E1" w:rsidRPr="00581FD2" w:rsidRDefault="009B68E1" w:rsidP="00CD28AF">
            <w:pPr>
              <w:pStyle w:val="PMflex-Tabellen"/>
            </w:pPr>
            <w:r w:rsidRPr="00581FD2">
              <w:t>ID</w:t>
            </w:r>
          </w:p>
        </w:tc>
        <w:tc>
          <w:tcPr>
            <w:tcW w:w="414" w:type="pct"/>
          </w:tcPr>
          <w:p w14:paraId="3A89B58A" w14:textId="2CF34CD3" w:rsidR="009B68E1" w:rsidRPr="00581FD2" w:rsidRDefault="009B68E1" w:rsidP="00CD28AF">
            <w:pPr>
              <w:pStyle w:val="PMflex-Tabellen"/>
            </w:pPr>
            <w:r w:rsidRPr="00581FD2">
              <w:t>Kategorie</w:t>
            </w:r>
            <w:r w:rsidR="00581FD2">
              <w:rPr>
                <w:rStyle w:val="FootnoteReference"/>
              </w:rPr>
              <w:footnoteReference w:id="6"/>
            </w:r>
          </w:p>
        </w:tc>
        <w:tc>
          <w:tcPr>
            <w:tcW w:w="480" w:type="pct"/>
          </w:tcPr>
          <w:p w14:paraId="50064261" w14:textId="77777777" w:rsidR="009B68E1" w:rsidRPr="00581FD2" w:rsidRDefault="009B68E1" w:rsidP="00CD28AF">
            <w:pPr>
              <w:pStyle w:val="PMflex-Tabellen"/>
            </w:pPr>
            <w:r w:rsidRPr="00581FD2">
              <w:t xml:space="preserve">Änderungs- </w:t>
            </w:r>
            <w:proofErr w:type="spellStart"/>
            <w:r w:rsidRPr="00581FD2">
              <w:t>grund</w:t>
            </w:r>
            <w:proofErr w:type="spellEnd"/>
          </w:p>
        </w:tc>
        <w:tc>
          <w:tcPr>
            <w:tcW w:w="871" w:type="pct"/>
          </w:tcPr>
          <w:p w14:paraId="1B2D5583" w14:textId="77777777" w:rsidR="009B68E1" w:rsidRPr="00581FD2" w:rsidRDefault="009B68E1" w:rsidP="00CD28AF">
            <w:pPr>
              <w:pStyle w:val="PMflex-Tabellen"/>
            </w:pPr>
            <w:r w:rsidRPr="00581FD2">
              <w:t>Änderungsbeschreibung &amp; Details</w:t>
            </w:r>
          </w:p>
        </w:tc>
        <w:tc>
          <w:tcPr>
            <w:tcW w:w="309" w:type="pct"/>
          </w:tcPr>
          <w:p w14:paraId="35364700" w14:textId="668EA298" w:rsidR="009B68E1" w:rsidRPr="00581FD2" w:rsidRDefault="009B68E1" w:rsidP="00CD28AF">
            <w:pPr>
              <w:pStyle w:val="PMflex-Tabellen"/>
            </w:pPr>
            <w:r w:rsidRPr="00581FD2">
              <w:t>Status</w:t>
            </w:r>
            <w:r w:rsidR="00581FD2">
              <w:rPr>
                <w:rStyle w:val="FootnoteReference"/>
              </w:rPr>
              <w:footnoteReference w:id="7"/>
            </w:r>
          </w:p>
        </w:tc>
        <w:tc>
          <w:tcPr>
            <w:tcW w:w="609" w:type="pct"/>
          </w:tcPr>
          <w:p w14:paraId="7E4E9E9E" w14:textId="77777777" w:rsidR="009B68E1" w:rsidRPr="00581FD2" w:rsidRDefault="009B68E1" w:rsidP="00CD28AF">
            <w:pPr>
              <w:pStyle w:val="PMflex-Tabellen"/>
            </w:pPr>
            <w:r w:rsidRPr="00581FD2">
              <w:t>Aktionsdetails</w:t>
            </w:r>
          </w:p>
          <w:p w14:paraId="29280883" w14:textId="77777777" w:rsidR="009B68E1" w:rsidRPr="00581FD2" w:rsidRDefault="009B68E1" w:rsidP="00CD28AF">
            <w:pPr>
              <w:pStyle w:val="PMflex-Tabellen"/>
            </w:pPr>
            <w:r w:rsidRPr="00581FD2">
              <w:t xml:space="preserve">(Aufwand &amp; Verantwortung) </w:t>
            </w:r>
          </w:p>
          <w:p w14:paraId="7FDB5FD4" w14:textId="77777777" w:rsidR="009B68E1" w:rsidRPr="00581FD2" w:rsidRDefault="009B68E1" w:rsidP="00CD28AF">
            <w:pPr>
              <w:pStyle w:val="PMflex-Tabellen"/>
            </w:pPr>
          </w:p>
        </w:tc>
        <w:tc>
          <w:tcPr>
            <w:tcW w:w="250" w:type="pct"/>
            <w:textDirection w:val="btLr"/>
          </w:tcPr>
          <w:p w14:paraId="1DF84AD8" w14:textId="4DA34BC2" w:rsidR="009B68E1" w:rsidRPr="00581FD2" w:rsidRDefault="009B68E1" w:rsidP="00CD28AF">
            <w:pPr>
              <w:pStyle w:val="PMflex-Tabellen"/>
            </w:pPr>
            <w:r w:rsidRPr="00581FD2">
              <w:t>Größe</w:t>
            </w:r>
            <w:r w:rsidR="00581FD2">
              <w:rPr>
                <w:rStyle w:val="FootnoteReference"/>
              </w:rPr>
              <w:footnoteReference w:id="8"/>
            </w:r>
          </w:p>
          <w:p w14:paraId="595BF9A3" w14:textId="77777777" w:rsidR="009B68E1" w:rsidRPr="00581FD2" w:rsidRDefault="009B68E1" w:rsidP="00CD28AF">
            <w:pPr>
              <w:pStyle w:val="PMflex-Tabellen"/>
            </w:pPr>
          </w:p>
        </w:tc>
        <w:tc>
          <w:tcPr>
            <w:tcW w:w="250" w:type="pct"/>
            <w:textDirection w:val="btLr"/>
          </w:tcPr>
          <w:p w14:paraId="3884D2C2" w14:textId="1AD4E9F9" w:rsidR="009B68E1" w:rsidRPr="00581FD2" w:rsidRDefault="009B68E1" w:rsidP="00CD28AF">
            <w:pPr>
              <w:pStyle w:val="PMflex-Tabellen"/>
            </w:pPr>
            <w:r w:rsidRPr="00581FD2">
              <w:t>Priorität</w:t>
            </w:r>
            <w:r w:rsidR="00581FD2">
              <w:rPr>
                <w:rStyle w:val="FootnoteReference"/>
              </w:rPr>
              <w:footnoteReference w:id="9"/>
            </w:r>
          </w:p>
        </w:tc>
        <w:tc>
          <w:tcPr>
            <w:tcW w:w="357" w:type="pct"/>
          </w:tcPr>
          <w:p w14:paraId="5A962F92" w14:textId="77777777" w:rsidR="009B68E1" w:rsidRPr="00581FD2" w:rsidRDefault="009B68E1" w:rsidP="00CD28AF">
            <w:pPr>
              <w:pStyle w:val="PMflex-Tabellen"/>
            </w:pPr>
            <w:r w:rsidRPr="00581FD2">
              <w:t>Geprüft durch</w:t>
            </w:r>
          </w:p>
        </w:tc>
        <w:tc>
          <w:tcPr>
            <w:tcW w:w="496" w:type="pct"/>
          </w:tcPr>
          <w:p w14:paraId="4EABDEBD" w14:textId="77777777" w:rsidR="009B68E1" w:rsidRPr="00581FD2" w:rsidRDefault="009B68E1" w:rsidP="00CD28AF">
            <w:pPr>
              <w:pStyle w:val="PMflex-Tabellen"/>
            </w:pPr>
            <w:r w:rsidRPr="00581FD2">
              <w:t>Geplantes Lieferdatum</w:t>
            </w:r>
          </w:p>
        </w:tc>
        <w:tc>
          <w:tcPr>
            <w:tcW w:w="774" w:type="pct"/>
          </w:tcPr>
          <w:p w14:paraId="328CC550" w14:textId="77777777" w:rsidR="009B68E1" w:rsidRPr="00581FD2" w:rsidRDefault="009B68E1" w:rsidP="00CD28AF">
            <w:pPr>
              <w:pStyle w:val="PMflex-Tabellen"/>
            </w:pPr>
            <w:r w:rsidRPr="00581FD2">
              <w:t>Tatsächliches Lieferdatum</w:t>
            </w:r>
          </w:p>
        </w:tc>
      </w:tr>
      <w:tr w:rsidR="009B68E1" w:rsidRPr="00581FD2" w14:paraId="4957D545" w14:textId="77777777" w:rsidTr="00581FD2">
        <w:trPr>
          <w:trHeight w:val="228"/>
        </w:trPr>
        <w:tc>
          <w:tcPr>
            <w:tcW w:w="191" w:type="pct"/>
          </w:tcPr>
          <w:p w14:paraId="3AE5869E" w14:textId="77777777" w:rsidR="009B68E1" w:rsidRPr="00581FD2" w:rsidRDefault="009B68E1" w:rsidP="00CD28AF">
            <w:pPr>
              <w:pStyle w:val="PMflex-Tabellen"/>
            </w:pPr>
          </w:p>
        </w:tc>
        <w:tc>
          <w:tcPr>
            <w:tcW w:w="414" w:type="pct"/>
          </w:tcPr>
          <w:p w14:paraId="126A346B" w14:textId="77777777" w:rsidR="009B68E1" w:rsidRPr="00581FD2" w:rsidRDefault="009B68E1" w:rsidP="00CD28AF">
            <w:pPr>
              <w:pStyle w:val="PMflex-Tabellen"/>
            </w:pPr>
          </w:p>
        </w:tc>
        <w:tc>
          <w:tcPr>
            <w:tcW w:w="480" w:type="pct"/>
          </w:tcPr>
          <w:p w14:paraId="0F699842" w14:textId="77777777" w:rsidR="009B68E1" w:rsidRPr="00581FD2" w:rsidRDefault="009B68E1" w:rsidP="00CD28AF">
            <w:pPr>
              <w:pStyle w:val="PMflex-Tabellen"/>
            </w:pPr>
          </w:p>
        </w:tc>
        <w:tc>
          <w:tcPr>
            <w:tcW w:w="871" w:type="pct"/>
          </w:tcPr>
          <w:p w14:paraId="6102D5F8" w14:textId="77777777" w:rsidR="009B68E1" w:rsidRPr="00581FD2" w:rsidRDefault="009B68E1" w:rsidP="00CD28AF">
            <w:pPr>
              <w:pStyle w:val="PMflex-Tabellen"/>
            </w:pPr>
          </w:p>
        </w:tc>
        <w:tc>
          <w:tcPr>
            <w:tcW w:w="309" w:type="pct"/>
            <w:noWrap/>
          </w:tcPr>
          <w:p w14:paraId="44D77B90" w14:textId="77777777" w:rsidR="009B68E1" w:rsidRPr="00581FD2" w:rsidRDefault="009B68E1" w:rsidP="00CD28AF">
            <w:pPr>
              <w:pStyle w:val="PMflex-Tabellen"/>
            </w:pPr>
          </w:p>
        </w:tc>
        <w:tc>
          <w:tcPr>
            <w:tcW w:w="609" w:type="pct"/>
          </w:tcPr>
          <w:p w14:paraId="19AC0F71" w14:textId="77777777" w:rsidR="009B68E1" w:rsidRPr="00581FD2" w:rsidRDefault="009B68E1" w:rsidP="00CD28AF">
            <w:pPr>
              <w:pStyle w:val="PMflex-Tabellen"/>
            </w:pPr>
          </w:p>
        </w:tc>
        <w:tc>
          <w:tcPr>
            <w:tcW w:w="250" w:type="pct"/>
          </w:tcPr>
          <w:p w14:paraId="78D92A81" w14:textId="77777777" w:rsidR="009B68E1" w:rsidRPr="00581FD2" w:rsidRDefault="009B68E1" w:rsidP="00CD28AF">
            <w:pPr>
              <w:pStyle w:val="PMflex-Tabellen"/>
            </w:pPr>
          </w:p>
        </w:tc>
        <w:tc>
          <w:tcPr>
            <w:tcW w:w="250" w:type="pct"/>
          </w:tcPr>
          <w:p w14:paraId="3E408981" w14:textId="77777777" w:rsidR="009B68E1" w:rsidRPr="00581FD2" w:rsidRDefault="009B68E1" w:rsidP="00CD28AF">
            <w:pPr>
              <w:pStyle w:val="PMflex-Tabellen"/>
            </w:pPr>
          </w:p>
        </w:tc>
        <w:tc>
          <w:tcPr>
            <w:tcW w:w="357" w:type="pct"/>
          </w:tcPr>
          <w:p w14:paraId="4CE7F068" w14:textId="77777777" w:rsidR="009B68E1" w:rsidRPr="00581FD2" w:rsidRDefault="009B68E1" w:rsidP="00CD28AF">
            <w:pPr>
              <w:pStyle w:val="PMflex-Tabellen"/>
            </w:pPr>
          </w:p>
        </w:tc>
        <w:tc>
          <w:tcPr>
            <w:tcW w:w="496" w:type="pct"/>
          </w:tcPr>
          <w:p w14:paraId="78FE97C0" w14:textId="77777777" w:rsidR="009B68E1" w:rsidRPr="00581FD2" w:rsidRDefault="009B68E1" w:rsidP="00CD28AF">
            <w:pPr>
              <w:pStyle w:val="PMflex-Tabellen"/>
            </w:pPr>
          </w:p>
        </w:tc>
        <w:tc>
          <w:tcPr>
            <w:tcW w:w="774" w:type="pct"/>
          </w:tcPr>
          <w:p w14:paraId="5A109603" w14:textId="77777777" w:rsidR="009B68E1" w:rsidRPr="00581FD2" w:rsidRDefault="009B68E1" w:rsidP="00CD28AF">
            <w:pPr>
              <w:pStyle w:val="PMflex-Tabellen"/>
            </w:pPr>
          </w:p>
        </w:tc>
      </w:tr>
      <w:tr w:rsidR="009B68E1" w:rsidRPr="00581FD2" w14:paraId="4996FD3D" w14:textId="77777777" w:rsidTr="00581FD2">
        <w:trPr>
          <w:trHeight w:val="228"/>
        </w:trPr>
        <w:tc>
          <w:tcPr>
            <w:tcW w:w="191" w:type="pct"/>
          </w:tcPr>
          <w:p w14:paraId="499D8C49" w14:textId="77777777" w:rsidR="009B68E1" w:rsidRPr="00581FD2" w:rsidRDefault="009B68E1" w:rsidP="00CD28AF">
            <w:pPr>
              <w:pStyle w:val="PMflex-Tabellen"/>
            </w:pPr>
          </w:p>
        </w:tc>
        <w:tc>
          <w:tcPr>
            <w:tcW w:w="414" w:type="pct"/>
          </w:tcPr>
          <w:p w14:paraId="3C1BACA7" w14:textId="77777777" w:rsidR="009B68E1" w:rsidRPr="00581FD2" w:rsidRDefault="009B68E1" w:rsidP="00CD28AF">
            <w:pPr>
              <w:pStyle w:val="PMflex-Tabellen"/>
            </w:pPr>
          </w:p>
        </w:tc>
        <w:tc>
          <w:tcPr>
            <w:tcW w:w="480" w:type="pct"/>
          </w:tcPr>
          <w:p w14:paraId="0CBB5E3C" w14:textId="77777777" w:rsidR="009B68E1" w:rsidRPr="00581FD2" w:rsidRDefault="009B68E1" w:rsidP="00CD28AF">
            <w:pPr>
              <w:pStyle w:val="PMflex-Tabellen"/>
            </w:pPr>
          </w:p>
        </w:tc>
        <w:tc>
          <w:tcPr>
            <w:tcW w:w="871" w:type="pct"/>
          </w:tcPr>
          <w:p w14:paraId="0B1AD5ED" w14:textId="77777777" w:rsidR="009B68E1" w:rsidRPr="00581FD2" w:rsidRDefault="009B68E1" w:rsidP="00CD28AF">
            <w:pPr>
              <w:pStyle w:val="PMflex-Tabellen"/>
            </w:pPr>
          </w:p>
        </w:tc>
        <w:tc>
          <w:tcPr>
            <w:tcW w:w="309" w:type="pct"/>
            <w:noWrap/>
          </w:tcPr>
          <w:p w14:paraId="1F8DAC6F" w14:textId="77777777" w:rsidR="009B68E1" w:rsidRPr="00581FD2" w:rsidRDefault="009B68E1" w:rsidP="00CD28AF">
            <w:pPr>
              <w:pStyle w:val="PMflex-Tabellen"/>
            </w:pPr>
          </w:p>
        </w:tc>
        <w:tc>
          <w:tcPr>
            <w:tcW w:w="609" w:type="pct"/>
          </w:tcPr>
          <w:p w14:paraId="191CCECE" w14:textId="77777777" w:rsidR="009B68E1" w:rsidRPr="00581FD2" w:rsidRDefault="009B68E1" w:rsidP="00CD28AF">
            <w:pPr>
              <w:pStyle w:val="PMflex-Tabellen"/>
            </w:pPr>
          </w:p>
        </w:tc>
        <w:tc>
          <w:tcPr>
            <w:tcW w:w="250" w:type="pct"/>
          </w:tcPr>
          <w:p w14:paraId="01367C52" w14:textId="77777777" w:rsidR="009B68E1" w:rsidRPr="00581FD2" w:rsidRDefault="009B68E1" w:rsidP="00CD28AF">
            <w:pPr>
              <w:pStyle w:val="PMflex-Tabellen"/>
            </w:pPr>
          </w:p>
        </w:tc>
        <w:tc>
          <w:tcPr>
            <w:tcW w:w="250" w:type="pct"/>
          </w:tcPr>
          <w:p w14:paraId="224C1435" w14:textId="77777777" w:rsidR="009B68E1" w:rsidRPr="00581FD2" w:rsidRDefault="009B68E1" w:rsidP="00CD28AF">
            <w:pPr>
              <w:pStyle w:val="PMflex-Tabellen"/>
            </w:pPr>
          </w:p>
        </w:tc>
        <w:tc>
          <w:tcPr>
            <w:tcW w:w="357" w:type="pct"/>
          </w:tcPr>
          <w:p w14:paraId="5BAFF47E" w14:textId="77777777" w:rsidR="009B68E1" w:rsidRPr="00581FD2" w:rsidRDefault="009B68E1" w:rsidP="00CD28AF">
            <w:pPr>
              <w:pStyle w:val="PMflex-Tabellen"/>
            </w:pPr>
          </w:p>
        </w:tc>
        <w:tc>
          <w:tcPr>
            <w:tcW w:w="496" w:type="pct"/>
          </w:tcPr>
          <w:p w14:paraId="084376CE" w14:textId="77777777" w:rsidR="009B68E1" w:rsidRPr="00581FD2" w:rsidRDefault="009B68E1" w:rsidP="00CD28AF">
            <w:pPr>
              <w:pStyle w:val="PMflex-Tabellen"/>
            </w:pPr>
          </w:p>
        </w:tc>
        <w:tc>
          <w:tcPr>
            <w:tcW w:w="774" w:type="pct"/>
          </w:tcPr>
          <w:p w14:paraId="1F3183B8" w14:textId="77777777" w:rsidR="009B68E1" w:rsidRPr="00581FD2" w:rsidRDefault="009B68E1" w:rsidP="00CD28AF">
            <w:pPr>
              <w:pStyle w:val="PMflex-Tabellen"/>
            </w:pPr>
          </w:p>
        </w:tc>
      </w:tr>
    </w:tbl>
    <w:p w14:paraId="5E5584FC" w14:textId="62775796" w:rsidR="009B68E1" w:rsidRDefault="009B68E1" w:rsidP="00FE7F5B">
      <w:pPr>
        <w:pStyle w:val="PMflexAusfllhinweise"/>
        <w:sectPr w:rsidR="009B68E1" w:rsidSect="009B68E1">
          <w:footerReference w:type="first" r:id="rId20"/>
          <w:pgSz w:w="16838" w:h="11906" w:orient="landscape" w:code="9"/>
          <w:pgMar w:top="1418" w:right="1418" w:bottom="1418" w:left="1134" w:header="692" w:footer="760" w:gutter="0"/>
          <w:cols w:space="708"/>
          <w:titlePg/>
          <w:docGrid w:linePitch="360"/>
        </w:sectPr>
      </w:pPr>
    </w:p>
    <w:p w14:paraId="64AF0B90" w14:textId="77777777" w:rsidR="00FE7F5B" w:rsidRPr="00362F73" w:rsidRDefault="00FE7F5B" w:rsidP="00581FD2">
      <w:pPr>
        <w:pStyle w:val="Heading2"/>
      </w:pPr>
      <w:bookmarkStart w:id="28" w:name="_Toc118464940"/>
      <w:bookmarkStart w:id="29" w:name="_Toc119334534"/>
      <w:bookmarkStart w:id="30" w:name="_Toc137483121"/>
      <w:r w:rsidRPr="00362F73">
        <w:lastRenderedPageBreak/>
        <w:t>Hauptrisiken und ergriffene Maßnahmen</w:t>
      </w:r>
      <w:bookmarkEnd w:id="28"/>
      <w:bookmarkEnd w:id="29"/>
      <w:bookmarkEnd w:id="30"/>
    </w:p>
    <w:p w14:paraId="6DDC06B1" w14:textId="0090E2BD" w:rsidR="009B68E1" w:rsidRDefault="00FE7F5B" w:rsidP="00535D0A">
      <w:pPr>
        <w:pStyle w:val="PMflex-AusfllhilfeA"/>
      </w:pPr>
      <w:r w:rsidRPr="00362F73">
        <w:t>Dieser Abschnitt sollte die Pro</w:t>
      </w:r>
      <w:r w:rsidR="008C0949">
        <w:t>gramm</w:t>
      </w:r>
      <w:r w:rsidRPr="00362F73">
        <w:t>risiken hervorheben, die im P</w:t>
      </w:r>
      <w:r w:rsidR="00F21C04">
        <w:t>rogramm</w:t>
      </w:r>
      <w:r w:rsidRPr="00362F73">
        <w:t>risikoprotokoll identifiziert wurden und an das Management eskaliert werden müssen. Eine vollständige Liste und Beschreibung der Risiken und entsprechenden Maßnahmen finden Sie im Risikoprotokoll des P</w:t>
      </w:r>
      <w:r w:rsidR="00F21C04">
        <w:t>rogramm</w:t>
      </w:r>
      <w:r w:rsidRPr="00362F73">
        <w:t>s.</w:t>
      </w:r>
    </w:p>
    <w:tbl>
      <w:tblPr>
        <w:tblStyle w:val="PMflex-Tabellenformat"/>
        <w:tblW w:w="4988" w:type="pct"/>
        <w:tblLayout w:type="fixed"/>
        <w:tblLook w:val="0620" w:firstRow="1" w:lastRow="0" w:firstColumn="0" w:lastColumn="0" w:noHBand="1" w:noVBand="1"/>
      </w:tblPr>
      <w:tblGrid>
        <w:gridCol w:w="527"/>
        <w:gridCol w:w="1174"/>
        <w:gridCol w:w="1068"/>
        <w:gridCol w:w="2048"/>
        <w:gridCol w:w="994"/>
        <w:gridCol w:w="709"/>
        <w:gridCol w:w="709"/>
        <w:gridCol w:w="595"/>
        <w:gridCol w:w="1242"/>
        <w:gridCol w:w="1567"/>
        <w:gridCol w:w="2472"/>
        <w:gridCol w:w="1137"/>
      </w:tblGrid>
      <w:tr w:rsidR="009B68E1" w:rsidRPr="00535D0A" w14:paraId="0E8AFF56" w14:textId="77777777" w:rsidTr="00872B68">
        <w:trPr>
          <w:cnfStyle w:val="100000000000" w:firstRow="1" w:lastRow="0" w:firstColumn="0" w:lastColumn="0" w:oddVBand="0" w:evenVBand="0" w:oddHBand="0" w:evenHBand="0" w:firstRowFirstColumn="0" w:firstRowLastColumn="0" w:lastRowFirstColumn="0" w:lastRowLastColumn="0"/>
          <w:trHeight w:val="1361"/>
        </w:trPr>
        <w:tc>
          <w:tcPr>
            <w:tcW w:w="185" w:type="pct"/>
          </w:tcPr>
          <w:p w14:paraId="5264EFCF" w14:textId="77777777" w:rsidR="009B68E1" w:rsidRPr="00535D0A" w:rsidRDefault="009B68E1" w:rsidP="00CD28AF">
            <w:pPr>
              <w:pStyle w:val="PMflex-Tabellen"/>
            </w:pPr>
            <w:r w:rsidRPr="00535D0A">
              <w:t>ID</w:t>
            </w:r>
          </w:p>
        </w:tc>
        <w:tc>
          <w:tcPr>
            <w:tcW w:w="412" w:type="pct"/>
          </w:tcPr>
          <w:p w14:paraId="0550C154" w14:textId="56489BD5" w:rsidR="009B68E1" w:rsidRPr="00535D0A" w:rsidRDefault="009B68E1" w:rsidP="00CD28AF">
            <w:pPr>
              <w:pStyle w:val="PMflex-Tabellen"/>
            </w:pPr>
            <w:r w:rsidRPr="00535D0A">
              <w:t>Kategorie</w:t>
            </w:r>
            <w:r w:rsidR="00535D0A">
              <w:rPr>
                <w:rStyle w:val="FootnoteReference"/>
              </w:rPr>
              <w:footnoteReference w:id="10"/>
            </w:r>
          </w:p>
        </w:tc>
        <w:tc>
          <w:tcPr>
            <w:tcW w:w="375" w:type="pct"/>
          </w:tcPr>
          <w:p w14:paraId="061560ED" w14:textId="77777777" w:rsidR="009B68E1" w:rsidRPr="00535D0A" w:rsidRDefault="009B68E1" w:rsidP="00CD28AF">
            <w:pPr>
              <w:pStyle w:val="PMflex-Tabellen"/>
            </w:pPr>
            <w:r w:rsidRPr="00535D0A">
              <w:t>Risiko Name</w:t>
            </w:r>
          </w:p>
        </w:tc>
        <w:tc>
          <w:tcPr>
            <w:tcW w:w="719" w:type="pct"/>
          </w:tcPr>
          <w:p w14:paraId="7D341A6B" w14:textId="77777777" w:rsidR="009B68E1" w:rsidRPr="00535D0A" w:rsidRDefault="009B68E1" w:rsidP="00CD28AF">
            <w:pPr>
              <w:pStyle w:val="PMflex-Tabellen"/>
            </w:pPr>
            <w:r w:rsidRPr="00535D0A">
              <w:t>Risikobeschreibung &amp; Details</w:t>
            </w:r>
          </w:p>
        </w:tc>
        <w:tc>
          <w:tcPr>
            <w:tcW w:w="349" w:type="pct"/>
          </w:tcPr>
          <w:p w14:paraId="52E66F29" w14:textId="4F99CBEB" w:rsidR="009B68E1" w:rsidRPr="00535D0A" w:rsidRDefault="009B68E1" w:rsidP="00CD28AF">
            <w:pPr>
              <w:pStyle w:val="PMflex-Tabellen"/>
            </w:pPr>
            <w:r w:rsidRPr="00535D0A">
              <w:t>Status</w:t>
            </w:r>
            <w:r w:rsidR="00535D0A">
              <w:rPr>
                <w:rStyle w:val="FootnoteReference"/>
              </w:rPr>
              <w:footnoteReference w:id="11"/>
            </w:r>
          </w:p>
        </w:tc>
        <w:tc>
          <w:tcPr>
            <w:tcW w:w="249" w:type="pct"/>
            <w:textDirection w:val="btLr"/>
          </w:tcPr>
          <w:p w14:paraId="6D434E22" w14:textId="6A3850C1" w:rsidR="009B68E1" w:rsidRPr="00535D0A" w:rsidRDefault="00497228" w:rsidP="00CD28AF">
            <w:pPr>
              <w:pStyle w:val="PMflex-Tabellen"/>
            </w:pPr>
            <w:r w:rsidRPr="00535D0A">
              <w:t>Eintritts-</w:t>
            </w:r>
            <w:proofErr w:type="spellStart"/>
            <w:r w:rsidRPr="00535D0A">
              <w:t>w</w:t>
            </w:r>
            <w:r w:rsidR="009B68E1" w:rsidRPr="00535D0A">
              <w:t>ahrsch</w:t>
            </w:r>
            <w:proofErr w:type="spellEnd"/>
            <w:r w:rsidR="009B68E1" w:rsidRPr="00535D0A">
              <w:t>.</w:t>
            </w:r>
            <w:r w:rsidR="00535D0A">
              <w:rPr>
                <w:rStyle w:val="FootnoteReference"/>
              </w:rPr>
              <w:footnoteReference w:id="12"/>
            </w:r>
          </w:p>
        </w:tc>
        <w:tc>
          <w:tcPr>
            <w:tcW w:w="249" w:type="pct"/>
            <w:textDirection w:val="btLr"/>
          </w:tcPr>
          <w:p w14:paraId="4A19712D" w14:textId="0EC26A0D" w:rsidR="009B68E1" w:rsidRPr="00535D0A" w:rsidRDefault="009B68E1" w:rsidP="00CD28AF">
            <w:pPr>
              <w:pStyle w:val="PMflex-Tabellen"/>
            </w:pPr>
            <w:r w:rsidRPr="00535D0A">
              <w:t>Auswi</w:t>
            </w:r>
            <w:r w:rsidR="00497228" w:rsidRPr="00535D0A">
              <w:t>rkung</w:t>
            </w:r>
            <w:r w:rsidR="00535D0A">
              <w:rPr>
                <w:rStyle w:val="FootnoteReference"/>
              </w:rPr>
              <w:footnoteReference w:id="13"/>
            </w:r>
          </w:p>
        </w:tc>
        <w:tc>
          <w:tcPr>
            <w:tcW w:w="209" w:type="pct"/>
            <w:textDirection w:val="btLr"/>
          </w:tcPr>
          <w:p w14:paraId="4D17AAE1" w14:textId="19F6FF7A" w:rsidR="009B68E1" w:rsidRPr="00535D0A" w:rsidDel="00130822" w:rsidRDefault="009B68E1" w:rsidP="00CD28AF">
            <w:pPr>
              <w:pStyle w:val="PMflex-Tabellen"/>
            </w:pPr>
            <w:r w:rsidRPr="00535D0A">
              <w:t>Risiko</w:t>
            </w:r>
            <w:r w:rsidR="00497228" w:rsidRPr="00535D0A">
              <w:t>-</w:t>
            </w:r>
            <w:r w:rsidRPr="00535D0A">
              <w:t>Level</w:t>
            </w:r>
            <w:r w:rsidR="00535D0A">
              <w:rPr>
                <w:rStyle w:val="FootnoteReference"/>
              </w:rPr>
              <w:footnoteReference w:id="14"/>
            </w:r>
          </w:p>
        </w:tc>
        <w:tc>
          <w:tcPr>
            <w:tcW w:w="436" w:type="pct"/>
          </w:tcPr>
          <w:p w14:paraId="20036A48" w14:textId="35FDD2E4" w:rsidR="009B68E1" w:rsidRPr="00535D0A" w:rsidRDefault="009B68E1" w:rsidP="00CD28AF">
            <w:pPr>
              <w:pStyle w:val="PMflex-Tabellen"/>
            </w:pPr>
            <w:r w:rsidRPr="00535D0A">
              <w:t>Risikobesitzer</w:t>
            </w:r>
            <w:r w:rsidR="00872B68">
              <w:t>/-in</w:t>
            </w:r>
          </w:p>
        </w:tc>
        <w:tc>
          <w:tcPr>
            <w:tcW w:w="550" w:type="pct"/>
          </w:tcPr>
          <w:p w14:paraId="3E111F41" w14:textId="04693F9A" w:rsidR="009B68E1" w:rsidRPr="00535D0A" w:rsidRDefault="009B68E1" w:rsidP="00CD28AF">
            <w:pPr>
              <w:pStyle w:val="PMflex-Tabellen"/>
            </w:pPr>
            <w:r w:rsidRPr="00535D0A">
              <w:t>Risikostrategie</w:t>
            </w:r>
            <w:r w:rsidR="00535D0A">
              <w:rPr>
                <w:rStyle w:val="FootnoteReference"/>
              </w:rPr>
              <w:footnoteReference w:id="15"/>
            </w:r>
          </w:p>
        </w:tc>
        <w:tc>
          <w:tcPr>
            <w:tcW w:w="868" w:type="pct"/>
          </w:tcPr>
          <w:p w14:paraId="31E8C4F3" w14:textId="77777777" w:rsidR="009B68E1" w:rsidRPr="00535D0A" w:rsidRDefault="009B68E1" w:rsidP="00CD28AF">
            <w:pPr>
              <w:pStyle w:val="PMflex-Tabellen"/>
            </w:pPr>
            <w:r w:rsidRPr="00535D0A">
              <w:t>Aktionsdetails</w:t>
            </w:r>
          </w:p>
        </w:tc>
        <w:tc>
          <w:tcPr>
            <w:tcW w:w="399" w:type="pct"/>
          </w:tcPr>
          <w:p w14:paraId="49D86AEE" w14:textId="77777777" w:rsidR="009B68E1" w:rsidRPr="00535D0A" w:rsidRDefault="009B68E1" w:rsidP="00CD28AF">
            <w:pPr>
              <w:pStyle w:val="PMflex-Tabellen"/>
            </w:pPr>
            <w:r w:rsidRPr="00535D0A">
              <w:t>Zieldatum</w:t>
            </w:r>
          </w:p>
        </w:tc>
      </w:tr>
      <w:tr w:rsidR="009B68E1" w:rsidRPr="00535D0A" w14:paraId="5BC1CBA7" w14:textId="77777777" w:rsidTr="00872B68">
        <w:tc>
          <w:tcPr>
            <w:tcW w:w="185" w:type="pct"/>
          </w:tcPr>
          <w:p w14:paraId="057235AD" w14:textId="77777777" w:rsidR="009B68E1" w:rsidRPr="00535D0A" w:rsidRDefault="009B68E1" w:rsidP="00CD28AF">
            <w:pPr>
              <w:pStyle w:val="PMflex-Tabellen"/>
            </w:pPr>
          </w:p>
        </w:tc>
        <w:tc>
          <w:tcPr>
            <w:tcW w:w="412" w:type="pct"/>
          </w:tcPr>
          <w:p w14:paraId="0981E081" w14:textId="77777777" w:rsidR="009B68E1" w:rsidRPr="00535D0A" w:rsidRDefault="009B68E1" w:rsidP="00CD28AF">
            <w:pPr>
              <w:pStyle w:val="PMflex-Tabellen"/>
            </w:pPr>
          </w:p>
        </w:tc>
        <w:tc>
          <w:tcPr>
            <w:tcW w:w="375" w:type="pct"/>
          </w:tcPr>
          <w:p w14:paraId="568E603F" w14:textId="77777777" w:rsidR="009B68E1" w:rsidRPr="00535D0A" w:rsidRDefault="009B68E1" w:rsidP="00CD28AF">
            <w:pPr>
              <w:pStyle w:val="PMflex-Tabellen"/>
            </w:pPr>
          </w:p>
        </w:tc>
        <w:tc>
          <w:tcPr>
            <w:tcW w:w="719" w:type="pct"/>
          </w:tcPr>
          <w:p w14:paraId="2F0F313F" w14:textId="77777777" w:rsidR="009B68E1" w:rsidRPr="00535D0A" w:rsidRDefault="009B68E1" w:rsidP="00CD28AF">
            <w:pPr>
              <w:pStyle w:val="PMflex-Tabellen"/>
            </w:pPr>
          </w:p>
        </w:tc>
        <w:tc>
          <w:tcPr>
            <w:tcW w:w="349" w:type="pct"/>
          </w:tcPr>
          <w:p w14:paraId="74E107FD" w14:textId="77777777" w:rsidR="009B68E1" w:rsidRPr="00535D0A" w:rsidRDefault="009B68E1" w:rsidP="00CD28AF">
            <w:pPr>
              <w:pStyle w:val="PMflex-Tabellen"/>
            </w:pPr>
          </w:p>
        </w:tc>
        <w:tc>
          <w:tcPr>
            <w:tcW w:w="249" w:type="pct"/>
          </w:tcPr>
          <w:p w14:paraId="77FC6766" w14:textId="77777777" w:rsidR="009B68E1" w:rsidRPr="00535D0A" w:rsidRDefault="009B68E1" w:rsidP="00CD28AF">
            <w:pPr>
              <w:pStyle w:val="PMflex-Tabellen"/>
            </w:pPr>
          </w:p>
        </w:tc>
        <w:tc>
          <w:tcPr>
            <w:tcW w:w="249" w:type="pct"/>
          </w:tcPr>
          <w:p w14:paraId="2917A2E0" w14:textId="77777777" w:rsidR="009B68E1" w:rsidRPr="00535D0A" w:rsidRDefault="009B68E1" w:rsidP="00CD28AF">
            <w:pPr>
              <w:pStyle w:val="PMflex-Tabellen"/>
            </w:pPr>
          </w:p>
        </w:tc>
        <w:tc>
          <w:tcPr>
            <w:tcW w:w="209" w:type="pct"/>
          </w:tcPr>
          <w:p w14:paraId="0AD037BB" w14:textId="77777777" w:rsidR="009B68E1" w:rsidRPr="00535D0A" w:rsidRDefault="009B68E1" w:rsidP="00CD28AF">
            <w:pPr>
              <w:pStyle w:val="PMflex-Tabellen"/>
            </w:pPr>
          </w:p>
        </w:tc>
        <w:tc>
          <w:tcPr>
            <w:tcW w:w="436" w:type="pct"/>
          </w:tcPr>
          <w:p w14:paraId="70F6B7EE" w14:textId="77777777" w:rsidR="009B68E1" w:rsidRPr="00535D0A" w:rsidRDefault="009B68E1" w:rsidP="00CD28AF">
            <w:pPr>
              <w:pStyle w:val="PMflex-Tabellen"/>
            </w:pPr>
          </w:p>
        </w:tc>
        <w:tc>
          <w:tcPr>
            <w:tcW w:w="550" w:type="pct"/>
          </w:tcPr>
          <w:p w14:paraId="43FB0BBD" w14:textId="77777777" w:rsidR="009B68E1" w:rsidRPr="00535D0A" w:rsidRDefault="009B68E1" w:rsidP="00CD28AF">
            <w:pPr>
              <w:pStyle w:val="PMflex-Tabellen"/>
            </w:pPr>
          </w:p>
        </w:tc>
        <w:tc>
          <w:tcPr>
            <w:tcW w:w="868" w:type="pct"/>
          </w:tcPr>
          <w:p w14:paraId="10FE2941" w14:textId="77777777" w:rsidR="009B68E1" w:rsidRPr="00535D0A" w:rsidRDefault="009B68E1" w:rsidP="00CD28AF">
            <w:pPr>
              <w:pStyle w:val="PMflex-Tabellen"/>
            </w:pPr>
          </w:p>
        </w:tc>
        <w:tc>
          <w:tcPr>
            <w:tcW w:w="399" w:type="pct"/>
          </w:tcPr>
          <w:p w14:paraId="0181630E" w14:textId="77777777" w:rsidR="009B68E1" w:rsidRPr="00535D0A" w:rsidRDefault="009B68E1" w:rsidP="00CD28AF">
            <w:pPr>
              <w:pStyle w:val="PMflex-Tabellen"/>
            </w:pPr>
          </w:p>
        </w:tc>
      </w:tr>
      <w:tr w:rsidR="009B68E1" w:rsidRPr="00535D0A" w14:paraId="4C405FD8" w14:textId="77777777" w:rsidTr="00872B68">
        <w:tc>
          <w:tcPr>
            <w:tcW w:w="185" w:type="pct"/>
          </w:tcPr>
          <w:p w14:paraId="34AEAF05" w14:textId="77777777" w:rsidR="009B68E1" w:rsidRPr="00535D0A" w:rsidRDefault="009B68E1" w:rsidP="00CD28AF">
            <w:pPr>
              <w:pStyle w:val="PMflex-Tabellen"/>
            </w:pPr>
          </w:p>
        </w:tc>
        <w:tc>
          <w:tcPr>
            <w:tcW w:w="412" w:type="pct"/>
          </w:tcPr>
          <w:p w14:paraId="2C7D2098" w14:textId="77777777" w:rsidR="009B68E1" w:rsidRPr="00535D0A" w:rsidRDefault="009B68E1" w:rsidP="00CD28AF">
            <w:pPr>
              <w:pStyle w:val="PMflex-Tabellen"/>
            </w:pPr>
          </w:p>
        </w:tc>
        <w:tc>
          <w:tcPr>
            <w:tcW w:w="375" w:type="pct"/>
          </w:tcPr>
          <w:p w14:paraId="57582F86" w14:textId="77777777" w:rsidR="009B68E1" w:rsidRPr="00535D0A" w:rsidRDefault="009B68E1" w:rsidP="00CD28AF">
            <w:pPr>
              <w:pStyle w:val="PMflex-Tabellen"/>
            </w:pPr>
          </w:p>
        </w:tc>
        <w:tc>
          <w:tcPr>
            <w:tcW w:w="719" w:type="pct"/>
          </w:tcPr>
          <w:p w14:paraId="6D240C62" w14:textId="77777777" w:rsidR="009B68E1" w:rsidRPr="00535D0A" w:rsidRDefault="009B68E1" w:rsidP="00CD28AF">
            <w:pPr>
              <w:pStyle w:val="PMflex-Tabellen"/>
            </w:pPr>
          </w:p>
        </w:tc>
        <w:tc>
          <w:tcPr>
            <w:tcW w:w="349" w:type="pct"/>
          </w:tcPr>
          <w:p w14:paraId="1AFBEA3D" w14:textId="77777777" w:rsidR="009B68E1" w:rsidRPr="00535D0A" w:rsidRDefault="009B68E1" w:rsidP="00CD28AF">
            <w:pPr>
              <w:pStyle w:val="PMflex-Tabellen"/>
            </w:pPr>
          </w:p>
        </w:tc>
        <w:tc>
          <w:tcPr>
            <w:tcW w:w="249" w:type="pct"/>
          </w:tcPr>
          <w:p w14:paraId="4D55E985" w14:textId="77777777" w:rsidR="009B68E1" w:rsidRPr="00535D0A" w:rsidRDefault="009B68E1" w:rsidP="00CD28AF">
            <w:pPr>
              <w:pStyle w:val="PMflex-Tabellen"/>
            </w:pPr>
          </w:p>
        </w:tc>
        <w:tc>
          <w:tcPr>
            <w:tcW w:w="249" w:type="pct"/>
          </w:tcPr>
          <w:p w14:paraId="73EC7877" w14:textId="77777777" w:rsidR="009B68E1" w:rsidRPr="00535D0A" w:rsidRDefault="009B68E1" w:rsidP="00CD28AF">
            <w:pPr>
              <w:pStyle w:val="PMflex-Tabellen"/>
            </w:pPr>
          </w:p>
        </w:tc>
        <w:tc>
          <w:tcPr>
            <w:tcW w:w="209" w:type="pct"/>
          </w:tcPr>
          <w:p w14:paraId="51D675AD" w14:textId="77777777" w:rsidR="009B68E1" w:rsidRPr="00535D0A" w:rsidRDefault="009B68E1" w:rsidP="00CD28AF">
            <w:pPr>
              <w:pStyle w:val="PMflex-Tabellen"/>
            </w:pPr>
          </w:p>
        </w:tc>
        <w:tc>
          <w:tcPr>
            <w:tcW w:w="436" w:type="pct"/>
          </w:tcPr>
          <w:p w14:paraId="2B6D3ED9" w14:textId="77777777" w:rsidR="009B68E1" w:rsidRPr="00535D0A" w:rsidRDefault="009B68E1" w:rsidP="00CD28AF">
            <w:pPr>
              <w:pStyle w:val="PMflex-Tabellen"/>
            </w:pPr>
          </w:p>
        </w:tc>
        <w:tc>
          <w:tcPr>
            <w:tcW w:w="550" w:type="pct"/>
          </w:tcPr>
          <w:p w14:paraId="1910CBDF" w14:textId="77777777" w:rsidR="009B68E1" w:rsidRPr="00535D0A" w:rsidRDefault="009B68E1" w:rsidP="00CD28AF">
            <w:pPr>
              <w:pStyle w:val="PMflex-Tabellen"/>
            </w:pPr>
          </w:p>
        </w:tc>
        <w:tc>
          <w:tcPr>
            <w:tcW w:w="868" w:type="pct"/>
          </w:tcPr>
          <w:p w14:paraId="3469F6F7" w14:textId="77777777" w:rsidR="009B68E1" w:rsidRPr="00535D0A" w:rsidRDefault="009B68E1" w:rsidP="00CD28AF">
            <w:pPr>
              <w:pStyle w:val="PMflex-Tabellen"/>
            </w:pPr>
          </w:p>
        </w:tc>
        <w:tc>
          <w:tcPr>
            <w:tcW w:w="399" w:type="pct"/>
          </w:tcPr>
          <w:p w14:paraId="60342A1C" w14:textId="77777777" w:rsidR="009B68E1" w:rsidRPr="00535D0A" w:rsidRDefault="009B68E1" w:rsidP="00CD28AF">
            <w:pPr>
              <w:pStyle w:val="PMflex-Tabellen"/>
            </w:pPr>
          </w:p>
        </w:tc>
      </w:tr>
    </w:tbl>
    <w:p w14:paraId="07493305" w14:textId="56C3A1BF" w:rsidR="009B68E1" w:rsidRPr="00535D0A" w:rsidRDefault="009B68E1" w:rsidP="00535D0A"/>
    <w:p w14:paraId="564E7F26" w14:textId="77777777" w:rsidR="00FE7F5B" w:rsidRPr="00362F73" w:rsidRDefault="00FE7F5B" w:rsidP="00581FD2">
      <w:pPr>
        <w:pStyle w:val="Heading2"/>
      </w:pPr>
      <w:bookmarkStart w:id="31" w:name="_Toc118464941"/>
      <w:bookmarkStart w:id="32" w:name="_Toc119334535"/>
      <w:bookmarkStart w:id="33" w:name="_Toc137483122"/>
      <w:r w:rsidRPr="00362F73">
        <w:t>Wichtige Probleme und ergriffene Maßnahmen</w:t>
      </w:r>
      <w:bookmarkEnd w:id="31"/>
      <w:bookmarkEnd w:id="32"/>
      <w:bookmarkEnd w:id="33"/>
    </w:p>
    <w:p w14:paraId="1C70BDB5" w14:textId="69C4A95F" w:rsidR="00FE7F5B" w:rsidRDefault="00FE7F5B" w:rsidP="00535D0A">
      <w:pPr>
        <w:pStyle w:val="PMflex-AusfllhilfeA"/>
        <w:rPr>
          <w:lang w:eastAsia="zh-CN"/>
        </w:rPr>
      </w:pPr>
      <w:r w:rsidRPr="002414AB">
        <w:rPr>
          <w:lang w:eastAsia="zh-CN"/>
        </w:rPr>
        <w:t>Dieser Abschnitt sollte einen Überblick über die wichtigsten Pr</w:t>
      </w:r>
      <w:r w:rsidR="00F21C04">
        <w:rPr>
          <w:lang w:eastAsia="zh-CN"/>
        </w:rPr>
        <w:t>ogramm</w:t>
      </w:r>
      <w:r w:rsidRPr="002414AB">
        <w:rPr>
          <w:lang w:eastAsia="zh-CN"/>
        </w:rPr>
        <w:t>probleme (die an das Management zu eskalieren sind) geben, die mit dem</w:t>
      </w:r>
      <w:r>
        <w:rPr>
          <w:lang w:eastAsia="zh-CN"/>
        </w:rPr>
        <w:t xml:space="preserve"> Problemprotokoll</w:t>
      </w:r>
      <w:r w:rsidRPr="002414AB">
        <w:rPr>
          <w:lang w:eastAsia="zh-CN"/>
        </w:rPr>
        <w:t xml:space="preserve"> des Pro</w:t>
      </w:r>
      <w:r w:rsidR="00F21C04">
        <w:rPr>
          <w:lang w:eastAsia="zh-CN"/>
        </w:rPr>
        <w:t>gramms</w:t>
      </w:r>
      <w:r w:rsidRPr="002414AB">
        <w:rPr>
          <w:lang w:eastAsia="zh-CN"/>
        </w:rPr>
        <w:t xml:space="preserve"> übereinstimmen. Eine vollständige Liste und Beschreibung der Probleme und der entsprechenden Maßnahmen finden Sie im </w:t>
      </w:r>
      <w:r w:rsidR="00F21C04">
        <w:rPr>
          <w:lang w:eastAsia="zh-CN"/>
        </w:rPr>
        <w:t>Programmp</w:t>
      </w:r>
      <w:r>
        <w:rPr>
          <w:lang w:eastAsia="zh-CN"/>
        </w:rPr>
        <w:t>roblemprotokoll</w:t>
      </w:r>
      <w:r w:rsidRPr="002414AB">
        <w:rPr>
          <w:lang w:eastAsia="zh-CN"/>
        </w:rPr>
        <w:t>.</w:t>
      </w:r>
    </w:p>
    <w:p w14:paraId="2613E0A2" w14:textId="77777777" w:rsidR="00F21C04" w:rsidRPr="00F21C04" w:rsidRDefault="00F21C04" w:rsidP="00F21C04">
      <w:pPr>
        <w:rPr>
          <w:lang w:eastAsia="zh-CN"/>
        </w:rPr>
      </w:pPr>
    </w:p>
    <w:tbl>
      <w:tblPr>
        <w:tblStyle w:val="PMflex-Tabellenformat"/>
        <w:tblW w:w="5006" w:type="pct"/>
        <w:tblLook w:val="04A0" w:firstRow="1" w:lastRow="0" w:firstColumn="1" w:lastColumn="0" w:noHBand="0" w:noVBand="1"/>
      </w:tblPr>
      <w:tblGrid>
        <w:gridCol w:w="430"/>
        <w:gridCol w:w="1241"/>
        <w:gridCol w:w="1101"/>
        <w:gridCol w:w="2685"/>
        <w:gridCol w:w="815"/>
        <w:gridCol w:w="4120"/>
        <w:gridCol w:w="509"/>
        <w:gridCol w:w="624"/>
        <w:gridCol w:w="509"/>
        <w:gridCol w:w="958"/>
        <w:gridCol w:w="1301"/>
      </w:tblGrid>
      <w:tr w:rsidR="00535D0A" w:rsidRPr="00535D0A" w14:paraId="52A6E32D" w14:textId="77777777" w:rsidTr="00535D0A">
        <w:trPr>
          <w:cnfStyle w:val="100000000000" w:firstRow="1" w:lastRow="0" w:firstColumn="0" w:lastColumn="0" w:oddVBand="0" w:evenVBand="0" w:oddHBand="0" w:evenHBand="0" w:firstRowFirstColumn="0" w:firstRowLastColumn="0" w:lastRowFirstColumn="0" w:lastRowLastColumn="0"/>
          <w:trHeight w:val="1134"/>
        </w:trPr>
        <w:tc>
          <w:tcPr>
            <w:cnfStyle w:val="001000000000" w:firstRow="0" w:lastRow="0" w:firstColumn="1" w:lastColumn="0" w:oddVBand="0" w:evenVBand="0" w:oddHBand="0" w:evenHBand="0" w:firstRowFirstColumn="0" w:firstRowLastColumn="0" w:lastRowFirstColumn="0" w:lastRowLastColumn="0"/>
            <w:tcW w:w="145" w:type="pct"/>
          </w:tcPr>
          <w:p w14:paraId="2C2A879F" w14:textId="77777777" w:rsidR="00FE7F5B" w:rsidRPr="00535D0A" w:rsidRDefault="00FE7F5B" w:rsidP="00CD28AF">
            <w:pPr>
              <w:pStyle w:val="PMflex-Tabellen"/>
            </w:pPr>
            <w:r w:rsidRPr="00535D0A">
              <w:lastRenderedPageBreak/>
              <w:t>ID</w:t>
            </w:r>
          </w:p>
        </w:tc>
        <w:tc>
          <w:tcPr>
            <w:tcW w:w="445" w:type="pct"/>
          </w:tcPr>
          <w:p w14:paraId="76A1A172" w14:textId="18278A42" w:rsidR="00FE7F5B" w:rsidRPr="00535D0A" w:rsidRDefault="00FE7F5B" w:rsidP="00CD28AF">
            <w:pPr>
              <w:pStyle w:val="PMflex-Tabellen"/>
              <w:cnfStyle w:val="100000000000" w:firstRow="1" w:lastRow="0" w:firstColumn="0" w:lastColumn="0" w:oddVBand="0" w:evenVBand="0" w:oddHBand="0" w:evenHBand="0" w:firstRowFirstColumn="0" w:firstRowLastColumn="0" w:lastRowFirstColumn="0" w:lastRowLastColumn="0"/>
            </w:pPr>
            <w:r w:rsidRPr="00535D0A">
              <w:t>Kategorie</w:t>
            </w:r>
          </w:p>
        </w:tc>
        <w:tc>
          <w:tcPr>
            <w:tcW w:w="396" w:type="pct"/>
          </w:tcPr>
          <w:p w14:paraId="31BB8594" w14:textId="1A17428C" w:rsidR="00FE7F5B" w:rsidRPr="00535D0A" w:rsidRDefault="00FE7F5B" w:rsidP="00CD28AF">
            <w:pPr>
              <w:pStyle w:val="PMflex-Tabellen"/>
              <w:cnfStyle w:val="100000000000" w:firstRow="1" w:lastRow="0" w:firstColumn="0" w:lastColumn="0" w:oddVBand="0" w:evenVBand="0" w:oddHBand="0" w:evenHBand="0" w:firstRowFirstColumn="0" w:firstRowLastColumn="0" w:lastRowFirstColumn="0" w:lastRowLastColumn="0"/>
            </w:pPr>
            <w:r w:rsidRPr="00535D0A">
              <w:t>Problem</w:t>
            </w:r>
          </w:p>
        </w:tc>
        <w:tc>
          <w:tcPr>
            <w:tcW w:w="950" w:type="pct"/>
          </w:tcPr>
          <w:p w14:paraId="02005FA7" w14:textId="77777777" w:rsidR="00FE7F5B" w:rsidRPr="00535D0A" w:rsidRDefault="00FE7F5B" w:rsidP="00CD28AF">
            <w:pPr>
              <w:pStyle w:val="PMflex-Tabellen"/>
              <w:cnfStyle w:val="100000000000" w:firstRow="1" w:lastRow="0" w:firstColumn="0" w:lastColumn="0" w:oddVBand="0" w:evenVBand="0" w:oddHBand="0" w:evenHBand="0" w:firstRowFirstColumn="0" w:firstRowLastColumn="0" w:lastRowFirstColumn="0" w:lastRowLastColumn="0"/>
            </w:pPr>
            <w:r w:rsidRPr="00535D0A">
              <w:t>Problembeschreibung &amp; Details</w:t>
            </w:r>
          </w:p>
        </w:tc>
        <w:tc>
          <w:tcPr>
            <w:tcW w:w="296" w:type="pct"/>
          </w:tcPr>
          <w:p w14:paraId="636237D2" w14:textId="6EB53A41" w:rsidR="00FE7F5B" w:rsidRPr="00535D0A" w:rsidRDefault="00FE7F5B" w:rsidP="00CD28AF">
            <w:pPr>
              <w:pStyle w:val="PMflex-Tabellen"/>
              <w:cnfStyle w:val="100000000000" w:firstRow="1" w:lastRow="0" w:firstColumn="0" w:lastColumn="0" w:oddVBand="0" w:evenVBand="0" w:oddHBand="0" w:evenHBand="0" w:firstRowFirstColumn="0" w:firstRowLastColumn="0" w:lastRowFirstColumn="0" w:lastRowLastColumn="0"/>
            </w:pPr>
            <w:r w:rsidRPr="00535D0A">
              <w:t>Status</w:t>
            </w:r>
            <w:r w:rsidR="00535D0A">
              <w:rPr>
                <w:rStyle w:val="FootnoteReference"/>
              </w:rPr>
              <w:footnoteReference w:id="16"/>
            </w:r>
          </w:p>
        </w:tc>
        <w:tc>
          <w:tcPr>
            <w:tcW w:w="1452" w:type="pct"/>
          </w:tcPr>
          <w:p w14:paraId="4A046F4C" w14:textId="77777777" w:rsidR="00FE7F5B" w:rsidRPr="00535D0A" w:rsidRDefault="00FE7F5B" w:rsidP="00CD28AF">
            <w:pPr>
              <w:pStyle w:val="PMflex-Tabellen"/>
              <w:cnfStyle w:val="100000000000" w:firstRow="1" w:lastRow="0" w:firstColumn="0" w:lastColumn="0" w:oddVBand="0" w:evenVBand="0" w:oddHBand="0" w:evenHBand="0" w:firstRowFirstColumn="0" w:firstRowLastColumn="0" w:lastRowFirstColumn="0" w:lastRowLastColumn="0"/>
            </w:pPr>
            <w:r w:rsidRPr="00535D0A">
              <w:t>Aktionsdetails</w:t>
            </w:r>
          </w:p>
        </w:tc>
        <w:tc>
          <w:tcPr>
            <w:tcW w:w="168" w:type="pct"/>
            <w:textDirection w:val="btLr"/>
          </w:tcPr>
          <w:p w14:paraId="272E98B1" w14:textId="73DC55F8" w:rsidR="00FE7F5B" w:rsidRPr="00535D0A" w:rsidRDefault="00FE7F5B" w:rsidP="00CD28AF">
            <w:pPr>
              <w:pStyle w:val="PMflex-Tabellen"/>
              <w:cnfStyle w:val="100000000000" w:firstRow="1" w:lastRow="0" w:firstColumn="0" w:lastColumn="0" w:oddVBand="0" w:evenVBand="0" w:oddHBand="0" w:evenHBand="0" w:firstRowFirstColumn="0" w:firstRowLastColumn="0" w:lastRowFirstColumn="0" w:lastRowLastColumn="0"/>
            </w:pPr>
            <w:r w:rsidRPr="00535D0A">
              <w:t>Dringend</w:t>
            </w:r>
            <w:r w:rsidR="00535D0A">
              <w:rPr>
                <w:rStyle w:val="FootnoteReference"/>
              </w:rPr>
              <w:footnoteReference w:id="17"/>
            </w:r>
          </w:p>
        </w:tc>
        <w:tc>
          <w:tcPr>
            <w:tcW w:w="229" w:type="pct"/>
            <w:textDirection w:val="btLr"/>
          </w:tcPr>
          <w:p w14:paraId="41A48F39" w14:textId="4053B863" w:rsidR="00FE7F5B" w:rsidRPr="00535D0A" w:rsidRDefault="00FE7F5B" w:rsidP="00CD28AF">
            <w:pPr>
              <w:pStyle w:val="PMflex-Tabellen"/>
              <w:cnfStyle w:val="100000000000" w:firstRow="1" w:lastRow="0" w:firstColumn="0" w:lastColumn="0" w:oddVBand="0" w:evenVBand="0" w:oddHBand="0" w:evenHBand="0" w:firstRowFirstColumn="0" w:firstRowLastColumn="0" w:lastRowFirstColumn="0" w:lastRowLastColumn="0"/>
            </w:pPr>
            <w:r w:rsidRPr="00535D0A">
              <w:t>Auswirkung</w:t>
            </w:r>
            <w:r w:rsidR="00535D0A">
              <w:rPr>
                <w:rStyle w:val="FootnoteReference"/>
              </w:rPr>
              <w:footnoteReference w:id="18"/>
            </w:r>
          </w:p>
        </w:tc>
        <w:tc>
          <w:tcPr>
            <w:tcW w:w="107" w:type="pct"/>
            <w:textDirection w:val="btLr"/>
          </w:tcPr>
          <w:p w14:paraId="61175E23" w14:textId="36B9BFE7" w:rsidR="00FE7F5B" w:rsidRPr="00535D0A" w:rsidRDefault="00FE7F5B" w:rsidP="00CD28AF">
            <w:pPr>
              <w:pStyle w:val="PMflex-Tabellen"/>
              <w:cnfStyle w:val="100000000000" w:firstRow="1" w:lastRow="0" w:firstColumn="0" w:lastColumn="0" w:oddVBand="0" w:evenVBand="0" w:oddHBand="0" w:evenHBand="0" w:firstRowFirstColumn="0" w:firstRowLastColumn="0" w:lastRowFirstColumn="0" w:lastRowLastColumn="0"/>
            </w:pPr>
            <w:r w:rsidRPr="00535D0A">
              <w:t>Größe</w:t>
            </w:r>
            <w:r w:rsidR="00535D0A">
              <w:rPr>
                <w:rStyle w:val="FootnoteReference"/>
              </w:rPr>
              <w:footnoteReference w:id="19"/>
            </w:r>
          </w:p>
        </w:tc>
        <w:tc>
          <w:tcPr>
            <w:tcW w:w="346" w:type="pct"/>
          </w:tcPr>
          <w:p w14:paraId="58835C26" w14:textId="77777777" w:rsidR="00FE7F5B" w:rsidRPr="00535D0A" w:rsidRDefault="00FE7F5B" w:rsidP="00CD28AF">
            <w:pPr>
              <w:pStyle w:val="PMflex-Tabellen"/>
              <w:cnfStyle w:val="100000000000" w:firstRow="1" w:lastRow="0" w:firstColumn="0" w:lastColumn="0" w:oddVBand="0" w:evenVBand="0" w:oddHBand="0" w:evenHBand="0" w:firstRowFirstColumn="0" w:firstRowLastColumn="0" w:lastRowFirstColumn="0" w:lastRowLastColumn="0"/>
            </w:pPr>
            <w:r w:rsidRPr="00535D0A">
              <w:t>Ziel Datum</w:t>
            </w:r>
          </w:p>
        </w:tc>
        <w:tc>
          <w:tcPr>
            <w:tcW w:w="466" w:type="pct"/>
          </w:tcPr>
          <w:p w14:paraId="42730C2D" w14:textId="2863370A" w:rsidR="00FE7F5B" w:rsidRPr="00535D0A" w:rsidRDefault="00FE7F5B" w:rsidP="00CD28AF">
            <w:pPr>
              <w:pStyle w:val="PMflex-Tabellen"/>
              <w:cnfStyle w:val="100000000000" w:firstRow="1" w:lastRow="0" w:firstColumn="0" w:lastColumn="0" w:oddVBand="0" w:evenVBand="0" w:oddHBand="0" w:evenHBand="0" w:firstRowFirstColumn="0" w:firstRowLastColumn="0" w:lastRowFirstColumn="0" w:lastRowLastColumn="0"/>
            </w:pPr>
            <w:r w:rsidRPr="00535D0A">
              <w:t>Proble</w:t>
            </w:r>
            <w:r w:rsidR="003053E3">
              <w:t>m</w:t>
            </w:r>
            <w:r w:rsidR="0030021D">
              <w:t>-</w:t>
            </w:r>
            <w:r w:rsidR="0030021D">
              <w:br/>
            </w:r>
            <w:proofErr w:type="spellStart"/>
            <w:r w:rsidR="003053E3">
              <w:t>inhaber</w:t>
            </w:r>
            <w:proofErr w:type="spellEnd"/>
            <w:r w:rsidR="003053E3">
              <w:t>/-in</w:t>
            </w:r>
          </w:p>
        </w:tc>
      </w:tr>
      <w:tr w:rsidR="00535D0A" w:rsidRPr="00535D0A" w14:paraId="69625134" w14:textId="77777777" w:rsidTr="00535D0A">
        <w:tc>
          <w:tcPr>
            <w:cnfStyle w:val="001000000000" w:firstRow="0" w:lastRow="0" w:firstColumn="1" w:lastColumn="0" w:oddVBand="0" w:evenVBand="0" w:oddHBand="0" w:evenHBand="0" w:firstRowFirstColumn="0" w:firstRowLastColumn="0" w:lastRowFirstColumn="0" w:lastRowLastColumn="0"/>
            <w:tcW w:w="145" w:type="pct"/>
          </w:tcPr>
          <w:p w14:paraId="67662477" w14:textId="77777777" w:rsidR="00FE7F5B" w:rsidRPr="00535D0A" w:rsidRDefault="00FE7F5B" w:rsidP="00CD28AF">
            <w:pPr>
              <w:pStyle w:val="PMflex-Tabellen"/>
            </w:pPr>
          </w:p>
        </w:tc>
        <w:tc>
          <w:tcPr>
            <w:tcW w:w="445" w:type="pct"/>
          </w:tcPr>
          <w:p w14:paraId="5491D161" w14:textId="77777777" w:rsidR="00FE7F5B" w:rsidRPr="00535D0A"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396" w:type="pct"/>
          </w:tcPr>
          <w:p w14:paraId="791A6282" w14:textId="77777777" w:rsidR="00FE7F5B" w:rsidRPr="00535D0A"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950" w:type="pct"/>
          </w:tcPr>
          <w:p w14:paraId="04420121" w14:textId="77777777" w:rsidR="00FE7F5B" w:rsidRPr="00535D0A"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296" w:type="pct"/>
          </w:tcPr>
          <w:p w14:paraId="7331F1AD" w14:textId="77777777" w:rsidR="00FE7F5B" w:rsidRPr="00535D0A"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1452" w:type="pct"/>
          </w:tcPr>
          <w:p w14:paraId="5E117DDF" w14:textId="77777777" w:rsidR="00FE7F5B" w:rsidRPr="00535D0A"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168" w:type="pct"/>
          </w:tcPr>
          <w:p w14:paraId="6016AFF2" w14:textId="77777777" w:rsidR="00FE7F5B" w:rsidRPr="00535D0A"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229" w:type="pct"/>
          </w:tcPr>
          <w:p w14:paraId="6168D23F" w14:textId="77777777" w:rsidR="00FE7F5B" w:rsidRPr="00535D0A"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107" w:type="pct"/>
          </w:tcPr>
          <w:p w14:paraId="0D5693FB" w14:textId="77777777" w:rsidR="00FE7F5B" w:rsidRPr="00535D0A"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346" w:type="pct"/>
          </w:tcPr>
          <w:p w14:paraId="4D77B689" w14:textId="77777777" w:rsidR="00FE7F5B" w:rsidRPr="00535D0A"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c>
          <w:tcPr>
            <w:tcW w:w="466" w:type="pct"/>
          </w:tcPr>
          <w:p w14:paraId="04A28203" w14:textId="77777777" w:rsidR="00FE7F5B" w:rsidRPr="00535D0A" w:rsidRDefault="00FE7F5B" w:rsidP="00CD28AF">
            <w:pPr>
              <w:pStyle w:val="PMflex-Tabellen"/>
              <w:cnfStyle w:val="000000000000" w:firstRow="0" w:lastRow="0" w:firstColumn="0" w:lastColumn="0" w:oddVBand="0" w:evenVBand="0" w:oddHBand="0" w:evenHBand="0" w:firstRowFirstColumn="0" w:firstRowLastColumn="0" w:lastRowFirstColumn="0" w:lastRowLastColumn="0"/>
            </w:pPr>
          </w:p>
        </w:tc>
      </w:tr>
    </w:tbl>
    <w:p w14:paraId="7BD226DB" w14:textId="3225B0B8" w:rsidR="00FE7F5B" w:rsidRPr="00362F73" w:rsidRDefault="00FE7F5B" w:rsidP="00581FD2">
      <w:pPr>
        <w:pStyle w:val="Heading2"/>
      </w:pPr>
      <w:r w:rsidRPr="00362F73">
        <w:br w:type="page"/>
      </w:r>
      <w:bookmarkStart w:id="34" w:name="_Toc118464942"/>
      <w:bookmarkStart w:id="35" w:name="_Toc119334536"/>
      <w:bookmarkStart w:id="36" w:name="_Toc137483123"/>
      <w:r w:rsidRPr="00362F73">
        <w:lastRenderedPageBreak/>
        <w:t>Andere laufende und geplante Aktionen</w:t>
      </w:r>
      <w:bookmarkEnd w:id="34"/>
      <w:bookmarkEnd w:id="35"/>
      <w:bookmarkEnd w:id="36"/>
    </w:p>
    <w:p w14:paraId="4829A023" w14:textId="3D27BC04" w:rsidR="00FE7F5B" w:rsidRPr="00362F73" w:rsidRDefault="00FE7F5B" w:rsidP="00535D0A">
      <w:pPr>
        <w:pStyle w:val="PMflex-AusfllhilfeA"/>
        <w:rPr>
          <w:lang w:eastAsia="zh-CN"/>
        </w:rPr>
      </w:pPr>
      <w:r w:rsidRPr="00362F73">
        <w:rPr>
          <w:lang w:eastAsia="zh-CN"/>
        </w:rPr>
        <w:t>Dieser Abschnitt ist optional, und das Ziel besteht darin, gegebenenfalls weitere derzeit laufende oder für den nächsten Berichtszeitraum geplante Maßnahmen detailliert darzustellen.</w:t>
      </w:r>
    </w:p>
    <w:tbl>
      <w:tblPr>
        <w:tblStyle w:val="PMflex-Tabellenformat"/>
        <w:tblW w:w="5000" w:type="pct"/>
        <w:tblLook w:val="0620" w:firstRow="1" w:lastRow="0" w:firstColumn="0" w:lastColumn="0" w:noHBand="1" w:noVBand="1"/>
      </w:tblPr>
      <w:tblGrid>
        <w:gridCol w:w="4217"/>
        <w:gridCol w:w="2441"/>
        <w:gridCol w:w="3201"/>
        <w:gridCol w:w="4417"/>
      </w:tblGrid>
      <w:tr w:rsidR="001A648C" w:rsidRPr="00535D0A" w14:paraId="0CA1267D" w14:textId="44CD0BB9" w:rsidTr="001A648C">
        <w:trPr>
          <w:cnfStyle w:val="100000000000" w:firstRow="1" w:lastRow="0" w:firstColumn="0" w:lastColumn="0" w:oddVBand="0" w:evenVBand="0" w:oddHBand="0" w:evenHBand="0" w:firstRowFirstColumn="0" w:firstRowLastColumn="0" w:lastRowFirstColumn="0" w:lastRowLastColumn="0"/>
        </w:trPr>
        <w:tc>
          <w:tcPr>
            <w:tcW w:w="1477" w:type="pct"/>
          </w:tcPr>
          <w:p w14:paraId="7FF12CDD" w14:textId="77777777" w:rsidR="001A648C" w:rsidRPr="00535D0A" w:rsidRDefault="001A648C" w:rsidP="00CD28AF">
            <w:pPr>
              <w:pStyle w:val="PMflex-Tabellen"/>
            </w:pPr>
            <w:r w:rsidRPr="00535D0A">
              <w:t>Aktionen</w:t>
            </w:r>
          </w:p>
        </w:tc>
        <w:tc>
          <w:tcPr>
            <w:tcW w:w="855" w:type="pct"/>
          </w:tcPr>
          <w:p w14:paraId="6253056E" w14:textId="77777777" w:rsidR="001A648C" w:rsidRPr="00535D0A" w:rsidRDefault="001A648C" w:rsidP="00CD28AF">
            <w:pPr>
              <w:pStyle w:val="PMflex-Tabellen"/>
            </w:pPr>
            <w:r w:rsidRPr="00535D0A">
              <w:t>Fälligkeit</w:t>
            </w:r>
          </w:p>
        </w:tc>
        <w:tc>
          <w:tcPr>
            <w:tcW w:w="1121" w:type="pct"/>
          </w:tcPr>
          <w:p w14:paraId="26044393" w14:textId="4E33CB79" w:rsidR="001A648C" w:rsidRPr="00535D0A" w:rsidRDefault="001A648C" w:rsidP="00CD28AF">
            <w:pPr>
              <w:pStyle w:val="PMflex-Tabellen"/>
            </w:pPr>
            <w:r>
              <w:t>Verantwortlichkeiten</w:t>
            </w:r>
          </w:p>
        </w:tc>
        <w:tc>
          <w:tcPr>
            <w:tcW w:w="1547" w:type="pct"/>
          </w:tcPr>
          <w:p w14:paraId="09478F47" w14:textId="36D77BFF" w:rsidR="001A648C" w:rsidRPr="00535D0A" w:rsidRDefault="001A648C" w:rsidP="00CD28AF">
            <w:pPr>
              <w:pStyle w:val="PMflex-Tabellen"/>
            </w:pPr>
            <w:r>
              <w:t>Kommentare</w:t>
            </w:r>
          </w:p>
        </w:tc>
      </w:tr>
      <w:tr w:rsidR="001A648C" w:rsidRPr="00535D0A" w14:paraId="216CC8DD" w14:textId="19504CD2" w:rsidTr="001A648C">
        <w:tc>
          <w:tcPr>
            <w:tcW w:w="1477" w:type="pct"/>
          </w:tcPr>
          <w:p w14:paraId="1D4E32D9" w14:textId="77777777" w:rsidR="001A648C" w:rsidRPr="00535D0A" w:rsidRDefault="001A648C" w:rsidP="00CD28AF">
            <w:pPr>
              <w:pStyle w:val="PMflex-Tabellen"/>
            </w:pPr>
          </w:p>
        </w:tc>
        <w:tc>
          <w:tcPr>
            <w:tcW w:w="855" w:type="pct"/>
          </w:tcPr>
          <w:p w14:paraId="5C017377" w14:textId="77777777" w:rsidR="001A648C" w:rsidRPr="00535D0A" w:rsidRDefault="001A648C" w:rsidP="00CD28AF">
            <w:pPr>
              <w:pStyle w:val="PMflex-Tabellen"/>
            </w:pPr>
          </w:p>
        </w:tc>
        <w:tc>
          <w:tcPr>
            <w:tcW w:w="1121" w:type="pct"/>
          </w:tcPr>
          <w:p w14:paraId="3EB784C1" w14:textId="77777777" w:rsidR="001A648C" w:rsidRPr="00535D0A" w:rsidRDefault="001A648C" w:rsidP="00CD28AF">
            <w:pPr>
              <w:pStyle w:val="PMflex-Tabellen"/>
            </w:pPr>
          </w:p>
        </w:tc>
        <w:tc>
          <w:tcPr>
            <w:tcW w:w="1547" w:type="pct"/>
          </w:tcPr>
          <w:p w14:paraId="389FC658" w14:textId="77777777" w:rsidR="001A648C" w:rsidRPr="00535D0A" w:rsidRDefault="001A648C" w:rsidP="00CD28AF">
            <w:pPr>
              <w:pStyle w:val="PMflex-Tabellen"/>
            </w:pPr>
          </w:p>
        </w:tc>
      </w:tr>
      <w:tr w:rsidR="001A648C" w:rsidRPr="00535D0A" w14:paraId="6870B554" w14:textId="6488DE55" w:rsidTr="001A648C">
        <w:tc>
          <w:tcPr>
            <w:tcW w:w="1477" w:type="pct"/>
          </w:tcPr>
          <w:p w14:paraId="65629D93" w14:textId="77777777" w:rsidR="001A648C" w:rsidRPr="00535D0A" w:rsidRDefault="001A648C" w:rsidP="00CD28AF">
            <w:pPr>
              <w:pStyle w:val="PMflex-Tabellen"/>
            </w:pPr>
          </w:p>
        </w:tc>
        <w:tc>
          <w:tcPr>
            <w:tcW w:w="855" w:type="pct"/>
          </w:tcPr>
          <w:p w14:paraId="134401B2" w14:textId="77777777" w:rsidR="001A648C" w:rsidRPr="00535D0A" w:rsidRDefault="001A648C" w:rsidP="00CD28AF">
            <w:pPr>
              <w:pStyle w:val="PMflex-Tabellen"/>
            </w:pPr>
          </w:p>
        </w:tc>
        <w:tc>
          <w:tcPr>
            <w:tcW w:w="1121" w:type="pct"/>
          </w:tcPr>
          <w:p w14:paraId="3301D5B8" w14:textId="77777777" w:rsidR="001A648C" w:rsidRPr="00535D0A" w:rsidRDefault="001A648C" w:rsidP="00CD28AF">
            <w:pPr>
              <w:pStyle w:val="PMflex-Tabellen"/>
            </w:pPr>
          </w:p>
        </w:tc>
        <w:tc>
          <w:tcPr>
            <w:tcW w:w="1547" w:type="pct"/>
          </w:tcPr>
          <w:p w14:paraId="71C63DD7" w14:textId="77777777" w:rsidR="001A648C" w:rsidRPr="00535D0A" w:rsidRDefault="001A648C" w:rsidP="00CD28AF">
            <w:pPr>
              <w:pStyle w:val="PMflex-Tabellen"/>
            </w:pPr>
          </w:p>
        </w:tc>
      </w:tr>
    </w:tbl>
    <w:p w14:paraId="46E94E47" w14:textId="77777777" w:rsidR="00FE7F5B" w:rsidRPr="00362F73" w:rsidRDefault="00FE7F5B" w:rsidP="00581FD2">
      <w:pPr>
        <w:pStyle w:val="Heading2"/>
      </w:pPr>
      <w:bookmarkStart w:id="37" w:name="_Toc118464943"/>
      <w:bookmarkStart w:id="38" w:name="_Toc119334537"/>
      <w:bookmarkStart w:id="39" w:name="_Toc137483124"/>
      <w:r w:rsidRPr="00362F73">
        <w:t>Erfolge</w:t>
      </w:r>
      <w:bookmarkEnd w:id="37"/>
      <w:bookmarkEnd w:id="38"/>
      <w:bookmarkEnd w:id="39"/>
    </w:p>
    <w:p w14:paraId="7F6CCFCF" w14:textId="158507CC" w:rsidR="00FE7F5B" w:rsidRPr="00362F73" w:rsidRDefault="00FE7F5B" w:rsidP="00535D0A">
      <w:pPr>
        <w:pStyle w:val="PMflex-AusfllhilfeA"/>
      </w:pPr>
      <w:r w:rsidRPr="00362F73">
        <w:t>Dieser Abschnitt ist optional und soll einen Überblick darüber geben, was erreicht wurde und auf das in diesem Dokument noch nicht eingegangen wurde. Sie sollte sich ausschließlich auf den Berichtszeitraum konzentrieren.</w:t>
      </w:r>
    </w:p>
    <w:tbl>
      <w:tblPr>
        <w:tblStyle w:val="PMflex-Tabellenformat"/>
        <w:tblW w:w="5000" w:type="pct"/>
        <w:tblLook w:val="0620" w:firstRow="1" w:lastRow="0" w:firstColumn="0" w:lastColumn="0" w:noHBand="1" w:noVBand="1"/>
      </w:tblPr>
      <w:tblGrid>
        <w:gridCol w:w="7823"/>
        <w:gridCol w:w="6453"/>
      </w:tblGrid>
      <w:tr w:rsidR="00FE7F5B" w:rsidRPr="00535D0A" w14:paraId="36F8D34B" w14:textId="77777777" w:rsidTr="00535D0A">
        <w:trPr>
          <w:cnfStyle w:val="100000000000" w:firstRow="1" w:lastRow="0" w:firstColumn="0" w:lastColumn="0" w:oddVBand="0" w:evenVBand="0" w:oddHBand="0" w:evenHBand="0" w:firstRowFirstColumn="0" w:firstRowLastColumn="0" w:lastRowFirstColumn="0" w:lastRowLastColumn="0"/>
        </w:trPr>
        <w:tc>
          <w:tcPr>
            <w:tcW w:w="2740" w:type="pct"/>
          </w:tcPr>
          <w:p w14:paraId="0C6D261F" w14:textId="03692B77" w:rsidR="00FE7F5B" w:rsidRPr="00535D0A" w:rsidRDefault="00F21C04" w:rsidP="00CD28AF">
            <w:pPr>
              <w:pStyle w:val="PMflex-Tabellen"/>
            </w:pPr>
            <w:r>
              <w:t>Programm</w:t>
            </w:r>
            <w:r w:rsidR="00FE7F5B" w:rsidRPr="00535D0A">
              <w:t xml:space="preserve"> Erfolge</w:t>
            </w:r>
          </w:p>
        </w:tc>
        <w:tc>
          <w:tcPr>
            <w:tcW w:w="2260" w:type="pct"/>
          </w:tcPr>
          <w:p w14:paraId="525C38B8" w14:textId="77777777" w:rsidR="00FE7F5B" w:rsidRPr="00535D0A" w:rsidRDefault="00FE7F5B" w:rsidP="00CD28AF">
            <w:pPr>
              <w:pStyle w:val="PMflex-Tabellen"/>
            </w:pPr>
            <w:r w:rsidRPr="00535D0A">
              <w:t>Kommentare</w:t>
            </w:r>
          </w:p>
        </w:tc>
      </w:tr>
      <w:tr w:rsidR="00FE7F5B" w:rsidRPr="00535D0A" w14:paraId="160FE290" w14:textId="77777777" w:rsidTr="00535D0A">
        <w:tc>
          <w:tcPr>
            <w:tcW w:w="2740" w:type="pct"/>
          </w:tcPr>
          <w:p w14:paraId="02CEC608" w14:textId="77777777" w:rsidR="00FE7F5B" w:rsidRPr="00535D0A" w:rsidRDefault="00FE7F5B" w:rsidP="00CD28AF">
            <w:pPr>
              <w:pStyle w:val="PMflex-Tabellen"/>
            </w:pPr>
          </w:p>
        </w:tc>
        <w:tc>
          <w:tcPr>
            <w:tcW w:w="2260" w:type="pct"/>
          </w:tcPr>
          <w:p w14:paraId="518FD5F4" w14:textId="77777777" w:rsidR="00FE7F5B" w:rsidRPr="00535D0A" w:rsidRDefault="00FE7F5B" w:rsidP="00CD28AF">
            <w:pPr>
              <w:pStyle w:val="PMflex-Tabellen"/>
            </w:pPr>
          </w:p>
        </w:tc>
      </w:tr>
      <w:tr w:rsidR="00FE7F5B" w:rsidRPr="00535D0A" w14:paraId="4C16C7E3" w14:textId="77777777" w:rsidTr="00535D0A">
        <w:tc>
          <w:tcPr>
            <w:tcW w:w="2740" w:type="pct"/>
          </w:tcPr>
          <w:p w14:paraId="7A736E86" w14:textId="77777777" w:rsidR="00FE7F5B" w:rsidRPr="00535D0A" w:rsidRDefault="00FE7F5B" w:rsidP="00CD28AF">
            <w:pPr>
              <w:pStyle w:val="PMflex-Tabellen"/>
            </w:pPr>
          </w:p>
        </w:tc>
        <w:tc>
          <w:tcPr>
            <w:tcW w:w="2260" w:type="pct"/>
          </w:tcPr>
          <w:p w14:paraId="3963FE12" w14:textId="77777777" w:rsidR="00FE7F5B" w:rsidRPr="00535D0A" w:rsidRDefault="00FE7F5B" w:rsidP="00CD28AF">
            <w:pPr>
              <w:pStyle w:val="PMflex-Tabellen"/>
            </w:pPr>
          </w:p>
        </w:tc>
      </w:tr>
    </w:tbl>
    <w:p w14:paraId="7C1D6EF7" w14:textId="77777777" w:rsidR="009B68E1" w:rsidRDefault="009B68E1" w:rsidP="00FE7F5B">
      <w:pPr>
        <w:pStyle w:val="Heading1"/>
        <w:numPr>
          <w:ilvl w:val="0"/>
          <w:numId w:val="0"/>
        </w:numPr>
        <w:rPr>
          <w:rFonts w:eastAsia="SimSun"/>
          <w:b w:val="0"/>
          <w:i/>
          <w:iCs/>
          <w:smallCaps/>
          <w:color w:val="1B6FB5"/>
          <w:sz w:val="20"/>
          <w:lang w:eastAsia="zh-CN"/>
        </w:rPr>
        <w:sectPr w:rsidR="009B68E1" w:rsidSect="009B68E1">
          <w:footerReference w:type="default" r:id="rId21"/>
          <w:pgSz w:w="16838" w:h="11906" w:orient="landscape" w:code="9"/>
          <w:pgMar w:top="1418" w:right="1418" w:bottom="1418" w:left="1134" w:header="692" w:footer="760" w:gutter="0"/>
          <w:cols w:space="708"/>
          <w:titlePg/>
          <w:docGrid w:linePitch="360"/>
        </w:sectPr>
      </w:pPr>
    </w:p>
    <w:p w14:paraId="4B32431B" w14:textId="4681B229" w:rsidR="00FE7F5B" w:rsidRPr="00362F73" w:rsidRDefault="00D64467" w:rsidP="00581FD2">
      <w:pPr>
        <w:pStyle w:val="PMflex1-ohneVerzeichnis"/>
      </w:pPr>
      <w:bookmarkStart w:id="40" w:name="_Toc118464944"/>
      <w:bookmarkStart w:id="41" w:name="_Toc119334538"/>
      <w:r>
        <w:lastRenderedPageBreak/>
        <w:t>Anhang</w:t>
      </w:r>
      <w:r w:rsidR="00497228">
        <w:t xml:space="preserve"> </w:t>
      </w:r>
      <w:r w:rsidR="00FE7F5B" w:rsidRPr="00362F73">
        <w:t xml:space="preserve">1: </w:t>
      </w:r>
      <w:bookmarkEnd w:id="40"/>
      <w:bookmarkEnd w:id="41"/>
      <w:r>
        <w:t>Referenzen und zugehörige Dokumente</w:t>
      </w:r>
    </w:p>
    <w:p w14:paraId="62454F3A" w14:textId="73B6AD90" w:rsidR="00FE7F5B" w:rsidRDefault="00FE7F5B" w:rsidP="00535D0A">
      <w:pPr>
        <w:pStyle w:val="PMflex-AusfllhilfeA"/>
      </w:pPr>
      <w:r w:rsidRPr="00362F73">
        <w:t>Verwenden Sie diesen Abschnitt, um auf relevante oder zusätzliche Informationen zu verweisen (oder bei Bedarf in einem separaten Anhang anzuhängen). Geben Sie jedes Referenz- oder verwandte Dokument mit Titel, Version (falls zutreffend), Datum und Quelle (z. B. den Speicherort des Dokuments oder die herausgebende Organisation) an).</w:t>
      </w:r>
    </w:p>
    <w:p w14:paraId="422D5E74" w14:textId="77777777" w:rsidR="00D56FD5" w:rsidRPr="00535D0A" w:rsidRDefault="00D56FD5" w:rsidP="00535D0A"/>
    <w:tbl>
      <w:tblPr>
        <w:tblStyle w:val="PMflex-Tabellenformat"/>
        <w:tblW w:w="4937" w:type="pct"/>
        <w:tblLayout w:type="fixed"/>
        <w:tblLook w:val="0620" w:firstRow="1" w:lastRow="0" w:firstColumn="0" w:lastColumn="0" w:noHBand="1" w:noVBand="1"/>
      </w:tblPr>
      <w:tblGrid>
        <w:gridCol w:w="753"/>
        <w:gridCol w:w="3768"/>
        <w:gridCol w:w="4425"/>
      </w:tblGrid>
      <w:tr w:rsidR="00FE7F5B" w:rsidRPr="00535D0A" w14:paraId="19D23FBC" w14:textId="77777777" w:rsidTr="00535D0A">
        <w:trPr>
          <w:cnfStyle w:val="100000000000" w:firstRow="1" w:lastRow="0" w:firstColumn="0" w:lastColumn="0" w:oddVBand="0" w:evenVBand="0" w:oddHBand="0" w:evenHBand="0" w:firstRowFirstColumn="0" w:firstRowLastColumn="0" w:lastRowFirstColumn="0" w:lastRowLastColumn="0"/>
        </w:trPr>
        <w:tc>
          <w:tcPr>
            <w:tcW w:w="421" w:type="pct"/>
            <w:hideMark/>
          </w:tcPr>
          <w:p w14:paraId="17FD5DE8" w14:textId="77777777" w:rsidR="00FE7F5B" w:rsidRPr="00535D0A" w:rsidRDefault="00FE7F5B" w:rsidP="00CD28AF">
            <w:pPr>
              <w:pStyle w:val="PMflex-Tabellen"/>
            </w:pPr>
            <w:r w:rsidRPr="00535D0A">
              <w:t>ID</w:t>
            </w:r>
          </w:p>
        </w:tc>
        <w:tc>
          <w:tcPr>
            <w:tcW w:w="2106" w:type="pct"/>
            <w:hideMark/>
          </w:tcPr>
          <w:p w14:paraId="6E084E17" w14:textId="37B69D20" w:rsidR="00FE7F5B" w:rsidRPr="00535D0A" w:rsidRDefault="00FE7F5B" w:rsidP="00CD28AF">
            <w:pPr>
              <w:pStyle w:val="PMflex-Tabellen"/>
            </w:pPr>
            <w:r w:rsidRPr="00535D0A">
              <w:t xml:space="preserve">Referenz </w:t>
            </w:r>
            <w:r w:rsidR="00D56FD5" w:rsidRPr="00535D0A">
              <w:t xml:space="preserve">oder </w:t>
            </w:r>
            <w:r w:rsidRPr="00535D0A">
              <w:t>zugehöriges Dokument</w:t>
            </w:r>
          </w:p>
        </w:tc>
        <w:tc>
          <w:tcPr>
            <w:tcW w:w="2473" w:type="pct"/>
          </w:tcPr>
          <w:p w14:paraId="4FA8CD21" w14:textId="7D7E1498" w:rsidR="00FE7F5B" w:rsidRPr="00535D0A" w:rsidRDefault="00FE7F5B" w:rsidP="00CD28AF">
            <w:pPr>
              <w:pStyle w:val="PMflex-Tabellen"/>
            </w:pPr>
            <w:r w:rsidRPr="00535D0A">
              <w:t>Quelle</w:t>
            </w:r>
            <w:r w:rsidR="00D56FD5" w:rsidRPr="00535D0A">
              <w:t>/Link/</w:t>
            </w:r>
            <w:r w:rsidRPr="00535D0A">
              <w:t>Speicherort</w:t>
            </w:r>
          </w:p>
        </w:tc>
      </w:tr>
      <w:tr w:rsidR="00FE7F5B" w:rsidRPr="00CD28AF" w14:paraId="09E8F699" w14:textId="77777777" w:rsidTr="00535D0A">
        <w:tc>
          <w:tcPr>
            <w:tcW w:w="421" w:type="pct"/>
          </w:tcPr>
          <w:p w14:paraId="31E3D37C" w14:textId="77777777" w:rsidR="00FE7F5B" w:rsidRPr="00CD28AF" w:rsidRDefault="00FE7F5B" w:rsidP="00CD28AF">
            <w:pPr>
              <w:pStyle w:val="PMflex-Tabellen"/>
              <w:rPr>
                <w:rStyle w:val="PMflex-TabellenausfllhinweisZ"/>
              </w:rPr>
            </w:pPr>
            <w:r w:rsidRPr="00CD28AF">
              <w:rPr>
                <w:rStyle w:val="PMflex-TabellenausfllhinweisZ"/>
              </w:rPr>
              <w:t>1</w:t>
            </w:r>
          </w:p>
        </w:tc>
        <w:tc>
          <w:tcPr>
            <w:tcW w:w="2106" w:type="pct"/>
          </w:tcPr>
          <w:p w14:paraId="6784E5F3" w14:textId="515F0369" w:rsidR="00FE7F5B" w:rsidRPr="00CD28AF" w:rsidRDefault="00FE7F5B" w:rsidP="00CD28AF">
            <w:pPr>
              <w:pStyle w:val="PMflex-Tabellen"/>
              <w:rPr>
                <w:rStyle w:val="PMflex-TabellenausfllhinweisZ"/>
              </w:rPr>
            </w:pPr>
            <w:r w:rsidRPr="00CD28AF">
              <w:rPr>
                <w:rStyle w:val="PMflex-TabellenausfllhinweisZ"/>
              </w:rPr>
              <w:t xml:space="preserve">Beispiel für ein zugehöriges </w:t>
            </w:r>
            <w:r w:rsidR="002A34A3" w:rsidRPr="00CD28AF">
              <w:rPr>
                <w:rStyle w:val="PMflex-TabellenausfllhinweisZ"/>
              </w:rPr>
              <w:t>Dokument</w:t>
            </w:r>
          </w:p>
        </w:tc>
        <w:tc>
          <w:tcPr>
            <w:tcW w:w="2473" w:type="pct"/>
          </w:tcPr>
          <w:p w14:paraId="107F97A3" w14:textId="57118305" w:rsidR="00FE7F5B" w:rsidRPr="00CD28AF" w:rsidRDefault="00FE7F5B" w:rsidP="00CD28AF">
            <w:pPr>
              <w:pStyle w:val="PMflex-Tabellen"/>
              <w:rPr>
                <w:rStyle w:val="PMflex-TabellenausfllhinweisZ"/>
              </w:rPr>
            </w:pPr>
            <w:r w:rsidRPr="00CD28AF">
              <w:rPr>
                <w:rStyle w:val="PMflex-TabellenausfllhinweisZ"/>
              </w:rPr>
              <w:t>Beispiel für einen Speicherort</w:t>
            </w:r>
          </w:p>
        </w:tc>
      </w:tr>
      <w:tr w:rsidR="00FE7F5B" w:rsidRPr="00CD28AF" w14:paraId="18B4CC1D" w14:textId="77777777" w:rsidTr="00535D0A">
        <w:tc>
          <w:tcPr>
            <w:tcW w:w="421" w:type="pct"/>
          </w:tcPr>
          <w:p w14:paraId="49490FC4" w14:textId="77777777" w:rsidR="00FE7F5B" w:rsidRPr="00CD28AF" w:rsidRDefault="00FE7F5B" w:rsidP="00CD28AF">
            <w:pPr>
              <w:pStyle w:val="PMflex-Tabellen"/>
              <w:rPr>
                <w:rStyle w:val="PMflex-TabellenausfllhinweisZ"/>
              </w:rPr>
            </w:pPr>
            <w:r w:rsidRPr="00CD28AF">
              <w:rPr>
                <w:rStyle w:val="PMflex-TabellenausfllhinweisZ"/>
              </w:rPr>
              <w:t>2</w:t>
            </w:r>
          </w:p>
        </w:tc>
        <w:tc>
          <w:tcPr>
            <w:tcW w:w="2106" w:type="pct"/>
          </w:tcPr>
          <w:p w14:paraId="12EEB749" w14:textId="6CADAEF3" w:rsidR="00FE7F5B" w:rsidRPr="00CD28AF" w:rsidRDefault="00FE7F5B" w:rsidP="00CD28AF">
            <w:pPr>
              <w:pStyle w:val="PMflex-Tabellen"/>
              <w:rPr>
                <w:rStyle w:val="PMflex-TabellenausfllhinweisZ"/>
              </w:rPr>
            </w:pPr>
          </w:p>
        </w:tc>
        <w:tc>
          <w:tcPr>
            <w:tcW w:w="2473" w:type="pct"/>
          </w:tcPr>
          <w:p w14:paraId="6AFA2044" w14:textId="4E31EF14" w:rsidR="00FE7F5B" w:rsidRPr="00CD28AF" w:rsidRDefault="00FE7F5B" w:rsidP="00CD28AF">
            <w:pPr>
              <w:pStyle w:val="PMflex-Tabellen"/>
              <w:rPr>
                <w:rStyle w:val="PMflex-TabellenausfllhinweisZ"/>
              </w:rPr>
            </w:pPr>
          </w:p>
        </w:tc>
      </w:tr>
    </w:tbl>
    <w:p w14:paraId="0DA81C41" w14:textId="77777777" w:rsidR="00FE7F5B" w:rsidRPr="00535D0A" w:rsidRDefault="00FE7F5B" w:rsidP="00535D0A"/>
    <w:p w14:paraId="0550A616" w14:textId="77777777" w:rsidR="00FE7F5B" w:rsidRPr="00535D0A" w:rsidRDefault="00FE7F5B" w:rsidP="00535D0A"/>
    <w:p w14:paraId="061ABAF2" w14:textId="18FB8BCC" w:rsidR="00CD28AF" w:rsidRDefault="00CD28AF" w:rsidP="00535D0A"/>
    <w:p w14:paraId="12988D66" w14:textId="77777777" w:rsidR="00CD28AF" w:rsidRPr="00CD28AF" w:rsidRDefault="00CD28AF" w:rsidP="00CD28AF"/>
    <w:p w14:paraId="081AB983" w14:textId="77777777" w:rsidR="00CD28AF" w:rsidRPr="00CD28AF" w:rsidRDefault="00CD28AF" w:rsidP="00CD28AF"/>
    <w:p w14:paraId="63DC6A3D" w14:textId="77777777" w:rsidR="00CD28AF" w:rsidRPr="00CD28AF" w:rsidRDefault="00CD28AF" w:rsidP="00CD28AF"/>
    <w:p w14:paraId="730FE818" w14:textId="77777777" w:rsidR="00CD28AF" w:rsidRPr="00CD28AF" w:rsidRDefault="00CD28AF" w:rsidP="00CD28AF"/>
    <w:p w14:paraId="101482F5" w14:textId="77777777" w:rsidR="00CD28AF" w:rsidRPr="00CD28AF" w:rsidRDefault="00CD28AF" w:rsidP="00CD28AF"/>
    <w:p w14:paraId="1372B967" w14:textId="77777777" w:rsidR="00CD28AF" w:rsidRPr="00CD28AF" w:rsidRDefault="00CD28AF" w:rsidP="00CD28AF"/>
    <w:p w14:paraId="212431F8" w14:textId="77777777" w:rsidR="00CD28AF" w:rsidRPr="00CD28AF" w:rsidRDefault="00CD28AF" w:rsidP="00CD28AF"/>
    <w:p w14:paraId="3040ADBB" w14:textId="77777777" w:rsidR="00CD28AF" w:rsidRPr="00CD28AF" w:rsidRDefault="00CD28AF" w:rsidP="00CD28AF"/>
    <w:p w14:paraId="3AF28B67" w14:textId="77777777" w:rsidR="00CD28AF" w:rsidRPr="00CD28AF" w:rsidRDefault="00CD28AF" w:rsidP="00CD28AF"/>
    <w:p w14:paraId="3364331E" w14:textId="77777777" w:rsidR="00CD28AF" w:rsidRPr="00CD28AF" w:rsidRDefault="00CD28AF" w:rsidP="00CD28AF"/>
    <w:p w14:paraId="62D0B33A" w14:textId="77777777" w:rsidR="00CD28AF" w:rsidRPr="00CD28AF" w:rsidRDefault="00CD28AF" w:rsidP="00CD28AF"/>
    <w:p w14:paraId="60846FA3" w14:textId="77777777" w:rsidR="00CD28AF" w:rsidRPr="00CD28AF" w:rsidRDefault="00CD28AF" w:rsidP="00CD28AF"/>
    <w:p w14:paraId="5F84D795" w14:textId="77777777" w:rsidR="00CD28AF" w:rsidRPr="00CD28AF" w:rsidRDefault="00CD28AF" w:rsidP="00CD28AF"/>
    <w:p w14:paraId="2EA8B5FC" w14:textId="77777777" w:rsidR="00CD28AF" w:rsidRPr="00CD28AF" w:rsidRDefault="00CD28AF" w:rsidP="00CD28AF"/>
    <w:p w14:paraId="3AAA5039" w14:textId="77777777" w:rsidR="00CD28AF" w:rsidRPr="00CD28AF" w:rsidRDefault="00CD28AF" w:rsidP="00CD28AF"/>
    <w:p w14:paraId="1C51277B" w14:textId="77777777" w:rsidR="00CD28AF" w:rsidRPr="00CD28AF" w:rsidRDefault="00CD28AF" w:rsidP="00CD28AF"/>
    <w:p w14:paraId="55A2D087" w14:textId="77777777" w:rsidR="00CD28AF" w:rsidRPr="00CD28AF" w:rsidRDefault="00CD28AF" w:rsidP="00CD28AF"/>
    <w:p w14:paraId="00C6B5CF" w14:textId="77777777" w:rsidR="00CD28AF" w:rsidRPr="00CD28AF" w:rsidRDefault="00CD28AF" w:rsidP="00CD28AF"/>
    <w:p w14:paraId="5436D9EA" w14:textId="77777777" w:rsidR="00CD28AF" w:rsidRPr="00CD28AF" w:rsidRDefault="00CD28AF" w:rsidP="00CD28AF"/>
    <w:p w14:paraId="1CB09858" w14:textId="77777777" w:rsidR="00CD28AF" w:rsidRPr="00CD28AF" w:rsidRDefault="00CD28AF" w:rsidP="00CD28AF"/>
    <w:p w14:paraId="1A3654AA" w14:textId="77777777" w:rsidR="00CD28AF" w:rsidRPr="00CD28AF" w:rsidRDefault="00CD28AF" w:rsidP="00CD28AF"/>
    <w:p w14:paraId="03F14710" w14:textId="77777777" w:rsidR="00CD28AF" w:rsidRPr="00CD28AF" w:rsidRDefault="00CD28AF" w:rsidP="00CD28AF"/>
    <w:p w14:paraId="5DFAF583" w14:textId="77777777" w:rsidR="00CD28AF" w:rsidRPr="00CD28AF" w:rsidRDefault="00CD28AF" w:rsidP="00CD28AF"/>
    <w:p w14:paraId="283C09EA" w14:textId="77777777" w:rsidR="00CD28AF" w:rsidRPr="00CD28AF" w:rsidRDefault="00CD28AF" w:rsidP="00CD28AF"/>
    <w:p w14:paraId="355F1471" w14:textId="77777777" w:rsidR="00CD28AF" w:rsidRPr="00CD28AF" w:rsidRDefault="00CD28AF" w:rsidP="00CD28AF"/>
    <w:p w14:paraId="641BAF85" w14:textId="77777777" w:rsidR="00CD28AF" w:rsidRPr="00CD28AF" w:rsidRDefault="00CD28AF" w:rsidP="00CD28AF"/>
    <w:p w14:paraId="052EBE98" w14:textId="15295F5B" w:rsidR="00CD28AF" w:rsidRDefault="00CD28AF" w:rsidP="00CD28AF"/>
    <w:p w14:paraId="49DCCED0" w14:textId="77777777" w:rsidR="00CD28AF" w:rsidRPr="00CD28AF" w:rsidRDefault="00CD28AF" w:rsidP="00CD28AF"/>
    <w:p w14:paraId="356BC5B0" w14:textId="77777777" w:rsidR="00CD28AF" w:rsidRPr="00CD28AF" w:rsidRDefault="00CD28AF" w:rsidP="00CD28AF"/>
    <w:p w14:paraId="4784AAC0" w14:textId="77777777" w:rsidR="00CD28AF" w:rsidRPr="00CD28AF" w:rsidRDefault="00CD28AF" w:rsidP="00CD28AF"/>
    <w:p w14:paraId="6F3BD7F5" w14:textId="4797602B" w:rsidR="00CD28AF" w:rsidRDefault="00CD28AF" w:rsidP="00CD28AF"/>
    <w:p w14:paraId="155128FE" w14:textId="659E43CE" w:rsidR="00B55954" w:rsidRPr="00CD28AF" w:rsidRDefault="00CD28AF" w:rsidP="00CD28AF">
      <w:pPr>
        <w:tabs>
          <w:tab w:val="left" w:pos="1080"/>
        </w:tabs>
      </w:pPr>
      <w:r>
        <w:tab/>
      </w:r>
    </w:p>
    <w:sectPr w:rsidR="00B55954" w:rsidRPr="00CD28AF" w:rsidSect="009B68E1">
      <w:footerReference w:type="first" r:id="rId22"/>
      <w:pgSz w:w="11906" w:h="16838" w:code="9"/>
      <w:pgMar w:top="1418" w:right="1418" w:bottom="1134" w:left="1418" w:header="692" w:footer="76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97F87" w14:textId="77777777" w:rsidR="004304C6" w:rsidRDefault="004304C6" w:rsidP="00C97DDF">
      <w:r>
        <w:separator/>
      </w:r>
    </w:p>
    <w:p w14:paraId="722E425F" w14:textId="77777777" w:rsidR="004304C6" w:rsidRDefault="004304C6"/>
    <w:p w14:paraId="73B518AA" w14:textId="77777777" w:rsidR="004304C6" w:rsidRDefault="004304C6"/>
    <w:p w14:paraId="0580302A" w14:textId="77777777" w:rsidR="004304C6" w:rsidRDefault="004304C6"/>
    <w:p w14:paraId="21C47F38" w14:textId="77777777" w:rsidR="004304C6" w:rsidRDefault="004304C6"/>
    <w:p w14:paraId="0A515785" w14:textId="77777777" w:rsidR="004304C6" w:rsidRDefault="004304C6"/>
  </w:endnote>
  <w:endnote w:type="continuationSeparator" w:id="0">
    <w:p w14:paraId="600F31E1" w14:textId="77777777" w:rsidR="004304C6" w:rsidRDefault="004304C6" w:rsidP="00C97DDF">
      <w:r>
        <w:continuationSeparator/>
      </w:r>
    </w:p>
    <w:p w14:paraId="41F96F5D" w14:textId="77777777" w:rsidR="004304C6" w:rsidRDefault="004304C6"/>
    <w:p w14:paraId="19320879" w14:textId="77777777" w:rsidR="004304C6" w:rsidRDefault="004304C6"/>
    <w:p w14:paraId="2F7BBA96" w14:textId="77777777" w:rsidR="004304C6" w:rsidRDefault="004304C6"/>
    <w:p w14:paraId="38B1E1E9" w14:textId="77777777" w:rsidR="004304C6" w:rsidRDefault="004304C6"/>
    <w:p w14:paraId="1B34842F" w14:textId="77777777" w:rsidR="004304C6" w:rsidRDefault="004304C6"/>
  </w:endnote>
  <w:endnote w:type="continuationNotice" w:id="1">
    <w:p w14:paraId="7F11A74B" w14:textId="77777777" w:rsidR="004304C6" w:rsidRDefault="004304C6">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undesSerif Office">
    <w:panose1 w:val="02050002050300000203"/>
    <w:charset w:val="00"/>
    <w:family w:val="roman"/>
    <w:pitch w:val="variable"/>
    <w:sig w:usb0="A00000BF" w:usb1="4000206B" w:usb2="00000000" w:usb3="00000000" w:csb0="00000093" w:csb1="00000000"/>
    <w:embedRegular r:id="rId1" w:fontKey="{BB57ECE0-8D58-4DDC-A675-56E5952D3C40}"/>
    <w:embedBold r:id="rId2" w:fontKey="{47F0DC53-4C8C-4C4D-A184-AF12F3AE4F6C}"/>
    <w:embedItalic r:id="rId3" w:fontKey="{CE423DB4-BD23-4A39-85A1-6ABB339304CF}"/>
    <w:embedBoldItalic r:id="rId4" w:fontKey="{02344A24-9055-4888-8434-9018EC1AE949}"/>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undesSerif Bold">
    <w:panose1 w:val="02050002050300000203"/>
    <w:charset w:val="00"/>
    <w:family w:val="roman"/>
    <w:notTrueType/>
    <w:pitch w:val="variable"/>
    <w:sig w:usb0="A00000BF" w:usb1="4000206B" w:usb2="00000000" w:usb3="00000000" w:csb0="00000093" w:csb1="00000000"/>
  </w:font>
  <w:font w:name="BundesSans Office">
    <w:panose1 w:val="020B0002030500000203"/>
    <w:charset w:val="00"/>
    <w:family w:val="swiss"/>
    <w:pitch w:val="variable"/>
    <w:sig w:usb0="A00000BF" w:usb1="4000206B" w:usb2="00000000" w:usb3="00000000" w:csb0="00000093" w:csb1="00000000"/>
    <w:embedRegular r:id="rId5" w:fontKey="{A958F319-1E36-4550-A732-1BACBA0E316F}"/>
    <w:embedBold r:id="rId6" w:fontKey="{9FAC6162-5910-4828-9BD2-0D87B170222B}"/>
    <w:embedItalic r:id="rId7" w:fontKey="{8FBECE24-9AA6-4DF9-B5CC-793B3C3BB86A}"/>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8" w:fontKey="{C7F5D49B-54AE-4FFD-894C-4C40B054747B}"/>
  </w:font>
  <w:font w:name="BundesSans">
    <w:panose1 w:val="020B0002030500000203"/>
    <w:charset w:val="00"/>
    <w:family w:val="swiss"/>
    <w:pitch w:val="variable"/>
    <w:sig w:usb0="A000003F" w:usb1="5000206B" w:usb2="00000000" w:usb3="00000000" w:csb0="00000093" w:csb1="00000000"/>
    <w:embedItalic r:id="rId11" w:fontKey="{C7A0B542-C149-4C38-9039-413CE48F5D77}"/>
  </w:font>
  <w:font w:name="Calibri">
    <w:panose1 w:val="020F0502020204030204"/>
    <w:charset w:val="00"/>
    <w:family w:val="swiss"/>
    <w:pitch w:val="variable"/>
    <w:sig w:usb0="E4002EFF" w:usb1="C000247B" w:usb2="00000009" w:usb3="00000000" w:csb0="000001FF" w:csb1="00000000"/>
    <w:embedRegular r:id="rId13" w:fontKey="{B9C56F0C-081D-4B79-8780-D736B8B852FB}"/>
    <w:embedItalic r:id="rId14" w:fontKey="{C5A1C82B-177F-476B-9181-6DA09CB78ECE}"/>
    <w:embedBoldItalic r:id="rId15" w:fontKey="{4A6BAE11-A99D-407F-B199-A3F3D5B68662}"/>
  </w:font>
  <w:font w:name="PMingLiU">
    <w:altName w:val="新細明體"/>
    <w:panose1 w:val="02010601000101010101"/>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bundesserif office (textkörper)">
    <w:altName w:val="BundesSerif Office"/>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embedRegular r:id="rId16" w:fontKey="{BC99BE8E-9BE3-4EDC-A85C-7D954F2382CC}"/>
    <w:embedBold r:id="rId17" w:fontKey="{2EB10A1F-100E-4057-81A9-76E97512431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0"/>
      <w:gridCol w:w="3016"/>
      <w:gridCol w:w="3024"/>
    </w:tblGrid>
    <w:tr w:rsidR="00581FD2" w:rsidRPr="00535D0A" w14:paraId="7FE1780D" w14:textId="77777777" w:rsidTr="00535D0A">
      <w:tc>
        <w:tcPr>
          <w:tcW w:w="3095" w:type="dxa"/>
        </w:tcPr>
        <w:p w14:paraId="61328E39" w14:textId="3B07C263" w:rsidR="00581FD2" w:rsidRPr="00535D0A" w:rsidRDefault="00581FD2" w:rsidP="00535D0A">
          <w:pPr>
            <w:pStyle w:val="Footer"/>
          </w:pPr>
          <w:r w:rsidRPr="00535D0A">
            <w:t xml:space="preserve">Datum: </w:t>
          </w:r>
          <w:proofErr w:type="spellStart"/>
          <w:r w:rsidRPr="00CD28AF">
            <w:rPr>
              <w:color w:val="66AABF" w:themeColor="accent3"/>
            </w:rPr>
            <w:t>tt.mm.jjjj</w:t>
          </w:r>
          <w:proofErr w:type="spellEnd"/>
        </w:p>
      </w:tc>
      <w:tc>
        <w:tcPr>
          <w:tcW w:w="3095" w:type="dxa"/>
        </w:tcPr>
        <w:p w14:paraId="6B871525" w14:textId="77777777" w:rsidR="00581FD2" w:rsidRPr="00535D0A" w:rsidRDefault="00581FD2" w:rsidP="00535D0A">
          <w:pPr>
            <w:pStyle w:val="Footer"/>
            <w:jc w:val="center"/>
          </w:pPr>
          <w:r w:rsidRPr="00535D0A">
            <w:fldChar w:fldCharType="begin"/>
          </w:r>
          <w:r w:rsidRPr="00535D0A">
            <w:instrText xml:space="preserve"> PAGE  \* Arabic  \* MERGEFORMAT </w:instrText>
          </w:r>
          <w:r w:rsidRPr="00535D0A">
            <w:fldChar w:fldCharType="separate"/>
          </w:r>
          <w:r w:rsidRPr="00535D0A">
            <w:t>3</w:t>
          </w:r>
          <w:r w:rsidRPr="00535D0A">
            <w:fldChar w:fldCharType="end"/>
          </w:r>
          <w:r w:rsidRPr="00535D0A">
            <w:t xml:space="preserve"> / </w:t>
          </w:r>
          <w:fldSimple w:instr=" NUMPAGES  \* Arabic  \* MERGEFORMAT ">
            <w:r w:rsidRPr="00535D0A">
              <w:t>5</w:t>
            </w:r>
          </w:fldSimple>
        </w:p>
      </w:tc>
      <w:tc>
        <w:tcPr>
          <w:tcW w:w="3096" w:type="dxa"/>
        </w:tcPr>
        <w:p w14:paraId="3843109F" w14:textId="57D1F4C2" w:rsidR="00581FD2" w:rsidRPr="00535D0A" w:rsidRDefault="00581FD2" w:rsidP="00535D0A">
          <w:pPr>
            <w:pStyle w:val="Footer"/>
            <w:jc w:val="right"/>
          </w:pPr>
          <w:r w:rsidRPr="00535D0A">
            <w:t xml:space="preserve">Version: </w:t>
          </w:r>
          <w:proofErr w:type="spellStart"/>
          <w:r w:rsidR="00CD28AF" w:rsidRPr="00CD28AF">
            <w:rPr>
              <w:color w:val="66AABF" w:themeColor="accent3"/>
            </w:rPr>
            <w:t>x</w:t>
          </w:r>
          <w:r w:rsidRPr="00CD28AF">
            <w:rPr>
              <w:color w:val="66AABF" w:themeColor="accent3"/>
            </w:rPr>
            <w:t>.</w:t>
          </w:r>
          <w:r w:rsidR="00CD28AF" w:rsidRPr="00CD28AF">
            <w:rPr>
              <w:color w:val="66AABF" w:themeColor="accent3"/>
            </w:rPr>
            <w:t>y</w:t>
          </w:r>
          <w:proofErr w:type="spellEnd"/>
        </w:p>
      </w:tc>
    </w:tr>
  </w:tbl>
  <w:p w14:paraId="4A76BA1B" w14:textId="77777777" w:rsidR="00581FD2" w:rsidRDefault="00581FD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4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856"/>
      <w:gridCol w:w="4856"/>
    </w:tblGrid>
    <w:tr w:rsidR="001950E5" w:rsidRPr="00535D0A" w14:paraId="205FE917" w14:textId="77777777" w:rsidTr="001950E5">
      <w:tc>
        <w:tcPr>
          <w:tcW w:w="4855" w:type="dxa"/>
        </w:tcPr>
        <w:p w14:paraId="1A091D2A" w14:textId="77777777" w:rsidR="001950E5" w:rsidRPr="00535D0A" w:rsidRDefault="001950E5" w:rsidP="001950E5">
          <w:pPr>
            <w:pStyle w:val="Footer"/>
          </w:pPr>
          <w:r w:rsidRPr="00535D0A">
            <w:t xml:space="preserve">Datum: </w:t>
          </w:r>
          <w:proofErr w:type="spellStart"/>
          <w:r w:rsidRPr="00535D0A">
            <w:t>tt.mm.jjjj</w:t>
          </w:r>
          <w:proofErr w:type="spellEnd"/>
        </w:p>
      </w:tc>
      <w:tc>
        <w:tcPr>
          <w:tcW w:w="4856" w:type="dxa"/>
        </w:tcPr>
        <w:p w14:paraId="6AB09C90" w14:textId="77777777" w:rsidR="001950E5" w:rsidRPr="00535D0A" w:rsidRDefault="001950E5" w:rsidP="001950E5">
          <w:pPr>
            <w:pStyle w:val="Footer"/>
            <w:jc w:val="center"/>
          </w:pPr>
          <w:r w:rsidRPr="00535D0A">
            <w:fldChar w:fldCharType="begin"/>
          </w:r>
          <w:r w:rsidRPr="00535D0A">
            <w:instrText xml:space="preserve"> PAGE  \* Arabic  \* MERGEFORMAT </w:instrText>
          </w:r>
          <w:r w:rsidRPr="00535D0A">
            <w:fldChar w:fldCharType="separate"/>
          </w:r>
          <w:r w:rsidRPr="00535D0A">
            <w:t>3</w:t>
          </w:r>
          <w:r w:rsidRPr="00535D0A">
            <w:fldChar w:fldCharType="end"/>
          </w:r>
          <w:r w:rsidRPr="00535D0A">
            <w:t xml:space="preserve"> / </w:t>
          </w:r>
          <w:fldSimple w:instr=" NUMPAGES  \* Arabic  \* MERGEFORMAT ">
            <w:r w:rsidRPr="00535D0A">
              <w:t>5</w:t>
            </w:r>
          </w:fldSimple>
        </w:p>
      </w:tc>
      <w:tc>
        <w:tcPr>
          <w:tcW w:w="4856" w:type="dxa"/>
        </w:tcPr>
        <w:p w14:paraId="14732505" w14:textId="77777777" w:rsidR="001950E5" w:rsidRPr="00535D0A" w:rsidRDefault="001950E5" w:rsidP="001950E5">
          <w:pPr>
            <w:pStyle w:val="Footer"/>
            <w:jc w:val="right"/>
          </w:pPr>
          <w:r w:rsidRPr="00535D0A">
            <w:t>Version: X.Y</w:t>
          </w:r>
        </w:p>
      </w:tc>
    </w:tr>
  </w:tbl>
  <w:p w14:paraId="45D981E6" w14:textId="77777777" w:rsidR="00774C7A" w:rsidRDefault="00774C7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4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4856"/>
      <w:gridCol w:w="4856"/>
    </w:tblGrid>
    <w:tr w:rsidR="001950E5" w:rsidRPr="00535D0A" w14:paraId="4CEDA82E" w14:textId="77777777" w:rsidTr="003D3396">
      <w:tc>
        <w:tcPr>
          <w:tcW w:w="4855" w:type="dxa"/>
        </w:tcPr>
        <w:p w14:paraId="72F76369" w14:textId="77777777" w:rsidR="001950E5" w:rsidRPr="00535D0A" w:rsidRDefault="001950E5" w:rsidP="001950E5">
          <w:pPr>
            <w:pStyle w:val="Footer"/>
          </w:pPr>
          <w:r w:rsidRPr="00535D0A">
            <w:t xml:space="preserve">Datum: </w:t>
          </w:r>
          <w:proofErr w:type="spellStart"/>
          <w:r w:rsidRPr="00535D0A">
            <w:t>tt.mm.jjjj</w:t>
          </w:r>
          <w:proofErr w:type="spellEnd"/>
        </w:p>
      </w:tc>
      <w:tc>
        <w:tcPr>
          <w:tcW w:w="4856" w:type="dxa"/>
        </w:tcPr>
        <w:p w14:paraId="17ADAA0F" w14:textId="77777777" w:rsidR="001950E5" w:rsidRPr="00535D0A" w:rsidRDefault="001950E5" w:rsidP="001950E5">
          <w:pPr>
            <w:pStyle w:val="Footer"/>
            <w:jc w:val="center"/>
          </w:pPr>
          <w:r w:rsidRPr="00535D0A">
            <w:fldChar w:fldCharType="begin"/>
          </w:r>
          <w:r w:rsidRPr="00535D0A">
            <w:instrText xml:space="preserve"> PAGE  \* Arabic  \* MERGEFORMAT </w:instrText>
          </w:r>
          <w:r w:rsidRPr="00535D0A">
            <w:fldChar w:fldCharType="separate"/>
          </w:r>
          <w:r w:rsidRPr="00535D0A">
            <w:t>3</w:t>
          </w:r>
          <w:r w:rsidRPr="00535D0A">
            <w:fldChar w:fldCharType="end"/>
          </w:r>
          <w:r w:rsidRPr="00535D0A">
            <w:t xml:space="preserve"> / </w:t>
          </w:r>
          <w:fldSimple w:instr=" NUMPAGES  \* Arabic  \* MERGEFORMAT ">
            <w:r w:rsidRPr="00535D0A">
              <w:t>5</w:t>
            </w:r>
          </w:fldSimple>
        </w:p>
      </w:tc>
      <w:tc>
        <w:tcPr>
          <w:tcW w:w="4856" w:type="dxa"/>
        </w:tcPr>
        <w:p w14:paraId="7C61BF1D" w14:textId="77777777" w:rsidR="001950E5" w:rsidRPr="00535D0A" w:rsidRDefault="001950E5" w:rsidP="001950E5">
          <w:pPr>
            <w:pStyle w:val="Footer"/>
            <w:jc w:val="right"/>
          </w:pPr>
          <w:r w:rsidRPr="00535D0A">
            <w:t>Version: X.Y</w:t>
          </w:r>
        </w:p>
      </w:tc>
    </w:tr>
  </w:tbl>
  <w:p w14:paraId="76BBA568" w14:textId="77777777" w:rsidR="001950E5" w:rsidRDefault="001950E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9"/>
      <w:gridCol w:w="3018"/>
      <w:gridCol w:w="3023"/>
    </w:tblGrid>
    <w:tr w:rsidR="001950E5" w:rsidRPr="00535D0A" w14:paraId="148D8D3E" w14:textId="77777777" w:rsidTr="003D3396">
      <w:tc>
        <w:tcPr>
          <w:tcW w:w="3095" w:type="dxa"/>
        </w:tcPr>
        <w:p w14:paraId="05AC5EA5" w14:textId="77777777" w:rsidR="001950E5" w:rsidRPr="00535D0A" w:rsidRDefault="001950E5" w:rsidP="001950E5">
          <w:pPr>
            <w:pStyle w:val="Footer"/>
          </w:pPr>
          <w:r w:rsidRPr="00535D0A">
            <w:t xml:space="preserve">Datum: </w:t>
          </w:r>
          <w:proofErr w:type="spellStart"/>
          <w:r w:rsidRPr="00CD28AF">
            <w:rPr>
              <w:color w:val="66AABF" w:themeColor="accent3"/>
            </w:rPr>
            <w:t>tt.mm.jjjj</w:t>
          </w:r>
          <w:proofErr w:type="spellEnd"/>
        </w:p>
      </w:tc>
      <w:tc>
        <w:tcPr>
          <w:tcW w:w="3095" w:type="dxa"/>
        </w:tcPr>
        <w:p w14:paraId="40B78AF3" w14:textId="77777777" w:rsidR="001950E5" w:rsidRPr="00535D0A" w:rsidRDefault="001950E5" w:rsidP="001950E5">
          <w:pPr>
            <w:pStyle w:val="Footer"/>
            <w:jc w:val="center"/>
          </w:pPr>
          <w:r w:rsidRPr="00535D0A">
            <w:fldChar w:fldCharType="begin"/>
          </w:r>
          <w:r w:rsidRPr="00535D0A">
            <w:instrText xml:space="preserve"> PAGE  \* Arabic  \* MERGEFORMAT </w:instrText>
          </w:r>
          <w:r w:rsidRPr="00535D0A">
            <w:fldChar w:fldCharType="separate"/>
          </w:r>
          <w:r w:rsidRPr="00535D0A">
            <w:t>3</w:t>
          </w:r>
          <w:r w:rsidRPr="00535D0A">
            <w:fldChar w:fldCharType="end"/>
          </w:r>
          <w:r w:rsidRPr="00535D0A">
            <w:t xml:space="preserve"> / </w:t>
          </w:r>
          <w:fldSimple w:instr=" NUMPAGES  \* Arabic  \* MERGEFORMAT ">
            <w:r w:rsidRPr="00535D0A">
              <w:t>5</w:t>
            </w:r>
          </w:fldSimple>
        </w:p>
      </w:tc>
      <w:tc>
        <w:tcPr>
          <w:tcW w:w="3096" w:type="dxa"/>
        </w:tcPr>
        <w:p w14:paraId="5C5A7028" w14:textId="7E3058DF" w:rsidR="001950E5" w:rsidRPr="00535D0A" w:rsidRDefault="001950E5" w:rsidP="001950E5">
          <w:pPr>
            <w:pStyle w:val="Footer"/>
            <w:jc w:val="right"/>
          </w:pPr>
          <w:r w:rsidRPr="00535D0A">
            <w:t xml:space="preserve">Version: </w:t>
          </w:r>
          <w:proofErr w:type="spellStart"/>
          <w:r w:rsidR="00CD28AF" w:rsidRPr="00CD28AF">
            <w:rPr>
              <w:color w:val="66AABF" w:themeColor="accent3"/>
            </w:rPr>
            <w:t>x</w:t>
          </w:r>
          <w:r w:rsidRPr="00CD28AF">
            <w:rPr>
              <w:color w:val="66AABF" w:themeColor="accent3"/>
            </w:rPr>
            <w:t>.</w:t>
          </w:r>
          <w:r w:rsidR="00CD28AF" w:rsidRPr="00CD28AF">
            <w:rPr>
              <w:color w:val="66AABF" w:themeColor="accent3"/>
            </w:rPr>
            <w:t>y</w:t>
          </w:r>
          <w:proofErr w:type="spellEnd"/>
        </w:p>
      </w:tc>
    </w:tr>
  </w:tbl>
  <w:p w14:paraId="15704DC8" w14:textId="77777777" w:rsidR="001950E5" w:rsidRDefault="001950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646A4B" w14:textId="77777777" w:rsidR="004304C6" w:rsidRDefault="004304C6">
      <w:r>
        <w:separator/>
      </w:r>
    </w:p>
  </w:footnote>
  <w:footnote w:type="continuationSeparator" w:id="0">
    <w:p w14:paraId="4982079D" w14:textId="77777777" w:rsidR="004304C6" w:rsidRDefault="004304C6">
      <w:r>
        <w:continuationSeparator/>
      </w:r>
    </w:p>
  </w:footnote>
  <w:footnote w:type="continuationNotice" w:id="1">
    <w:p w14:paraId="4F26A82E" w14:textId="77777777" w:rsidR="004304C6" w:rsidRDefault="004304C6">
      <w:pPr>
        <w:spacing w:before="0" w:after="0"/>
      </w:pPr>
    </w:p>
  </w:footnote>
  <w:footnote w:id="2">
    <w:p w14:paraId="6E425567" w14:textId="273F4E48" w:rsidR="00581FD2" w:rsidRDefault="00581FD2">
      <w:pPr>
        <w:pStyle w:val="FootnoteText"/>
      </w:pPr>
      <w:r>
        <w:rPr>
          <w:rStyle w:val="FootnoteReference"/>
        </w:rPr>
        <w:footnoteRef/>
      </w:r>
      <w:r>
        <w:t xml:space="preserve"> </w:t>
      </w:r>
      <w:r w:rsidRPr="00216FD2">
        <w:rPr>
          <w:rFonts w:asciiTheme="majorHAnsi" w:hAnsiTheme="majorHAnsi" w:cstheme="minorHAnsi"/>
          <w:szCs w:val="16"/>
        </w:rPr>
        <w:t>Die Quantifizierung des Aufwands soll bis Ende letzter Woche gemessen werden.</w:t>
      </w:r>
    </w:p>
  </w:footnote>
  <w:footnote w:id="3">
    <w:p w14:paraId="0AA616EE" w14:textId="0D1CD2AB" w:rsidR="00581FD2" w:rsidRDefault="00581FD2">
      <w:pPr>
        <w:pStyle w:val="FootnoteText"/>
      </w:pPr>
      <w:r>
        <w:rPr>
          <w:rStyle w:val="FootnoteReference"/>
        </w:rPr>
        <w:footnoteRef/>
      </w:r>
      <w:r>
        <w:t xml:space="preserve"> </w:t>
      </w:r>
      <w:r w:rsidRPr="00216FD2">
        <w:rPr>
          <w:rFonts w:asciiTheme="majorHAnsi" w:hAnsiTheme="majorHAnsi" w:cstheme="minorHAnsi"/>
          <w:szCs w:val="16"/>
        </w:rPr>
        <w:t>Ertragswert = Geplanter Aufwand * % der Fertigstellung</w:t>
      </w:r>
    </w:p>
  </w:footnote>
  <w:footnote w:id="4">
    <w:p w14:paraId="61D3200A" w14:textId="03D3133E" w:rsidR="00581FD2" w:rsidRDefault="00581FD2">
      <w:pPr>
        <w:pStyle w:val="FootnoteText"/>
      </w:pPr>
      <w:r>
        <w:rPr>
          <w:rStyle w:val="FootnoteReference"/>
        </w:rPr>
        <w:footnoteRef/>
      </w:r>
      <w:r>
        <w:t xml:space="preserve"> </w:t>
      </w:r>
      <w:r w:rsidRPr="00216FD2">
        <w:rPr>
          <w:rFonts w:asciiTheme="majorHAnsi" w:hAnsiTheme="majorHAnsi" w:cstheme="minorHAnsi"/>
          <w:szCs w:val="16"/>
        </w:rPr>
        <w:t>Verhältnis = Fortschritt / geplanter Aufwand/*100 (R&lt;100%=</w:t>
      </w:r>
      <w:r w:rsidRPr="00216FD2">
        <w:rPr>
          <w:rFonts w:asciiTheme="majorHAnsi" w:hAnsiTheme="majorHAnsi" w:cstheme="minorHAnsi"/>
          <w:b/>
          <w:noProof/>
          <w:color w:val="FFC000"/>
          <w:szCs w:val="16"/>
          <w:lang w:val="fr-BE" w:eastAsia="fr-BE"/>
        </w:rPr>
        <w:drawing>
          <wp:inline distT="0" distB="0" distL="0" distR="0" wp14:anchorId="5395D20B" wp14:editId="35A7C364">
            <wp:extent cx="190800" cy="187200"/>
            <wp:effectExtent l="0" t="0" r="0" b="381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0800" cy="187200"/>
                    </a:xfrm>
                    <a:prstGeom prst="rect">
                      <a:avLst/>
                    </a:prstGeom>
                    <a:noFill/>
                    <a:ln>
                      <a:noFill/>
                    </a:ln>
                  </pic:spPr>
                </pic:pic>
              </a:graphicData>
            </a:graphic>
          </wp:inline>
        </w:drawing>
      </w:r>
      <w:r w:rsidRPr="00216FD2">
        <w:rPr>
          <w:rFonts w:asciiTheme="majorHAnsi" w:hAnsiTheme="majorHAnsi" w:cstheme="minorHAnsi"/>
          <w:szCs w:val="16"/>
        </w:rPr>
        <w:t>;</w:t>
      </w:r>
      <w:r w:rsidRPr="00216FD2">
        <w:rPr>
          <w:rFonts w:asciiTheme="majorHAnsi" w:hAnsiTheme="majorHAnsi" w:cstheme="minorHAnsi"/>
          <w:noProof/>
          <w:szCs w:val="16"/>
          <w:lang w:eastAsia="en-GB"/>
        </w:rPr>
        <w:t xml:space="preserve"> </w:t>
      </w:r>
      <w:r w:rsidRPr="00216FD2">
        <w:rPr>
          <w:rFonts w:asciiTheme="majorHAnsi" w:hAnsiTheme="majorHAnsi" w:cstheme="minorHAnsi"/>
          <w:szCs w:val="16"/>
        </w:rPr>
        <w:t>R&gt;100%=</w:t>
      </w:r>
      <w:r w:rsidRPr="00216FD2">
        <w:rPr>
          <w:rFonts w:asciiTheme="majorHAnsi" w:hAnsiTheme="majorHAnsi" w:cstheme="minorHAnsi"/>
          <w:noProof/>
          <w:szCs w:val="16"/>
          <w:lang w:val="fr-BE" w:eastAsia="fr-BE"/>
        </w:rPr>
        <w:drawing>
          <wp:inline distT="0" distB="0" distL="0" distR="0" wp14:anchorId="7FFFB388" wp14:editId="0F97714E">
            <wp:extent cx="190500" cy="19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16FD2">
        <w:rPr>
          <w:rFonts w:asciiTheme="majorHAnsi" w:hAnsiTheme="majorHAnsi" w:cstheme="minorHAnsi"/>
          <w:szCs w:val="16"/>
        </w:rPr>
        <w:t>)</w:t>
      </w:r>
    </w:p>
  </w:footnote>
  <w:footnote w:id="5">
    <w:p w14:paraId="7CDE2829" w14:textId="3123D905" w:rsidR="00581FD2" w:rsidRDefault="00581FD2">
      <w:pPr>
        <w:pStyle w:val="FootnoteText"/>
      </w:pPr>
      <w:r>
        <w:rPr>
          <w:rStyle w:val="FootnoteReference"/>
        </w:rPr>
        <w:footnoteRef/>
      </w:r>
      <w:r>
        <w:t xml:space="preserve"> </w:t>
      </w:r>
      <w:r w:rsidRPr="00216FD2">
        <w:rPr>
          <w:rFonts w:asciiTheme="majorHAnsi" w:hAnsiTheme="majorHAnsi" w:cstheme="minorHAnsi"/>
          <w:szCs w:val="16"/>
          <w:lang w:val="pt-PT"/>
        </w:rPr>
        <w:t>Verhältnis = Fortschritt /Ist-Aufwand* 100 (R&lt;100%=</w:t>
      </w:r>
      <w:r w:rsidRPr="00216FD2">
        <w:rPr>
          <w:rFonts w:asciiTheme="majorHAnsi" w:hAnsiTheme="majorHAnsi" w:cstheme="minorHAnsi"/>
          <w:noProof/>
          <w:szCs w:val="16"/>
          <w:lang w:val="fr-BE" w:eastAsia="fr-BE"/>
        </w:rPr>
        <w:drawing>
          <wp:inline distT="0" distB="0" distL="0" distR="0" wp14:anchorId="47495135" wp14:editId="62BD4787">
            <wp:extent cx="190800" cy="18720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0800" cy="187200"/>
                    </a:xfrm>
                    <a:prstGeom prst="rect">
                      <a:avLst/>
                    </a:prstGeom>
                    <a:noFill/>
                    <a:ln>
                      <a:noFill/>
                    </a:ln>
                  </pic:spPr>
                </pic:pic>
              </a:graphicData>
            </a:graphic>
          </wp:inline>
        </w:drawing>
      </w:r>
      <w:r w:rsidRPr="00216FD2">
        <w:rPr>
          <w:rFonts w:asciiTheme="majorHAnsi" w:hAnsiTheme="majorHAnsi" w:cstheme="minorHAnsi"/>
          <w:szCs w:val="16"/>
          <w:lang w:val="pt-PT"/>
        </w:rPr>
        <w:t>;</w:t>
      </w:r>
      <w:r w:rsidRPr="00216FD2">
        <w:rPr>
          <w:rFonts w:asciiTheme="majorHAnsi" w:hAnsiTheme="majorHAnsi" w:cstheme="minorHAnsi"/>
          <w:noProof/>
          <w:szCs w:val="16"/>
          <w:lang w:val="pt-PT" w:eastAsia="en-GB"/>
        </w:rPr>
        <w:t xml:space="preserve"> </w:t>
      </w:r>
      <w:r w:rsidRPr="00216FD2">
        <w:rPr>
          <w:rFonts w:asciiTheme="majorHAnsi" w:hAnsiTheme="majorHAnsi" w:cstheme="minorHAnsi"/>
          <w:szCs w:val="16"/>
          <w:lang w:val="pt-PT"/>
        </w:rPr>
        <w:t>R&gt;100%=</w:t>
      </w:r>
      <w:r w:rsidRPr="00216FD2">
        <w:rPr>
          <w:rFonts w:asciiTheme="majorHAnsi" w:hAnsiTheme="majorHAnsi" w:cstheme="minorHAnsi"/>
          <w:noProof/>
          <w:szCs w:val="16"/>
          <w:lang w:val="fr-BE" w:eastAsia="fr-BE"/>
        </w:rPr>
        <w:drawing>
          <wp:inline distT="0" distB="0" distL="0" distR="0" wp14:anchorId="126DE7C1" wp14:editId="1D608532">
            <wp:extent cx="190500" cy="190500"/>
            <wp:effectExtent l="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Pr="00216FD2">
        <w:rPr>
          <w:rFonts w:asciiTheme="majorHAnsi" w:hAnsiTheme="majorHAnsi" w:cstheme="minorHAnsi"/>
          <w:szCs w:val="16"/>
          <w:lang w:val="pt-PT"/>
        </w:rPr>
        <w:t>)</w:t>
      </w:r>
    </w:p>
  </w:footnote>
  <w:footnote w:id="6">
    <w:p w14:paraId="0CD6FE64" w14:textId="59F2BBB4" w:rsidR="00581FD2" w:rsidRDefault="00581FD2">
      <w:pPr>
        <w:pStyle w:val="FootnoteText"/>
      </w:pPr>
      <w:r>
        <w:rPr>
          <w:rStyle w:val="FootnoteReference"/>
        </w:rPr>
        <w:footnoteRef/>
      </w:r>
      <w:r>
        <w:t xml:space="preserve"> </w:t>
      </w:r>
      <w:r w:rsidRPr="00581FD2">
        <w:t>Kategorisieren Sie die Änderungen. Beispiele für Kategorien sind: neue Anforderung, technisch, problem- oder risikobezogen, Geschäftsverbesserung usw.</w:t>
      </w:r>
    </w:p>
  </w:footnote>
  <w:footnote w:id="7">
    <w:p w14:paraId="090087BA" w14:textId="7918A5F9" w:rsidR="00581FD2" w:rsidRDefault="00581FD2">
      <w:pPr>
        <w:pStyle w:val="FootnoteText"/>
      </w:pPr>
      <w:r>
        <w:rPr>
          <w:rStyle w:val="FootnoteReference"/>
        </w:rPr>
        <w:footnoteRef/>
      </w:r>
      <w:r>
        <w:t xml:space="preserve"> </w:t>
      </w:r>
      <w:r w:rsidRPr="00581FD2">
        <w:t>Der Änderungsstatus kann folgende Zustände annehmen: Übermittelt; Nachforschungen; Warten auf die Bestätigung; Genehmigt; Abgelehnt; Verschoben; Zusammengeführt; Implementiert</w:t>
      </w:r>
    </w:p>
  </w:footnote>
  <w:footnote w:id="8">
    <w:p w14:paraId="0C9E3AE7" w14:textId="2571437D" w:rsidR="00581FD2" w:rsidRDefault="00581FD2">
      <w:pPr>
        <w:pStyle w:val="FootnoteText"/>
      </w:pPr>
      <w:r>
        <w:rPr>
          <w:rStyle w:val="FootnoteReference"/>
        </w:rPr>
        <w:footnoteRef/>
      </w:r>
      <w:r>
        <w:t xml:space="preserve"> </w:t>
      </w:r>
      <w:r w:rsidRPr="00581FD2">
        <w:t>Größe stellt den Aufwand dar, der mit der Änderungsimplementierung verbunden ist, und die möglichen Werte sind: 5 = sehr hoch; 4=Hoch; 3=Mittel; 2=Niedrig; 1=Sehr niedrig</w:t>
      </w:r>
    </w:p>
  </w:footnote>
  <w:footnote w:id="9">
    <w:p w14:paraId="7520C70D" w14:textId="651B25FC" w:rsidR="00581FD2" w:rsidRDefault="00581FD2">
      <w:pPr>
        <w:pStyle w:val="FootnoteText"/>
      </w:pPr>
      <w:r>
        <w:rPr>
          <w:rStyle w:val="FootnoteReference"/>
        </w:rPr>
        <w:footnoteRef/>
      </w:r>
      <w:r>
        <w:t xml:space="preserve"> </w:t>
      </w:r>
      <w:r w:rsidRPr="00581FD2">
        <w:t>Priorität ist ein numerischer Wert, der einer Pr</w:t>
      </w:r>
      <w:r w:rsidR="008C0949">
        <w:t>ogramm</w:t>
      </w:r>
      <w:r w:rsidRPr="00581FD2">
        <w:t>änderung gegeben wird, um ihre relative Wichtigkeit im Vergleich zu anderen Änderungen zu klassifizieren, und die möglichen Werte sind: 5 = sehr hoch; 4=Hoch; 3=Mittel; 2=Niedrig; 1=Sehr niedrig</w:t>
      </w:r>
    </w:p>
  </w:footnote>
  <w:footnote w:id="10">
    <w:p w14:paraId="3A8F1890" w14:textId="61FDF96A" w:rsidR="00535D0A" w:rsidRDefault="00535D0A">
      <w:pPr>
        <w:pStyle w:val="FootnoteText"/>
      </w:pPr>
      <w:r>
        <w:rPr>
          <w:rStyle w:val="FootnoteReference"/>
        </w:rPr>
        <w:footnoteRef/>
      </w:r>
      <w:r>
        <w:t xml:space="preserve"> </w:t>
      </w:r>
      <w:r w:rsidRPr="00497228">
        <w:rPr>
          <w:rFonts w:asciiTheme="majorHAnsi" w:hAnsiTheme="majorHAnsi" w:cs="Calibri"/>
          <w:szCs w:val="16"/>
        </w:rPr>
        <w:t>Gesamtzahl der VZÄ-Beamten/-innen: Geben Sie den gesamten (voraussichtlichen) Aufwand an, den Kommissionsbeamte für das Pr</w:t>
      </w:r>
      <w:r w:rsidR="008C0949">
        <w:rPr>
          <w:rFonts w:asciiTheme="majorHAnsi" w:hAnsiTheme="majorHAnsi" w:cs="Calibri"/>
          <w:szCs w:val="16"/>
        </w:rPr>
        <w:t>ogramm</w:t>
      </w:r>
      <w:r w:rsidRPr="00497228">
        <w:rPr>
          <w:rFonts w:asciiTheme="majorHAnsi" w:hAnsiTheme="majorHAnsi" w:cs="Calibri"/>
          <w:szCs w:val="16"/>
        </w:rPr>
        <w:t xml:space="preserve"> aufwenden werden (in Personenwochen, Personenmonaten oder Personenjahren).</w:t>
      </w:r>
    </w:p>
  </w:footnote>
  <w:footnote w:id="11">
    <w:p w14:paraId="5A30C798" w14:textId="65057556" w:rsidR="00535D0A" w:rsidRDefault="00535D0A">
      <w:pPr>
        <w:pStyle w:val="FootnoteText"/>
      </w:pPr>
      <w:r>
        <w:rPr>
          <w:rStyle w:val="FootnoteReference"/>
        </w:rPr>
        <w:footnoteRef/>
      </w:r>
      <w:r>
        <w:t xml:space="preserve"> </w:t>
      </w:r>
      <w:r w:rsidRPr="00497228">
        <w:rPr>
          <w:rFonts w:asciiTheme="majorHAnsi" w:hAnsiTheme="majorHAnsi" w:cstheme="minorHAnsi"/>
          <w:szCs w:val="16"/>
        </w:rPr>
        <w:t>Der Risikostatus kann einer der folgenden sein: Vorgeschlagen; Nachforschungen; Warten auf die Bestätigung; Genehmigt; Abgelehnt; Abgeschlossen.</w:t>
      </w:r>
    </w:p>
  </w:footnote>
  <w:footnote w:id="12">
    <w:p w14:paraId="0D7EEBC3" w14:textId="38A9345F" w:rsidR="00535D0A" w:rsidRDefault="00535D0A">
      <w:pPr>
        <w:pStyle w:val="FootnoteText"/>
      </w:pPr>
      <w:r>
        <w:rPr>
          <w:rStyle w:val="FootnoteReference"/>
        </w:rPr>
        <w:footnoteRef/>
      </w:r>
      <w:r>
        <w:t xml:space="preserve"> </w:t>
      </w:r>
      <w:r w:rsidRPr="00497228">
        <w:rPr>
          <w:rFonts w:asciiTheme="majorHAnsi" w:hAnsiTheme="majorHAnsi" w:cstheme="minorHAnsi"/>
          <w:szCs w:val="16"/>
        </w:rPr>
        <w:t>Der Risikostatus kann einer der folgenden sein: Vorgeschlagen; Nachforschungen; Warten auf die Bestätigung; Genehmigt; Abgelehnt; Abgeschlossen.</w:t>
      </w:r>
    </w:p>
  </w:footnote>
  <w:footnote w:id="13">
    <w:p w14:paraId="536B1B4F" w14:textId="7D6FF9B8" w:rsidR="00535D0A" w:rsidRDefault="00535D0A">
      <w:pPr>
        <w:pStyle w:val="FootnoteText"/>
      </w:pPr>
      <w:r>
        <w:rPr>
          <w:rStyle w:val="FootnoteReference"/>
        </w:rPr>
        <w:footnoteRef/>
      </w:r>
      <w:r>
        <w:t xml:space="preserve"> </w:t>
      </w:r>
      <w:r w:rsidRPr="00497228">
        <w:rPr>
          <w:rFonts w:asciiTheme="majorHAnsi" w:hAnsiTheme="majorHAnsi"/>
        </w:rPr>
        <w:t>Ein numerischer Wert, der die Schwere der Auswirkung des Risikos angibt (sollte es eintreten). Die möglichen Werte sind. Die möglichen Werte sind: 5 = sehr hoch; 4=Hoch; 3=Mittel; 2=Niedrig; 1=Sehr niedrig.</w:t>
      </w:r>
    </w:p>
  </w:footnote>
  <w:footnote w:id="14">
    <w:p w14:paraId="33B3B32D" w14:textId="1FF7ECBD" w:rsidR="00535D0A" w:rsidRDefault="00535D0A">
      <w:pPr>
        <w:pStyle w:val="FootnoteText"/>
      </w:pPr>
      <w:r>
        <w:rPr>
          <w:rStyle w:val="FootnoteReference"/>
        </w:rPr>
        <w:footnoteRef/>
      </w:r>
      <w:r>
        <w:t xml:space="preserve"> </w:t>
      </w:r>
      <w:r w:rsidRPr="00497228">
        <w:rPr>
          <w:rFonts w:asciiTheme="majorHAnsi" w:hAnsiTheme="majorHAnsi"/>
        </w:rPr>
        <w:t>Die Risikostufe ist das Produkt aus Wahrscheinlichkeit und Auswirkung (RL=L*I).</w:t>
      </w:r>
    </w:p>
  </w:footnote>
  <w:footnote w:id="15">
    <w:p w14:paraId="54B9A22E" w14:textId="272B797B" w:rsidR="00535D0A" w:rsidRDefault="00535D0A">
      <w:pPr>
        <w:pStyle w:val="FootnoteText"/>
      </w:pPr>
      <w:r>
        <w:rPr>
          <w:rStyle w:val="FootnoteReference"/>
        </w:rPr>
        <w:footnoteRef/>
      </w:r>
      <w:r>
        <w:t xml:space="preserve"> </w:t>
      </w:r>
      <w:r w:rsidRPr="00497228">
        <w:rPr>
          <w:rFonts w:asciiTheme="majorHAnsi" w:hAnsiTheme="majorHAnsi"/>
        </w:rPr>
        <w:t>Mögliche Risikoreaktionsstrategien sind: Vermeiden/ Übertragen oder Teilen/ Reduzieren/ Akzeptieren.</w:t>
      </w:r>
    </w:p>
  </w:footnote>
  <w:footnote w:id="16">
    <w:p w14:paraId="3988B597" w14:textId="5C406783" w:rsidR="00535D0A" w:rsidRDefault="00535D0A">
      <w:pPr>
        <w:pStyle w:val="FootnoteText"/>
      </w:pPr>
      <w:r>
        <w:rPr>
          <w:rStyle w:val="FootnoteReference"/>
        </w:rPr>
        <w:footnoteRef/>
      </w:r>
      <w:r>
        <w:t xml:space="preserve"> D</w:t>
      </w:r>
      <w:r w:rsidRPr="00535D0A">
        <w:t>er Problemstatus kann einer der folgenden sein: Offen; Verschoben; Beschlossen; Abgeschlossen.</w:t>
      </w:r>
    </w:p>
  </w:footnote>
  <w:footnote w:id="17">
    <w:p w14:paraId="66DAF56A" w14:textId="7FD271B0" w:rsidR="00535D0A" w:rsidRDefault="00535D0A">
      <w:pPr>
        <w:pStyle w:val="FootnoteText"/>
      </w:pPr>
      <w:r>
        <w:rPr>
          <w:rStyle w:val="FootnoteReference"/>
        </w:rPr>
        <w:footnoteRef/>
      </w:r>
      <w:r>
        <w:t xml:space="preserve"> </w:t>
      </w:r>
      <w:r w:rsidRPr="00535D0A">
        <w:t>Ein numerischer Wert, der die Dringlichkeit des Problems angibt. Die möglichen Werte sind: 5 = sehr hoch; 4=Hoch; 3=Mittel; 2=Niedrig; 1=Sehr niedrig.</w:t>
      </w:r>
    </w:p>
  </w:footnote>
  <w:footnote w:id="18">
    <w:p w14:paraId="0CAB3DFC" w14:textId="4522C5F3" w:rsidR="00535D0A" w:rsidRDefault="00535D0A">
      <w:pPr>
        <w:pStyle w:val="FootnoteText"/>
      </w:pPr>
      <w:r>
        <w:rPr>
          <w:rStyle w:val="FootnoteReference"/>
        </w:rPr>
        <w:footnoteRef/>
      </w:r>
      <w:r>
        <w:t xml:space="preserve"> </w:t>
      </w:r>
      <w:r w:rsidRPr="00497228">
        <w:rPr>
          <w:rFonts w:asciiTheme="majorHAnsi" w:hAnsiTheme="majorHAnsi"/>
        </w:rPr>
        <w:t>Ein numerischer Wert, der die Schwere/Auswirkung des Problems angibt. Die möglichen Werte sind: 5 = sehr hoch; 4=Hoch; 3=Mittel; 2=Niedrig; 1=Sehr niedrig.</w:t>
      </w:r>
    </w:p>
  </w:footnote>
  <w:footnote w:id="19">
    <w:p w14:paraId="0F03D54A" w14:textId="665DF25D" w:rsidR="00535D0A" w:rsidRDefault="00535D0A">
      <w:pPr>
        <w:pStyle w:val="FootnoteText"/>
      </w:pPr>
      <w:r>
        <w:rPr>
          <w:rStyle w:val="FootnoteReference"/>
        </w:rPr>
        <w:footnoteRef/>
      </w:r>
      <w:r>
        <w:t xml:space="preserve"> </w:t>
      </w:r>
      <w:r w:rsidRPr="00535D0A">
        <w:t>Die Problemgröße stellt den Aufwand dar, der mit der Problemlösung verbunden ist. Die möglichen Werte sind: 5 = sehr hoch; 4=Hoch; 3=Mittel; 2=Niedrig; 1=Sehr niedrig</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77743" w14:textId="1E805608" w:rsidR="00581FD2" w:rsidRDefault="00581FD2" w:rsidP="00216FD2">
    <w:pPr>
      <w:pStyle w:val="PMflexKopfzeile"/>
    </w:pPr>
    <w:r w:rsidRPr="00535D0A">
      <w:rPr>
        <w:color w:val="66AABF" w:themeColor="accent3"/>
      </w:rPr>
      <w:t>Pro</w:t>
    </w:r>
    <w:r w:rsidR="00C257B9">
      <w:rPr>
        <w:color w:val="66AABF" w:themeColor="accent3"/>
      </w:rPr>
      <w:t>gramm</w:t>
    </w:r>
    <w:r w:rsidRPr="00535D0A">
      <w:rPr>
        <w:color w:val="66AABF" w:themeColor="accent3"/>
      </w:rPr>
      <w:t>titel</w:t>
    </w:r>
    <w:r w:rsidRPr="00693C3B">
      <w:rPr>
        <w:color w:val="780F2D" w:themeColor="accent6"/>
      </w:rPr>
      <w:t xml:space="preserve"> </w:t>
    </w:r>
    <w:r>
      <w:t>|</w:t>
    </w:r>
    <w:r w:rsidRPr="00BC5CC2">
      <w:t xml:space="preserve"> </w:t>
    </w:r>
    <w:r w:rsidR="00C257B9">
      <w:rPr>
        <w:rStyle w:val="PMflexKopfzeileChar"/>
      </w:rPr>
      <w:t>Programmstatusbericht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29CD7F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EF74F40"/>
    <w:multiLevelType w:val="hybridMultilevel"/>
    <w:tmpl w:val="1E50313E"/>
    <w:lvl w:ilvl="0" w:tplc="A1748ECA">
      <w:start w:val="1"/>
      <w:numFmt w:val="bullet"/>
      <w:pStyle w:val="PMflex-AusfllhinweisAufzhlung"/>
      <w:lvlText w:val="•"/>
      <w:lvlJc w:val="left"/>
      <w:pPr>
        <w:ind w:left="360" w:hanging="360"/>
      </w:pPr>
      <w:rPr>
        <w:rFonts w:ascii="BundesSerif Office" w:hAnsi="BundesSerif Office" w:hint="default"/>
        <w:b/>
        <w:i w:val="0"/>
        <w:caps w:val="0"/>
        <w:strike w:val="0"/>
        <w:dstrike w:val="0"/>
        <w:vanish w:val="0"/>
        <w:color w:val="66AABF" w:themeColor="accent3"/>
        <w:sz w:val="2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07B655A"/>
    <w:multiLevelType w:val="multilevel"/>
    <w:tmpl w:val="FC1C73CC"/>
    <w:styleLink w:val="AktuelleListe3"/>
    <w:lvl w:ilvl="0">
      <w:start w:val="1"/>
      <w:numFmt w:val="bullet"/>
      <w:lvlText w:val="•"/>
      <w:lvlJc w:val="left"/>
      <w:pPr>
        <w:ind w:left="170" w:hanging="170"/>
      </w:pPr>
      <w:rPr>
        <w:rFonts w:ascii="BundesSerif Office" w:hAnsi="BundesSerif Office" w:hint="default"/>
        <w:b/>
        <w:i w:val="0"/>
        <w:caps w:val="0"/>
        <w:strike w:val="0"/>
        <w:dstrike w:val="0"/>
        <w:vanish w:val="0"/>
        <w:color w:val="66AABF" w:themeColor="accent3"/>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262685D"/>
    <w:multiLevelType w:val="singleLevel"/>
    <w:tmpl w:val="14A429F4"/>
    <w:lvl w:ilvl="0">
      <w:start w:val="1"/>
      <w:numFmt w:val="bullet"/>
      <w:pStyle w:val="ListBullet4"/>
      <w:lvlText w:val=""/>
      <w:lvlJc w:val="left"/>
      <w:pPr>
        <w:tabs>
          <w:tab w:val="num" w:pos="3163"/>
        </w:tabs>
        <w:ind w:left="3163" w:hanging="283"/>
      </w:pPr>
      <w:rPr>
        <w:rFonts w:ascii="Symbol" w:hAnsi="Symbol"/>
      </w:rPr>
    </w:lvl>
  </w:abstractNum>
  <w:abstractNum w:abstractNumId="4" w15:restartNumberingAfterBreak="0">
    <w:nsid w:val="143D0A16"/>
    <w:multiLevelType w:val="multilevel"/>
    <w:tmpl w:val="18469F0C"/>
    <w:lvl w:ilvl="0">
      <w:start w:val="1"/>
      <w:numFmt w:val="bullet"/>
      <w:pStyle w:val="ListBullet3"/>
      <w:lvlText w:val=""/>
      <w:lvlJc w:val="left"/>
      <w:pPr>
        <w:tabs>
          <w:tab w:val="num" w:pos="2199"/>
        </w:tabs>
        <w:ind w:left="2199" w:hanging="283"/>
      </w:pPr>
      <w:rPr>
        <w:rFonts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2344C0E"/>
    <w:multiLevelType w:val="multilevel"/>
    <w:tmpl w:val="F1DC399A"/>
    <w:styleLink w:val="AktuelleListe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2543211"/>
    <w:multiLevelType w:val="hybridMultilevel"/>
    <w:tmpl w:val="26C84AA4"/>
    <w:lvl w:ilvl="0" w:tplc="696A82D4">
      <w:start w:val="1"/>
      <w:numFmt w:val="bullet"/>
      <w:pStyle w:val="Aufzhlung2PMflex"/>
      <w:lvlText w:val="o"/>
      <w:lvlJc w:val="left"/>
      <w:pPr>
        <w:ind w:left="1437" w:hanging="360"/>
      </w:pPr>
      <w:rPr>
        <w:rFonts w:ascii="Courier New" w:hAnsi="Courier New" w:cs="Courier New" w:hint="default"/>
      </w:rPr>
    </w:lvl>
    <w:lvl w:ilvl="1" w:tplc="04070003" w:tentative="1">
      <w:start w:val="1"/>
      <w:numFmt w:val="bullet"/>
      <w:lvlText w:val="o"/>
      <w:lvlJc w:val="left"/>
      <w:pPr>
        <w:ind w:left="2517" w:hanging="360"/>
      </w:pPr>
      <w:rPr>
        <w:rFonts w:ascii="Courier New" w:hAnsi="Courier New" w:cs="Courier New" w:hint="default"/>
      </w:rPr>
    </w:lvl>
    <w:lvl w:ilvl="2" w:tplc="04070005" w:tentative="1">
      <w:start w:val="1"/>
      <w:numFmt w:val="bullet"/>
      <w:lvlText w:val=""/>
      <w:lvlJc w:val="left"/>
      <w:pPr>
        <w:ind w:left="3237" w:hanging="360"/>
      </w:pPr>
      <w:rPr>
        <w:rFonts w:ascii="Wingdings" w:hAnsi="Wingdings" w:hint="default"/>
      </w:rPr>
    </w:lvl>
    <w:lvl w:ilvl="3" w:tplc="04070001" w:tentative="1">
      <w:start w:val="1"/>
      <w:numFmt w:val="bullet"/>
      <w:lvlText w:val=""/>
      <w:lvlJc w:val="left"/>
      <w:pPr>
        <w:ind w:left="3957" w:hanging="360"/>
      </w:pPr>
      <w:rPr>
        <w:rFonts w:ascii="Symbol" w:hAnsi="Symbol" w:hint="default"/>
      </w:rPr>
    </w:lvl>
    <w:lvl w:ilvl="4" w:tplc="04070003" w:tentative="1">
      <w:start w:val="1"/>
      <w:numFmt w:val="bullet"/>
      <w:lvlText w:val="o"/>
      <w:lvlJc w:val="left"/>
      <w:pPr>
        <w:ind w:left="4677" w:hanging="360"/>
      </w:pPr>
      <w:rPr>
        <w:rFonts w:ascii="Courier New" w:hAnsi="Courier New" w:cs="Courier New" w:hint="default"/>
      </w:rPr>
    </w:lvl>
    <w:lvl w:ilvl="5" w:tplc="04070005" w:tentative="1">
      <w:start w:val="1"/>
      <w:numFmt w:val="bullet"/>
      <w:lvlText w:val=""/>
      <w:lvlJc w:val="left"/>
      <w:pPr>
        <w:ind w:left="5397" w:hanging="360"/>
      </w:pPr>
      <w:rPr>
        <w:rFonts w:ascii="Wingdings" w:hAnsi="Wingdings" w:hint="default"/>
      </w:rPr>
    </w:lvl>
    <w:lvl w:ilvl="6" w:tplc="04070001" w:tentative="1">
      <w:start w:val="1"/>
      <w:numFmt w:val="bullet"/>
      <w:lvlText w:val=""/>
      <w:lvlJc w:val="left"/>
      <w:pPr>
        <w:ind w:left="6117" w:hanging="360"/>
      </w:pPr>
      <w:rPr>
        <w:rFonts w:ascii="Symbol" w:hAnsi="Symbol" w:hint="default"/>
      </w:rPr>
    </w:lvl>
    <w:lvl w:ilvl="7" w:tplc="04070003" w:tentative="1">
      <w:start w:val="1"/>
      <w:numFmt w:val="bullet"/>
      <w:lvlText w:val="o"/>
      <w:lvlJc w:val="left"/>
      <w:pPr>
        <w:ind w:left="6837" w:hanging="360"/>
      </w:pPr>
      <w:rPr>
        <w:rFonts w:ascii="Courier New" w:hAnsi="Courier New" w:cs="Courier New" w:hint="default"/>
      </w:rPr>
    </w:lvl>
    <w:lvl w:ilvl="8" w:tplc="04070005" w:tentative="1">
      <w:start w:val="1"/>
      <w:numFmt w:val="bullet"/>
      <w:lvlText w:val=""/>
      <w:lvlJc w:val="left"/>
      <w:pPr>
        <w:ind w:left="7557" w:hanging="360"/>
      </w:pPr>
      <w:rPr>
        <w:rFonts w:ascii="Wingdings" w:hAnsi="Wingdings" w:hint="default"/>
      </w:rPr>
    </w:lvl>
  </w:abstractNum>
  <w:abstractNum w:abstractNumId="7" w15:restartNumberingAfterBreak="0">
    <w:nsid w:val="22DD3599"/>
    <w:multiLevelType w:val="multilevel"/>
    <w:tmpl w:val="C5781CC6"/>
    <w:lvl w:ilvl="0">
      <w:start w:val="1"/>
      <w:numFmt w:val="decimal"/>
      <w:pStyle w:val="References"/>
      <w:lvlText w:val="(%1)"/>
      <w:lvlJc w:val="left"/>
      <w:pPr>
        <w:tabs>
          <w:tab w:val="num" w:pos="709"/>
        </w:tabs>
        <w:ind w:left="709" w:hanging="709"/>
      </w:pPr>
    </w:lvl>
    <w:lvl w:ilvl="1">
      <w:start w:val="1"/>
      <w:numFmt w:val="lowerLetter"/>
      <w:lvlText w:val="(%2)"/>
      <w:lvlJc w:val="left"/>
      <w:pPr>
        <w:tabs>
          <w:tab w:val="num" w:pos="1417"/>
        </w:tabs>
        <w:ind w:left="1417" w:hanging="708"/>
      </w:pPr>
    </w:lvl>
    <w:lvl w:ilvl="2">
      <w:start w:val="1"/>
      <w:numFmt w:val="bullet"/>
      <w:lvlText w:val="–"/>
      <w:lvlJc w:val="left"/>
      <w:pPr>
        <w:tabs>
          <w:tab w:val="num" w:pos="2126"/>
        </w:tabs>
        <w:ind w:left="2126" w:hanging="709"/>
      </w:pPr>
      <w:rPr>
        <w:rFonts w:ascii="Times New Roman" w:hAnsi="Times New Roman"/>
      </w:rPr>
    </w:lvl>
    <w:lvl w:ilvl="3">
      <w:start w:val="1"/>
      <w:numFmt w:val="bullet"/>
      <w:lvlText w:val=""/>
      <w:lvlJc w:val="left"/>
      <w:pPr>
        <w:tabs>
          <w:tab w:val="num" w:pos="2835"/>
        </w:tabs>
        <w:ind w:left="2835" w:hanging="709"/>
      </w:pPr>
      <w:rPr>
        <w:rFonts w:ascii="Symbol" w:hAnsi="Symbol"/>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15:restartNumberingAfterBreak="0">
    <w:nsid w:val="27C90DA6"/>
    <w:multiLevelType w:val="multilevel"/>
    <w:tmpl w:val="B638F3AE"/>
    <w:styleLink w:val="AktuelleListe2"/>
    <w:lvl w:ilvl="0">
      <w:start w:val="1"/>
      <w:numFmt w:val="bullet"/>
      <w:lvlText w:val="•"/>
      <w:lvlJc w:val="left"/>
      <w:pPr>
        <w:ind w:left="170" w:hanging="170"/>
      </w:pPr>
      <w:rPr>
        <w:rFonts w:ascii="BundesSerif Bold" w:hAnsi="BundesSerif Bold" w:hint="default"/>
        <w:caps w:val="0"/>
        <w:strike w:val="0"/>
        <w:dstrike w:val="0"/>
        <w:vanish w:val="0"/>
        <w:color w:val="66AABF" w:themeColor="accent3"/>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C8D5AD3"/>
    <w:multiLevelType w:val="multilevel"/>
    <w:tmpl w:val="697C5A48"/>
    <w:lvl w:ilvl="0">
      <w:start w:val="1"/>
      <w:numFmt w:val="bullet"/>
      <w:pStyle w:val="ListBullet2"/>
      <w:lvlText w:val=""/>
      <w:lvlJc w:val="left"/>
      <w:pPr>
        <w:tabs>
          <w:tab w:val="num" w:pos="1360"/>
        </w:tabs>
        <w:ind w:left="1360" w:hanging="283"/>
      </w:pPr>
      <w:rPr>
        <w:rFonts w:ascii="Symbol" w:hAnsi="Symbol"/>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998431E"/>
    <w:multiLevelType w:val="multilevel"/>
    <w:tmpl w:val="786EA950"/>
    <w:styleLink w:val="AktuelleListe4"/>
    <w:lvl w:ilvl="0">
      <w:start w:val="1"/>
      <w:numFmt w:val="bullet"/>
      <w:lvlText w:val="•"/>
      <w:lvlJc w:val="left"/>
      <w:pPr>
        <w:ind w:left="170" w:hanging="170"/>
      </w:pPr>
      <w:rPr>
        <w:rFonts w:ascii="BundesSerif Office" w:hAnsi="BundesSerif Office" w:hint="default"/>
        <w:b/>
        <w:i w:val="0"/>
        <w:caps w:val="0"/>
        <w:strike w:val="0"/>
        <w:dstrike w:val="0"/>
        <w:vanish w:val="0"/>
        <w:color w:val="66AABF" w:themeColor="accent3"/>
        <w:sz w:val="21"/>
        <w:vertAlign w:val="baseli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551C54FC"/>
    <w:multiLevelType w:val="hybridMultilevel"/>
    <w:tmpl w:val="36420D14"/>
    <w:lvl w:ilvl="0" w:tplc="E326E050">
      <w:start w:val="1"/>
      <w:numFmt w:val="bullet"/>
      <w:pStyle w:val="Aufzhlung1PMflex"/>
      <w:lvlText w:val=""/>
      <w:lvlJc w:val="left"/>
      <w:pPr>
        <w:ind w:left="720" w:hanging="360"/>
      </w:pPr>
      <w:rPr>
        <w:rFonts w:ascii="Symbol" w:hAnsi="Symbol" w:hint="default"/>
      </w:rPr>
    </w:lvl>
    <w:lvl w:ilvl="1" w:tplc="5B482C28">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6C4949"/>
    <w:multiLevelType w:val="multilevel"/>
    <w:tmpl w:val="FF36865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672556BF"/>
    <w:multiLevelType w:val="hybridMultilevel"/>
    <w:tmpl w:val="6C404612"/>
    <w:lvl w:ilvl="0" w:tplc="A1606304">
      <w:start w:val="1"/>
      <w:numFmt w:val="decimal"/>
      <w:pStyle w:val="berschrift1PMflex"/>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8F24D98"/>
    <w:multiLevelType w:val="multilevel"/>
    <w:tmpl w:val="D6D4F994"/>
    <w:lvl w:ilvl="0">
      <w:start w:val="1"/>
      <w:numFmt w:val="decimal"/>
      <w:lvlText w:val="%1."/>
      <w:lvlJc w:val="left"/>
      <w:pPr>
        <w:ind w:left="360" w:hanging="360"/>
      </w:pPr>
    </w:lvl>
    <w:lvl w:ilvl="1">
      <w:start w:val="1"/>
      <w:numFmt w:val="decimal"/>
      <w:pStyle w:val="berschrift2PMflex"/>
      <w:lvlText w:val="%1.%2."/>
      <w:lvlJc w:val="left"/>
      <w:pPr>
        <w:ind w:left="792" w:hanging="432"/>
      </w:pPr>
    </w:lvl>
    <w:lvl w:ilvl="2">
      <w:start w:val="1"/>
      <w:numFmt w:val="decimal"/>
      <w:pStyle w:val="berschrift3PMflex"/>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B684F41"/>
    <w:multiLevelType w:val="multilevel"/>
    <w:tmpl w:val="0407001D"/>
    <w:styleLink w:val="AktuelleList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79B2012C"/>
    <w:multiLevelType w:val="hybridMultilevel"/>
    <w:tmpl w:val="E32002A4"/>
    <w:lvl w:ilvl="0" w:tplc="E8DCC7E8">
      <w:start w:val="1"/>
      <w:numFmt w:val="bullet"/>
      <w:pStyle w:val="PMflexAufzhlung"/>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num w:numId="1" w16cid:durableId="316038612">
    <w:abstractNumId w:val="15"/>
  </w:num>
  <w:num w:numId="2" w16cid:durableId="633025429">
    <w:abstractNumId w:val="0"/>
  </w:num>
  <w:num w:numId="3" w16cid:durableId="503857482">
    <w:abstractNumId w:val="8"/>
  </w:num>
  <w:num w:numId="4" w16cid:durableId="1460798822">
    <w:abstractNumId w:val="2"/>
  </w:num>
  <w:num w:numId="5" w16cid:durableId="1867788966">
    <w:abstractNumId w:val="10"/>
  </w:num>
  <w:num w:numId="6" w16cid:durableId="758141487">
    <w:abstractNumId w:val="5"/>
  </w:num>
  <w:num w:numId="7" w16cid:durableId="534540271">
    <w:abstractNumId w:val="1"/>
  </w:num>
  <w:num w:numId="8" w16cid:durableId="1037505827">
    <w:abstractNumId w:val="16"/>
  </w:num>
  <w:num w:numId="9" w16cid:durableId="1822572234">
    <w:abstractNumId w:val="14"/>
  </w:num>
  <w:num w:numId="10" w16cid:durableId="1101604826">
    <w:abstractNumId w:val="11"/>
  </w:num>
  <w:num w:numId="11" w16cid:durableId="705057638">
    <w:abstractNumId w:val="13"/>
  </w:num>
  <w:num w:numId="12" w16cid:durableId="790901054">
    <w:abstractNumId w:val="6"/>
  </w:num>
  <w:num w:numId="13" w16cid:durableId="523131470">
    <w:abstractNumId w:val="4"/>
  </w:num>
  <w:num w:numId="14" w16cid:durableId="287705590">
    <w:abstractNumId w:val="3"/>
  </w:num>
  <w:num w:numId="15" w16cid:durableId="1813253637">
    <w:abstractNumId w:val="7"/>
  </w:num>
  <w:num w:numId="16" w16cid:durableId="1957565723">
    <w:abstractNumId w:val="9"/>
  </w:num>
  <w:num w:numId="17" w16cid:durableId="437062901">
    <w:abstractNumId w:val="12"/>
  </w:num>
  <w:num w:numId="18" w16cid:durableId="205148514">
    <w:abstractNumId w:val="1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proofState w:spelling="clean"/>
  <w:attachedTemplate r:id="rId1"/>
  <w:linkStyles/>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09"/>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693E"/>
    <w:rsid w:val="00000B1E"/>
    <w:rsid w:val="000012BE"/>
    <w:rsid w:val="00002454"/>
    <w:rsid w:val="00002892"/>
    <w:rsid w:val="00002CEA"/>
    <w:rsid w:val="00006F46"/>
    <w:rsid w:val="00023182"/>
    <w:rsid w:val="00031E47"/>
    <w:rsid w:val="00032CD3"/>
    <w:rsid w:val="0004215F"/>
    <w:rsid w:val="00044236"/>
    <w:rsid w:val="0004423C"/>
    <w:rsid w:val="000511D8"/>
    <w:rsid w:val="00051679"/>
    <w:rsid w:val="00052AE8"/>
    <w:rsid w:val="000560F1"/>
    <w:rsid w:val="00064AAE"/>
    <w:rsid w:val="00064EAE"/>
    <w:rsid w:val="00066FBA"/>
    <w:rsid w:val="00070583"/>
    <w:rsid w:val="00073C93"/>
    <w:rsid w:val="00075F47"/>
    <w:rsid w:val="00082006"/>
    <w:rsid w:val="0008503F"/>
    <w:rsid w:val="000857FE"/>
    <w:rsid w:val="000963DE"/>
    <w:rsid w:val="00097931"/>
    <w:rsid w:val="000A3945"/>
    <w:rsid w:val="000A55E8"/>
    <w:rsid w:val="000A6469"/>
    <w:rsid w:val="000B0B42"/>
    <w:rsid w:val="000B25CD"/>
    <w:rsid w:val="000B7925"/>
    <w:rsid w:val="000C2A82"/>
    <w:rsid w:val="000C76E8"/>
    <w:rsid w:val="000D3BA3"/>
    <w:rsid w:val="000E45A0"/>
    <w:rsid w:val="000E4E70"/>
    <w:rsid w:val="000E6968"/>
    <w:rsid w:val="000E7D41"/>
    <w:rsid w:val="000F00BD"/>
    <w:rsid w:val="000F20B1"/>
    <w:rsid w:val="000F30C7"/>
    <w:rsid w:val="000F404A"/>
    <w:rsid w:val="000F611A"/>
    <w:rsid w:val="00102BE9"/>
    <w:rsid w:val="00103D96"/>
    <w:rsid w:val="001047DA"/>
    <w:rsid w:val="00106143"/>
    <w:rsid w:val="00137F2E"/>
    <w:rsid w:val="00140DDE"/>
    <w:rsid w:val="00161B23"/>
    <w:rsid w:val="00164D92"/>
    <w:rsid w:val="001726E4"/>
    <w:rsid w:val="0018584C"/>
    <w:rsid w:val="0019134D"/>
    <w:rsid w:val="0019342A"/>
    <w:rsid w:val="001950E5"/>
    <w:rsid w:val="0019559A"/>
    <w:rsid w:val="0019726E"/>
    <w:rsid w:val="001A2D68"/>
    <w:rsid w:val="001A4739"/>
    <w:rsid w:val="001A57D0"/>
    <w:rsid w:val="001A648C"/>
    <w:rsid w:val="001A6EBE"/>
    <w:rsid w:val="001A71C8"/>
    <w:rsid w:val="001B5C20"/>
    <w:rsid w:val="001C1B2B"/>
    <w:rsid w:val="001D4CD3"/>
    <w:rsid w:val="001E48EC"/>
    <w:rsid w:val="001E573E"/>
    <w:rsid w:val="001E6200"/>
    <w:rsid w:val="001E78C4"/>
    <w:rsid w:val="001F029F"/>
    <w:rsid w:val="001F4BF6"/>
    <w:rsid w:val="002014FC"/>
    <w:rsid w:val="00202061"/>
    <w:rsid w:val="00207C6E"/>
    <w:rsid w:val="0021446F"/>
    <w:rsid w:val="00216FD2"/>
    <w:rsid w:val="002210C0"/>
    <w:rsid w:val="00223973"/>
    <w:rsid w:val="00225BE5"/>
    <w:rsid w:val="00230DD3"/>
    <w:rsid w:val="0023304D"/>
    <w:rsid w:val="0023341F"/>
    <w:rsid w:val="00235C08"/>
    <w:rsid w:val="00235D40"/>
    <w:rsid w:val="00240DD0"/>
    <w:rsid w:val="00243EDC"/>
    <w:rsid w:val="002467CB"/>
    <w:rsid w:val="00246AD2"/>
    <w:rsid w:val="0024761D"/>
    <w:rsid w:val="002503B8"/>
    <w:rsid w:val="00250FDF"/>
    <w:rsid w:val="002624AA"/>
    <w:rsid w:val="00263174"/>
    <w:rsid w:val="00266681"/>
    <w:rsid w:val="00266C3D"/>
    <w:rsid w:val="0027630D"/>
    <w:rsid w:val="00276856"/>
    <w:rsid w:val="00283AD6"/>
    <w:rsid w:val="0029220C"/>
    <w:rsid w:val="002A0A05"/>
    <w:rsid w:val="002A1DB5"/>
    <w:rsid w:val="002A34A3"/>
    <w:rsid w:val="002A51EE"/>
    <w:rsid w:val="002A7948"/>
    <w:rsid w:val="002B5628"/>
    <w:rsid w:val="002B6A2B"/>
    <w:rsid w:val="002B7A35"/>
    <w:rsid w:val="002C2626"/>
    <w:rsid w:val="002E7302"/>
    <w:rsid w:val="002F12D4"/>
    <w:rsid w:val="0030021D"/>
    <w:rsid w:val="0030076A"/>
    <w:rsid w:val="003017FF"/>
    <w:rsid w:val="00303B07"/>
    <w:rsid w:val="0030439B"/>
    <w:rsid w:val="003053E3"/>
    <w:rsid w:val="003069FB"/>
    <w:rsid w:val="00306C12"/>
    <w:rsid w:val="0030767B"/>
    <w:rsid w:val="00315A02"/>
    <w:rsid w:val="00323CC8"/>
    <w:rsid w:val="00333B95"/>
    <w:rsid w:val="00335C1F"/>
    <w:rsid w:val="00335F17"/>
    <w:rsid w:val="00340C70"/>
    <w:rsid w:val="003452B2"/>
    <w:rsid w:val="00347F2A"/>
    <w:rsid w:val="0035754A"/>
    <w:rsid w:val="00363065"/>
    <w:rsid w:val="00364292"/>
    <w:rsid w:val="00370B85"/>
    <w:rsid w:val="00372210"/>
    <w:rsid w:val="00375236"/>
    <w:rsid w:val="003772B6"/>
    <w:rsid w:val="0038210C"/>
    <w:rsid w:val="00382954"/>
    <w:rsid w:val="003917F0"/>
    <w:rsid w:val="00394400"/>
    <w:rsid w:val="00396460"/>
    <w:rsid w:val="003A2569"/>
    <w:rsid w:val="003A25B5"/>
    <w:rsid w:val="003A65B1"/>
    <w:rsid w:val="003C0231"/>
    <w:rsid w:val="003C245D"/>
    <w:rsid w:val="003C3EFA"/>
    <w:rsid w:val="003C691C"/>
    <w:rsid w:val="003D1CDB"/>
    <w:rsid w:val="003D1D62"/>
    <w:rsid w:val="003E4FD1"/>
    <w:rsid w:val="003E54CD"/>
    <w:rsid w:val="003F2EC8"/>
    <w:rsid w:val="003F4D26"/>
    <w:rsid w:val="0040112D"/>
    <w:rsid w:val="00404C72"/>
    <w:rsid w:val="004057DA"/>
    <w:rsid w:val="004156E1"/>
    <w:rsid w:val="004304C6"/>
    <w:rsid w:val="00433113"/>
    <w:rsid w:val="00442BBA"/>
    <w:rsid w:val="004454E9"/>
    <w:rsid w:val="00452DBC"/>
    <w:rsid w:val="00471BC7"/>
    <w:rsid w:val="00475C82"/>
    <w:rsid w:val="004764DC"/>
    <w:rsid w:val="00480F79"/>
    <w:rsid w:val="0048199B"/>
    <w:rsid w:val="0048241D"/>
    <w:rsid w:val="00485108"/>
    <w:rsid w:val="00486ECD"/>
    <w:rsid w:val="00490386"/>
    <w:rsid w:val="004947BB"/>
    <w:rsid w:val="00497228"/>
    <w:rsid w:val="00497B8E"/>
    <w:rsid w:val="004A08BD"/>
    <w:rsid w:val="004A0C14"/>
    <w:rsid w:val="004A387D"/>
    <w:rsid w:val="004A3CC7"/>
    <w:rsid w:val="004A50F5"/>
    <w:rsid w:val="004A549E"/>
    <w:rsid w:val="004B182B"/>
    <w:rsid w:val="004B711C"/>
    <w:rsid w:val="004C1110"/>
    <w:rsid w:val="004C6C97"/>
    <w:rsid w:val="004D3A30"/>
    <w:rsid w:val="004D4CFE"/>
    <w:rsid w:val="004D61B5"/>
    <w:rsid w:val="004D6998"/>
    <w:rsid w:val="004E2798"/>
    <w:rsid w:val="004E609B"/>
    <w:rsid w:val="004F4FAA"/>
    <w:rsid w:val="0050265F"/>
    <w:rsid w:val="005027FA"/>
    <w:rsid w:val="005028E3"/>
    <w:rsid w:val="00512460"/>
    <w:rsid w:val="0053273A"/>
    <w:rsid w:val="00533EBE"/>
    <w:rsid w:val="00534C2E"/>
    <w:rsid w:val="00535D0A"/>
    <w:rsid w:val="005422F9"/>
    <w:rsid w:val="005551E2"/>
    <w:rsid w:val="00555B13"/>
    <w:rsid w:val="005648B2"/>
    <w:rsid w:val="0056613C"/>
    <w:rsid w:val="0057270F"/>
    <w:rsid w:val="00577FF6"/>
    <w:rsid w:val="005808CD"/>
    <w:rsid w:val="00581FD2"/>
    <w:rsid w:val="0058200E"/>
    <w:rsid w:val="0058203C"/>
    <w:rsid w:val="005827DE"/>
    <w:rsid w:val="0058339F"/>
    <w:rsid w:val="005851E2"/>
    <w:rsid w:val="0059615E"/>
    <w:rsid w:val="005A2105"/>
    <w:rsid w:val="005A37E5"/>
    <w:rsid w:val="005A3DF6"/>
    <w:rsid w:val="005A4A1F"/>
    <w:rsid w:val="005B12D3"/>
    <w:rsid w:val="005B220D"/>
    <w:rsid w:val="005C0315"/>
    <w:rsid w:val="005C08A5"/>
    <w:rsid w:val="005C733E"/>
    <w:rsid w:val="005D1B09"/>
    <w:rsid w:val="005E1670"/>
    <w:rsid w:val="005E4A55"/>
    <w:rsid w:val="005F0AB6"/>
    <w:rsid w:val="005F575E"/>
    <w:rsid w:val="00602387"/>
    <w:rsid w:val="00610122"/>
    <w:rsid w:val="00611727"/>
    <w:rsid w:val="00615140"/>
    <w:rsid w:val="006202B9"/>
    <w:rsid w:val="00623572"/>
    <w:rsid w:val="006254AB"/>
    <w:rsid w:val="00625971"/>
    <w:rsid w:val="00626EB2"/>
    <w:rsid w:val="00630006"/>
    <w:rsid w:val="006400CD"/>
    <w:rsid w:val="006429EC"/>
    <w:rsid w:val="00643A83"/>
    <w:rsid w:val="006460B8"/>
    <w:rsid w:val="00646D7C"/>
    <w:rsid w:val="00652BD9"/>
    <w:rsid w:val="00655433"/>
    <w:rsid w:val="00655ED0"/>
    <w:rsid w:val="00660A3C"/>
    <w:rsid w:val="00664197"/>
    <w:rsid w:val="006642FB"/>
    <w:rsid w:val="00666293"/>
    <w:rsid w:val="006669E2"/>
    <w:rsid w:val="00672790"/>
    <w:rsid w:val="00673506"/>
    <w:rsid w:val="0067762E"/>
    <w:rsid w:val="00692BEA"/>
    <w:rsid w:val="00693C3B"/>
    <w:rsid w:val="006A4A3E"/>
    <w:rsid w:val="006A58D0"/>
    <w:rsid w:val="006B263E"/>
    <w:rsid w:val="006B2F4F"/>
    <w:rsid w:val="006B4DE6"/>
    <w:rsid w:val="006B5A0F"/>
    <w:rsid w:val="006C008A"/>
    <w:rsid w:val="006C3518"/>
    <w:rsid w:val="006C535A"/>
    <w:rsid w:val="006D08B4"/>
    <w:rsid w:val="006D5160"/>
    <w:rsid w:val="006E7565"/>
    <w:rsid w:val="006F5A06"/>
    <w:rsid w:val="006F5D41"/>
    <w:rsid w:val="006F62BD"/>
    <w:rsid w:val="00706C25"/>
    <w:rsid w:val="00712C45"/>
    <w:rsid w:val="00712FCC"/>
    <w:rsid w:val="00713692"/>
    <w:rsid w:val="00715F91"/>
    <w:rsid w:val="00734E18"/>
    <w:rsid w:val="00734E23"/>
    <w:rsid w:val="007369D9"/>
    <w:rsid w:val="00740C08"/>
    <w:rsid w:val="00740F69"/>
    <w:rsid w:val="007426D0"/>
    <w:rsid w:val="00761909"/>
    <w:rsid w:val="007661B7"/>
    <w:rsid w:val="007670AE"/>
    <w:rsid w:val="00767200"/>
    <w:rsid w:val="00774C7A"/>
    <w:rsid w:val="007771D8"/>
    <w:rsid w:val="00777E90"/>
    <w:rsid w:val="007818A2"/>
    <w:rsid w:val="007828EC"/>
    <w:rsid w:val="00782F00"/>
    <w:rsid w:val="007833A6"/>
    <w:rsid w:val="0078685B"/>
    <w:rsid w:val="0079457C"/>
    <w:rsid w:val="00797856"/>
    <w:rsid w:val="007A3ACD"/>
    <w:rsid w:val="007A58C7"/>
    <w:rsid w:val="007A59DC"/>
    <w:rsid w:val="007B1710"/>
    <w:rsid w:val="007B3089"/>
    <w:rsid w:val="007C4660"/>
    <w:rsid w:val="007C5322"/>
    <w:rsid w:val="007C69ED"/>
    <w:rsid w:val="007D0AB8"/>
    <w:rsid w:val="007E0349"/>
    <w:rsid w:val="007E047C"/>
    <w:rsid w:val="008053DA"/>
    <w:rsid w:val="008129FE"/>
    <w:rsid w:val="0081786C"/>
    <w:rsid w:val="00820FF3"/>
    <w:rsid w:val="0082136C"/>
    <w:rsid w:val="008234D4"/>
    <w:rsid w:val="00831029"/>
    <w:rsid w:val="00832F0C"/>
    <w:rsid w:val="00836174"/>
    <w:rsid w:val="008412D5"/>
    <w:rsid w:val="00842553"/>
    <w:rsid w:val="00844F71"/>
    <w:rsid w:val="00850F25"/>
    <w:rsid w:val="00852A2D"/>
    <w:rsid w:val="00852E35"/>
    <w:rsid w:val="00854835"/>
    <w:rsid w:val="008569A8"/>
    <w:rsid w:val="00856A6C"/>
    <w:rsid w:val="0086181C"/>
    <w:rsid w:val="0086675A"/>
    <w:rsid w:val="008671D2"/>
    <w:rsid w:val="00872B68"/>
    <w:rsid w:val="00881D50"/>
    <w:rsid w:val="00883208"/>
    <w:rsid w:val="008846FA"/>
    <w:rsid w:val="00884D24"/>
    <w:rsid w:val="0088772D"/>
    <w:rsid w:val="008979FA"/>
    <w:rsid w:val="008B01CF"/>
    <w:rsid w:val="008B3A6F"/>
    <w:rsid w:val="008B3D7E"/>
    <w:rsid w:val="008B43EF"/>
    <w:rsid w:val="008B4B19"/>
    <w:rsid w:val="008B53EA"/>
    <w:rsid w:val="008B54FE"/>
    <w:rsid w:val="008B747A"/>
    <w:rsid w:val="008C0949"/>
    <w:rsid w:val="008C22D4"/>
    <w:rsid w:val="008C4972"/>
    <w:rsid w:val="008C4DD2"/>
    <w:rsid w:val="008D6D1B"/>
    <w:rsid w:val="008E1486"/>
    <w:rsid w:val="008E2766"/>
    <w:rsid w:val="008E37A0"/>
    <w:rsid w:val="008E37B7"/>
    <w:rsid w:val="008E49B4"/>
    <w:rsid w:val="008E530E"/>
    <w:rsid w:val="008F4D4F"/>
    <w:rsid w:val="008F7081"/>
    <w:rsid w:val="00902EE4"/>
    <w:rsid w:val="009063F3"/>
    <w:rsid w:val="0091655E"/>
    <w:rsid w:val="00916789"/>
    <w:rsid w:val="009302A2"/>
    <w:rsid w:val="0093506C"/>
    <w:rsid w:val="00940FFF"/>
    <w:rsid w:val="00954A45"/>
    <w:rsid w:val="00955271"/>
    <w:rsid w:val="00963B87"/>
    <w:rsid w:val="0096405F"/>
    <w:rsid w:val="00965F97"/>
    <w:rsid w:val="00970CD6"/>
    <w:rsid w:val="0097412B"/>
    <w:rsid w:val="009828AB"/>
    <w:rsid w:val="009901DD"/>
    <w:rsid w:val="009921DC"/>
    <w:rsid w:val="00992AC5"/>
    <w:rsid w:val="009A05A4"/>
    <w:rsid w:val="009A249A"/>
    <w:rsid w:val="009A4D06"/>
    <w:rsid w:val="009A7B6F"/>
    <w:rsid w:val="009B344B"/>
    <w:rsid w:val="009B68E1"/>
    <w:rsid w:val="009C08E8"/>
    <w:rsid w:val="009C1806"/>
    <w:rsid w:val="009C5153"/>
    <w:rsid w:val="009C5FE6"/>
    <w:rsid w:val="009C7F0B"/>
    <w:rsid w:val="009D4161"/>
    <w:rsid w:val="009D5F02"/>
    <w:rsid w:val="009E0036"/>
    <w:rsid w:val="009E5D2E"/>
    <w:rsid w:val="009E6B5A"/>
    <w:rsid w:val="009F4FF5"/>
    <w:rsid w:val="009F6C37"/>
    <w:rsid w:val="00A032FD"/>
    <w:rsid w:val="00A0373D"/>
    <w:rsid w:val="00A10954"/>
    <w:rsid w:val="00A15D01"/>
    <w:rsid w:val="00A221BA"/>
    <w:rsid w:val="00A23B1F"/>
    <w:rsid w:val="00A25BB9"/>
    <w:rsid w:val="00A274F2"/>
    <w:rsid w:val="00A41C14"/>
    <w:rsid w:val="00A4337B"/>
    <w:rsid w:val="00A5210C"/>
    <w:rsid w:val="00A526FF"/>
    <w:rsid w:val="00A52764"/>
    <w:rsid w:val="00A540EF"/>
    <w:rsid w:val="00A54DB2"/>
    <w:rsid w:val="00A60EF4"/>
    <w:rsid w:val="00A62F77"/>
    <w:rsid w:val="00A71147"/>
    <w:rsid w:val="00A71A3B"/>
    <w:rsid w:val="00A748BB"/>
    <w:rsid w:val="00A74DAB"/>
    <w:rsid w:val="00A77CA9"/>
    <w:rsid w:val="00A81733"/>
    <w:rsid w:val="00A834EA"/>
    <w:rsid w:val="00A86124"/>
    <w:rsid w:val="00A874A3"/>
    <w:rsid w:val="00A9753B"/>
    <w:rsid w:val="00AA202D"/>
    <w:rsid w:val="00AA2377"/>
    <w:rsid w:val="00AB04DD"/>
    <w:rsid w:val="00AB108B"/>
    <w:rsid w:val="00AB688C"/>
    <w:rsid w:val="00AB7457"/>
    <w:rsid w:val="00AC2009"/>
    <w:rsid w:val="00AC31EF"/>
    <w:rsid w:val="00AD5296"/>
    <w:rsid w:val="00AD5FBC"/>
    <w:rsid w:val="00AF1900"/>
    <w:rsid w:val="00AF66CB"/>
    <w:rsid w:val="00AF7854"/>
    <w:rsid w:val="00B04F14"/>
    <w:rsid w:val="00B05893"/>
    <w:rsid w:val="00B05F55"/>
    <w:rsid w:val="00B0665D"/>
    <w:rsid w:val="00B111D1"/>
    <w:rsid w:val="00B16878"/>
    <w:rsid w:val="00B244A8"/>
    <w:rsid w:val="00B259AB"/>
    <w:rsid w:val="00B30E3F"/>
    <w:rsid w:val="00B40931"/>
    <w:rsid w:val="00B42281"/>
    <w:rsid w:val="00B529A8"/>
    <w:rsid w:val="00B542BC"/>
    <w:rsid w:val="00B547EE"/>
    <w:rsid w:val="00B55954"/>
    <w:rsid w:val="00B617FE"/>
    <w:rsid w:val="00B63CA3"/>
    <w:rsid w:val="00B6565C"/>
    <w:rsid w:val="00B6675A"/>
    <w:rsid w:val="00B670EA"/>
    <w:rsid w:val="00B70867"/>
    <w:rsid w:val="00B72FDE"/>
    <w:rsid w:val="00B870E4"/>
    <w:rsid w:val="00B87321"/>
    <w:rsid w:val="00B92636"/>
    <w:rsid w:val="00B936F3"/>
    <w:rsid w:val="00B96555"/>
    <w:rsid w:val="00BA0FF6"/>
    <w:rsid w:val="00BA2A6D"/>
    <w:rsid w:val="00BA7547"/>
    <w:rsid w:val="00BB0886"/>
    <w:rsid w:val="00BB1E82"/>
    <w:rsid w:val="00BB3688"/>
    <w:rsid w:val="00BB50C7"/>
    <w:rsid w:val="00BC1DB1"/>
    <w:rsid w:val="00BC36A0"/>
    <w:rsid w:val="00BC3849"/>
    <w:rsid w:val="00BC5CC2"/>
    <w:rsid w:val="00BC78E0"/>
    <w:rsid w:val="00BE1B49"/>
    <w:rsid w:val="00BE3E14"/>
    <w:rsid w:val="00BF78BA"/>
    <w:rsid w:val="00C072AD"/>
    <w:rsid w:val="00C07C6D"/>
    <w:rsid w:val="00C14FC0"/>
    <w:rsid w:val="00C20042"/>
    <w:rsid w:val="00C23797"/>
    <w:rsid w:val="00C257B9"/>
    <w:rsid w:val="00C26B81"/>
    <w:rsid w:val="00C322D4"/>
    <w:rsid w:val="00C34197"/>
    <w:rsid w:val="00C4074B"/>
    <w:rsid w:val="00C42845"/>
    <w:rsid w:val="00C4786E"/>
    <w:rsid w:val="00C47964"/>
    <w:rsid w:val="00C521FA"/>
    <w:rsid w:val="00C6115F"/>
    <w:rsid w:val="00C61169"/>
    <w:rsid w:val="00C62090"/>
    <w:rsid w:val="00C6267D"/>
    <w:rsid w:val="00C67801"/>
    <w:rsid w:val="00C75A5D"/>
    <w:rsid w:val="00C827FF"/>
    <w:rsid w:val="00C85765"/>
    <w:rsid w:val="00C90A75"/>
    <w:rsid w:val="00C9233B"/>
    <w:rsid w:val="00C95B8A"/>
    <w:rsid w:val="00C97DDF"/>
    <w:rsid w:val="00CA1DEA"/>
    <w:rsid w:val="00CB4A68"/>
    <w:rsid w:val="00CB4C19"/>
    <w:rsid w:val="00CC642A"/>
    <w:rsid w:val="00CD28AF"/>
    <w:rsid w:val="00CD2976"/>
    <w:rsid w:val="00CE122A"/>
    <w:rsid w:val="00CE4349"/>
    <w:rsid w:val="00CF0EBE"/>
    <w:rsid w:val="00CF1F09"/>
    <w:rsid w:val="00CF24CB"/>
    <w:rsid w:val="00D00595"/>
    <w:rsid w:val="00D01945"/>
    <w:rsid w:val="00D04260"/>
    <w:rsid w:val="00D069BF"/>
    <w:rsid w:val="00D06A3C"/>
    <w:rsid w:val="00D14B18"/>
    <w:rsid w:val="00D15443"/>
    <w:rsid w:val="00D20C45"/>
    <w:rsid w:val="00D22F35"/>
    <w:rsid w:val="00D42193"/>
    <w:rsid w:val="00D533DB"/>
    <w:rsid w:val="00D563C3"/>
    <w:rsid w:val="00D5671F"/>
    <w:rsid w:val="00D56FD5"/>
    <w:rsid w:val="00D64467"/>
    <w:rsid w:val="00D6598C"/>
    <w:rsid w:val="00D67FC8"/>
    <w:rsid w:val="00D81B5E"/>
    <w:rsid w:val="00D8693E"/>
    <w:rsid w:val="00D91A98"/>
    <w:rsid w:val="00D969AC"/>
    <w:rsid w:val="00DA0FE6"/>
    <w:rsid w:val="00DA56D1"/>
    <w:rsid w:val="00DA75BD"/>
    <w:rsid w:val="00DA7E0C"/>
    <w:rsid w:val="00DB554C"/>
    <w:rsid w:val="00DC230C"/>
    <w:rsid w:val="00DC49F0"/>
    <w:rsid w:val="00DC4C16"/>
    <w:rsid w:val="00DC6741"/>
    <w:rsid w:val="00DC73AE"/>
    <w:rsid w:val="00DC7679"/>
    <w:rsid w:val="00DC7DBB"/>
    <w:rsid w:val="00DD3827"/>
    <w:rsid w:val="00DE0C47"/>
    <w:rsid w:val="00DE1307"/>
    <w:rsid w:val="00DE2634"/>
    <w:rsid w:val="00DF0D0E"/>
    <w:rsid w:val="00DF324B"/>
    <w:rsid w:val="00E01026"/>
    <w:rsid w:val="00E071A8"/>
    <w:rsid w:val="00E307D8"/>
    <w:rsid w:val="00E31654"/>
    <w:rsid w:val="00E33143"/>
    <w:rsid w:val="00E338B4"/>
    <w:rsid w:val="00E33997"/>
    <w:rsid w:val="00E35F46"/>
    <w:rsid w:val="00E37DBF"/>
    <w:rsid w:val="00E6311B"/>
    <w:rsid w:val="00E635D7"/>
    <w:rsid w:val="00E6374C"/>
    <w:rsid w:val="00E6655B"/>
    <w:rsid w:val="00E7280D"/>
    <w:rsid w:val="00E73A8A"/>
    <w:rsid w:val="00E912EB"/>
    <w:rsid w:val="00E92979"/>
    <w:rsid w:val="00E93F2C"/>
    <w:rsid w:val="00E9519E"/>
    <w:rsid w:val="00EA4C21"/>
    <w:rsid w:val="00EA50FF"/>
    <w:rsid w:val="00EA69C9"/>
    <w:rsid w:val="00EB2038"/>
    <w:rsid w:val="00EB44F9"/>
    <w:rsid w:val="00EB5F01"/>
    <w:rsid w:val="00EB6E8C"/>
    <w:rsid w:val="00EC027A"/>
    <w:rsid w:val="00EC656C"/>
    <w:rsid w:val="00EC7412"/>
    <w:rsid w:val="00ED0DD8"/>
    <w:rsid w:val="00ED711E"/>
    <w:rsid w:val="00EE1BD8"/>
    <w:rsid w:val="00EE632B"/>
    <w:rsid w:val="00EE6F65"/>
    <w:rsid w:val="00EF56C6"/>
    <w:rsid w:val="00F016D0"/>
    <w:rsid w:val="00F01CBA"/>
    <w:rsid w:val="00F03D83"/>
    <w:rsid w:val="00F149E9"/>
    <w:rsid w:val="00F21C04"/>
    <w:rsid w:val="00F25006"/>
    <w:rsid w:val="00F25A84"/>
    <w:rsid w:val="00F31C92"/>
    <w:rsid w:val="00F40C49"/>
    <w:rsid w:val="00F429CF"/>
    <w:rsid w:val="00F43C39"/>
    <w:rsid w:val="00F44F08"/>
    <w:rsid w:val="00F477AE"/>
    <w:rsid w:val="00F5090F"/>
    <w:rsid w:val="00F52D61"/>
    <w:rsid w:val="00F537EE"/>
    <w:rsid w:val="00F60AEC"/>
    <w:rsid w:val="00F6693E"/>
    <w:rsid w:val="00F73950"/>
    <w:rsid w:val="00F742F4"/>
    <w:rsid w:val="00F747C7"/>
    <w:rsid w:val="00F86852"/>
    <w:rsid w:val="00F907DD"/>
    <w:rsid w:val="00F9783D"/>
    <w:rsid w:val="00FA681F"/>
    <w:rsid w:val="00FB0481"/>
    <w:rsid w:val="00FB6520"/>
    <w:rsid w:val="00FC0B2D"/>
    <w:rsid w:val="00FC188F"/>
    <w:rsid w:val="00FC1E6F"/>
    <w:rsid w:val="00FC3792"/>
    <w:rsid w:val="00FC594A"/>
    <w:rsid w:val="00FD03C6"/>
    <w:rsid w:val="00FD099B"/>
    <w:rsid w:val="00FD5381"/>
    <w:rsid w:val="00FE1076"/>
    <w:rsid w:val="00FE27E1"/>
    <w:rsid w:val="00FE6E4B"/>
    <w:rsid w:val="00FE7F5B"/>
    <w:rsid w:val="00FF1CB2"/>
    <w:rsid w:val="00FF738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7FC6478"/>
  <w15:docId w15:val="{9808EBED-60DC-45A9-A03F-423C3A2401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qFormat="1"/>
    <w:lsdException w:name="footer" w:semiHidden="1" w:uiPriority="0" w:unhideWhenUsed="1" w:qFormat="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5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Mflex-Standard"/>
    <w:qFormat/>
    <w:rsid w:val="00CD28AF"/>
    <w:pPr>
      <w:spacing w:before="60" w:after="60" w:line="240" w:lineRule="auto"/>
      <w:jc w:val="both"/>
    </w:pPr>
    <w:rPr>
      <w:sz w:val="21"/>
    </w:rPr>
  </w:style>
  <w:style w:type="paragraph" w:styleId="Heading1">
    <w:name w:val="heading 1"/>
    <w:aliases w:val="PMflex_Überschrift_1,PMflex-Überschrift1"/>
    <w:basedOn w:val="Normal"/>
    <w:next w:val="Normal"/>
    <w:link w:val="Heading1Char"/>
    <w:qFormat/>
    <w:rsid w:val="00CD28AF"/>
    <w:pPr>
      <w:keepNext/>
      <w:numPr>
        <w:numId w:val="17"/>
      </w:numPr>
      <w:spacing w:before="360"/>
      <w:outlineLvl w:val="0"/>
    </w:pPr>
    <w:rPr>
      <w:rFonts w:asciiTheme="majorHAnsi" w:hAnsiTheme="majorHAnsi"/>
      <w:b/>
      <w:sz w:val="32"/>
      <w:szCs w:val="32"/>
    </w:rPr>
  </w:style>
  <w:style w:type="paragraph" w:styleId="Heading2">
    <w:name w:val="heading 2"/>
    <w:aliases w:val="PMflex-Überschrift2"/>
    <w:basedOn w:val="Subtitle"/>
    <w:next w:val="Normal"/>
    <w:link w:val="Heading2Char"/>
    <w:unhideWhenUsed/>
    <w:qFormat/>
    <w:rsid w:val="00CD28AF"/>
    <w:pPr>
      <w:numPr>
        <w:ilvl w:val="1"/>
        <w:numId w:val="17"/>
      </w:numPr>
      <w:pBdr>
        <w:top w:val="none" w:sz="0" w:space="0" w:color="auto"/>
        <w:bottom w:val="none" w:sz="0" w:space="0" w:color="auto"/>
      </w:pBdr>
      <w:spacing w:before="240" w:after="0" w:line="260" w:lineRule="atLeast"/>
      <w:outlineLvl w:val="1"/>
    </w:pPr>
  </w:style>
  <w:style w:type="paragraph" w:styleId="Heading3">
    <w:name w:val="heading 3"/>
    <w:aliases w:val="PMflex-Überschrift 3"/>
    <w:basedOn w:val="Normal"/>
    <w:next w:val="Normal"/>
    <w:link w:val="Heading3Char"/>
    <w:unhideWhenUsed/>
    <w:qFormat/>
    <w:rsid w:val="00CD28AF"/>
    <w:pPr>
      <w:keepNext/>
      <w:numPr>
        <w:ilvl w:val="2"/>
        <w:numId w:val="17"/>
      </w:numPr>
      <w:spacing w:before="240"/>
      <w:outlineLvl w:val="2"/>
    </w:pPr>
    <w:rPr>
      <w:rFonts w:asciiTheme="majorHAnsi" w:hAnsiTheme="majorHAnsi"/>
      <w:sz w:val="22"/>
    </w:rPr>
  </w:style>
  <w:style w:type="paragraph" w:styleId="Heading4">
    <w:name w:val="heading 4"/>
    <w:aliases w:val="PMflex-Überschrift4"/>
    <w:basedOn w:val="Normal"/>
    <w:next w:val="Normal"/>
    <w:link w:val="Heading4Char"/>
    <w:uiPriority w:val="9"/>
    <w:unhideWhenUsed/>
    <w:qFormat/>
    <w:rsid w:val="00CD28AF"/>
    <w:pPr>
      <w:keepNext/>
      <w:keepLines/>
      <w:numPr>
        <w:ilvl w:val="3"/>
        <w:numId w:val="17"/>
      </w:numPr>
      <w:spacing w:before="480" w:after="260" w:line="380" w:lineRule="atLeast"/>
      <w:outlineLvl w:val="3"/>
    </w:pPr>
    <w:rPr>
      <w:rFonts w:eastAsiaTheme="majorEastAsia" w:cstheme="majorBidi"/>
      <w:b/>
      <w:iCs/>
      <w:sz w:val="32"/>
    </w:rPr>
  </w:style>
  <w:style w:type="paragraph" w:styleId="Heading5">
    <w:name w:val="heading 5"/>
    <w:aliases w:val="PMflex-Überschrift5"/>
    <w:basedOn w:val="Normal"/>
    <w:next w:val="Normal"/>
    <w:link w:val="Heading5Char"/>
    <w:uiPriority w:val="9"/>
    <w:unhideWhenUsed/>
    <w:qFormat/>
    <w:rsid w:val="00CD28AF"/>
    <w:pPr>
      <w:keepNext/>
      <w:keepLines/>
      <w:numPr>
        <w:ilvl w:val="4"/>
        <w:numId w:val="17"/>
      </w:numPr>
      <w:spacing w:before="260" w:after="260"/>
      <w:outlineLvl w:val="4"/>
    </w:pPr>
    <w:rPr>
      <w:rFonts w:asciiTheme="majorHAnsi" w:eastAsiaTheme="majorEastAsia" w:hAnsiTheme="majorHAnsi" w:cstheme="majorBidi"/>
      <w:b/>
      <w:sz w:val="22"/>
    </w:rPr>
  </w:style>
  <w:style w:type="paragraph" w:styleId="Heading6">
    <w:name w:val="heading 6"/>
    <w:basedOn w:val="Normal"/>
    <w:next w:val="Normal"/>
    <w:link w:val="Heading6Char"/>
    <w:qFormat/>
    <w:rsid w:val="00CD28AF"/>
    <w:pPr>
      <w:numPr>
        <w:ilvl w:val="5"/>
        <w:numId w:val="17"/>
      </w:numPr>
      <w:tabs>
        <w:tab w:val="num" w:pos="1152"/>
      </w:tabs>
      <w:spacing w:before="40"/>
      <w:outlineLvl w:val="5"/>
    </w:pPr>
    <w:rPr>
      <w:rFonts w:ascii="Times New Roman" w:eastAsia="Times New Roman" w:hAnsi="Times New Roman" w:cs="Times New Roman"/>
      <w:sz w:val="22"/>
      <w:szCs w:val="20"/>
      <w:lang w:val="en-GB"/>
    </w:rPr>
  </w:style>
  <w:style w:type="paragraph" w:styleId="Heading7">
    <w:name w:val="heading 7"/>
    <w:basedOn w:val="Normal"/>
    <w:next w:val="Normal"/>
    <w:link w:val="Heading7Char"/>
    <w:qFormat/>
    <w:rsid w:val="00CD28AF"/>
    <w:pPr>
      <w:numPr>
        <w:ilvl w:val="6"/>
        <w:numId w:val="17"/>
      </w:numPr>
      <w:tabs>
        <w:tab w:val="num" w:pos="1296"/>
      </w:tabs>
      <w:spacing w:before="40"/>
      <w:outlineLvl w:val="6"/>
    </w:pPr>
    <w:rPr>
      <w:rFonts w:ascii="Times New Roman" w:eastAsia="Times New Roman" w:hAnsi="Times New Roman" w:cs="Times New Roman"/>
      <w:sz w:val="22"/>
      <w:szCs w:val="20"/>
      <w:lang w:val="en-GB"/>
    </w:rPr>
  </w:style>
  <w:style w:type="paragraph" w:styleId="Heading8">
    <w:name w:val="heading 8"/>
    <w:basedOn w:val="Normal"/>
    <w:next w:val="Normal"/>
    <w:link w:val="Heading8Char"/>
    <w:qFormat/>
    <w:rsid w:val="00CD28AF"/>
    <w:pPr>
      <w:numPr>
        <w:ilvl w:val="7"/>
        <w:numId w:val="17"/>
      </w:numPr>
      <w:tabs>
        <w:tab w:val="num" w:pos="1440"/>
      </w:tabs>
      <w:spacing w:before="40"/>
      <w:outlineLvl w:val="7"/>
    </w:pPr>
    <w:rPr>
      <w:rFonts w:ascii="Times New Roman" w:eastAsia="Times New Roman" w:hAnsi="Times New Roman" w:cs="Times New Roman"/>
      <w:sz w:val="22"/>
      <w:szCs w:val="20"/>
      <w:lang w:val="en-GB"/>
    </w:rPr>
  </w:style>
  <w:style w:type="paragraph" w:styleId="Heading9">
    <w:name w:val="heading 9"/>
    <w:basedOn w:val="Normal"/>
    <w:next w:val="Normal"/>
    <w:link w:val="Heading9Char"/>
    <w:qFormat/>
    <w:rsid w:val="00CD28AF"/>
    <w:pPr>
      <w:numPr>
        <w:ilvl w:val="8"/>
        <w:numId w:val="17"/>
      </w:numPr>
      <w:tabs>
        <w:tab w:val="num" w:pos="1584"/>
        <w:tab w:val="num" w:pos="1800"/>
      </w:tabs>
      <w:spacing w:before="240"/>
      <w:outlineLvl w:val="8"/>
    </w:pPr>
    <w:rPr>
      <w:rFonts w:ascii="Arial" w:eastAsia="Times New Roman" w:hAnsi="Arial" w:cs="Times New Roman"/>
      <w:i/>
      <w:sz w:val="18"/>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PMflex-Kopfzeile"/>
    <w:basedOn w:val="Normal"/>
    <w:link w:val="HeaderChar"/>
    <w:uiPriority w:val="99"/>
    <w:unhideWhenUsed/>
    <w:qFormat/>
    <w:rsid w:val="00CD28AF"/>
    <w:pPr>
      <w:tabs>
        <w:tab w:val="right" w:pos="8732"/>
      </w:tabs>
      <w:spacing w:line="210" w:lineRule="atLeast"/>
      <w:jc w:val="right"/>
    </w:pPr>
    <w:rPr>
      <w:rFonts w:asciiTheme="majorHAnsi" w:hAnsiTheme="majorHAnsi"/>
      <w:b/>
      <w:sz w:val="16"/>
      <w:szCs w:val="19"/>
    </w:rPr>
  </w:style>
  <w:style w:type="character" w:customStyle="1" w:styleId="HeaderChar">
    <w:name w:val="Header Char"/>
    <w:aliases w:val="PMflex-Kopfzeile Char"/>
    <w:basedOn w:val="DefaultParagraphFont"/>
    <w:link w:val="Header"/>
    <w:uiPriority w:val="99"/>
    <w:rsid w:val="00CD28AF"/>
    <w:rPr>
      <w:rFonts w:asciiTheme="majorHAnsi" w:hAnsiTheme="majorHAnsi"/>
      <w:b/>
      <w:sz w:val="16"/>
      <w:szCs w:val="19"/>
    </w:rPr>
  </w:style>
  <w:style w:type="paragraph" w:styleId="Footer">
    <w:name w:val="footer"/>
    <w:aliases w:val="PMflex_Fußzeile,PMflex-Fußzeile"/>
    <w:basedOn w:val="Normal"/>
    <w:link w:val="FooterChar"/>
    <w:unhideWhenUsed/>
    <w:qFormat/>
    <w:rsid w:val="00CD28AF"/>
    <w:pPr>
      <w:tabs>
        <w:tab w:val="right" w:pos="8732"/>
      </w:tabs>
      <w:spacing w:line="210" w:lineRule="atLeast"/>
    </w:pPr>
    <w:rPr>
      <w:rFonts w:asciiTheme="majorHAnsi" w:hAnsiTheme="majorHAnsi"/>
      <w:sz w:val="16"/>
      <w:szCs w:val="14"/>
    </w:rPr>
  </w:style>
  <w:style w:type="character" w:customStyle="1" w:styleId="FooterChar">
    <w:name w:val="Footer Char"/>
    <w:aliases w:val="PMflex_Fußzeile Char,PMflex-Fußzeile Char"/>
    <w:basedOn w:val="DefaultParagraphFont"/>
    <w:link w:val="Footer"/>
    <w:rsid w:val="00CD28AF"/>
    <w:rPr>
      <w:rFonts w:asciiTheme="majorHAnsi" w:hAnsiTheme="majorHAnsi"/>
      <w:sz w:val="16"/>
      <w:szCs w:val="14"/>
    </w:rPr>
  </w:style>
  <w:style w:type="table" w:styleId="TableGrid">
    <w:name w:val="Table Grid"/>
    <w:basedOn w:val="TableNormal"/>
    <w:rsid w:val="00CD28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aliases w:val="PMflex_Vorlagentitel,PMflex-Artefakttitel"/>
    <w:basedOn w:val="Normal"/>
    <w:link w:val="TitleChar"/>
    <w:qFormat/>
    <w:rsid w:val="00CD28AF"/>
    <w:pPr>
      <w:spacing w:before="600" w:after="1200"/>
      <w:contextualSpacing/>
    </w:pPr>
    <w:rPr>
      <w:color w:val="007194" w:themeColor="accent1"/>
      <w:sz w:val="76"/>
      <w:szCs w:val="76"/>
    </w:rPr>
  </w:style>
  <w:style w:type="character" w:customStyle="1" w:styleId="TitleChar">
    <w:name w:val="Title Char"/>
    <w:aliases w:val="PMflex_Vorlagentitel Char,PMflex-Artefakttitel Char"/>
    <w:basedOn w:val="DefaultParagraphFont"/>
    <w:link w:val="Title"/>
    <w:rsid w:val="00CD28AF"/>
    <w:rPr>
      <w:color w:val="007194" w:themeColor="accent1"/>
      <w:sz w:val="76"/>
      <w:szCs w:val="76"/>
    </w:rPr>
  </w:style>
  <w:style w:type="paragraph" w:customStyle="1" w:styleId="Blocksatz">
    <w:name w:val="Blocksatz"/>
    <w:basedOn w:val="Normal"/>
    <w:rsid w:val="00D533DB"/>
  </w:style>
  <w:style w:type="character" w:customStyle="1" w:styleId="Heading1Char">
    <w:name w:val="Heading 1 Char"/>
    <w:aliases w:val="PMflex_Überschrift_1 Char,PMflex-Überschrift1 Char"/>
    <w:basedOn w:val="DefaultParagraphFont"/>
    <w:link w:val="Heading1"/>
    <w:rsid w:val="00CD28AF"/>
    <w:rPr>
      <w:rFonts w:asciiTheme="majorHAnsi" w:hAnsiTheme="majorHAnsi"/>
      <w:b/>
      <w:sz w:val="32"/>
      <w:szCs w:val="32"/>
    </w:rPr>
  </w:style>
  <w:style w:type="character" w:customStyle="1" w:styleId="Heading2Char">
    <w:name w:val="Heading 2 Char"/>
    <w:aliases w:val="PMflex-Überschrift2 Char"/>
    <w:basedOn w:val="DefaultParagraphFont"/>
    <w:link w:val="Heading2"/>
    <w:rsid w:val="00CD28AF"/>
    <w:rPr>
      <w:rFonts w:asciiTheme="majorHAnsi" w:hAnsiTheme="majorHAnsi"/>
      <w:b/>
    </w:rPr>
  </w:style>
  <w:style w:type="paragraph" w:styleId="FootnoteText">
    <w:name w:val="footnote text"/>
    <w:basedOn w:val="Normal"/>
    <w:link w:val="FootnoteTextChar"/>
    <w:unhideWhenUsed/>
    <w:rsid w:val="00CD28AF"/>
    <w:pPr>
      <w:spacing w:line="210" w:lineRule="atLeast"/>
      <w:ind w:left="91" w:hanging="91"/>
    </w:pPr>
    <w:rPr>
      <w:sz w:val="16"/>
      <w:szCs w:val="20"/>
    </w:rPr>
  </w:style>
  <w:style w:type="character" w:styleId="Hyperlink">
    <w:name w:val="Hyperlink"/>
    <w:basedOn w:val="DefaultParagraphFont"/>
    <w:uiPriority w:val="99"/>
    <w:unhideWhenUsed/>
    <w:rsid w:val="00CD28AF"/>
    <w:rPr>
      <w:color w:val="0000FF" w:themeColor="hyperlink"/>
      <w:u w:val="single"/>
    </w:rPr>
  </w:style>
  <w:style w:type="character" w:customStyle="1" w:styleId="FootnoteTextChar">
    <w:name w:val="Footnote Text Char"/>
    <w:basedOn w:val="DefaultParagraphFont"/>
    <w:link w:val="FootnoteText"/>
    <w:rsid w:val="00CD28AF"/>
    <w:rPr>
      <w:sz w:val="16"/>
      <w:szCs w:val="20"/>
    </w:rPr>
  </w:style>
  <w:style w:type="character" w:styleId="FootnoteReference">
    <w:name w:val="footnote reference"/>
    <w:basedOn w:val="DefaultParagraphFont"/>
    <w:semiHidden/>
    <w:unhideWhenUsed/>
    <w:rsid w:val="00CD28AF"/>
    <w:rPr>
      <w:vertAlign w:val="superscript"/>
    </w:rPr>
  </w:style>
  <w:style w:type="paragraph" w:customStyle="1" w:styleId="Grafikberschrift">
    <w:name w:val="Grafik_Überschrift"/>
    <w:basedOn w:val="Normal"/>
    <w:rsid w:val="00DC230C"/>
    <w:pPr>
      <w:spacing w:before="440"/>
    </w:pPr>
    <w:rPr>
      <w:rFonts w:asciiTheme="majorHAnsi" w:hAnsiTheme="majorHAnsi"/>
      <w:b/>
      <w:sz w:val="22"/>
    </w:rPr>
  </w:style>
  <w:style w:type="paragraph" w:customStyle="1" w:styleId="GrafikQuelle">
    <w:name w:val="Grafik_Quelle"/>
    <w:basedOn w:val="Blocksatz"/>
    <w:rsid w:val="00B547EE"/>
    <w:pPr>
      <w:pBdr>
        <w:bottom w:val="single" w:sz="6" w:space="13" w:color="BFBFBF" w:themeColor="background1" w:themeShade="BF"/>
      </w:pBdr>
      <w:spacing w:after="520"/>
    </w:pPr>
    <w:rPr>
      <w:rFonts w:asciiTheme="majorHAnsi" w:hAnsiTheme="majorHAnsi"/>
      <w:sz w:val="17"/>
    </w:rPr>
  </w:style>
  <w:style w:type="paragraph" w:customStyle="1" w:styleId="Seite1Empfnger">
    <w:name w:val="Seite 1_Empfänger"/>
    <w:basedOn w:val="Normal"/>
    <w:rsid w:val="00E31654"/>
    <w:pPr>
      <w:spacing w:before="1200" w:after="440"/>
    </w:pPr>
    <w:rPr>
      <w:sz w:val="32"/>
      <w:szCs w:val="32"/>
    </w:rPr>
  </w:style>
  <w:style w:type="paragraph" w:styleId="Subtitle">
    <w:name w:val="Subtitle"/>
    <w:aliases w:val="PMflex-Untertitel"/>
    <w:basedOn w:val="Normal"/>
    <w:next w:val="Normal"/>
    <w:link w:val="SubtitleChar"/>
    <w:uiPriority w:val="11"/>
    <w:qFormat/>
    <w:rsid w:val="00CD28AF"/>
    <w:pPr>
      <w:pBdr>
        <w:top w:val="single" w:sz="4" w:space="1" w:color="auto"/>
        <w:bottom w:val="single" w:sz="4" w:space="1" w:color="auto"/>
      </w:pBdr>
      <w:tabs>
        <w:tab w:val="right" w:pos="8789"/>
      </w:tabs>
    </w:pPr>
    <w:rPr>
      <w:rFonts w:asciiTheme="majorHAnsi" w:hAnsiTheme="majorHAnsi"/>
      <w:b/>
      <w:sz w:val="22"/>
    </w:rPr>
  </w:style>
  <w:style w:type="character" w:customStyle="1" w:styleId="SubtitleChar">
    <w:name w:val="Subtitle Char"/>
    <w:aliases w:val="PMflex-Untertitel Char"/>
    <w:basedOn w:val="DefaultParagraphFont"/>
    <w:link w:val="Subtitle"/>
    <w:uiPriority w:val="11"/>
    <w:rsid w:val="00CD28AF"/>
    <w:rPr>
      <w:rFonts w:asciiTheme="majorHAnsi" w:hAnsiTheme="majorHAnsi"/>
      <w:b/>
    </w:rPr>
  </w:style>
  <w:style w:type="paragraph" w:styleId="ListParagraph">
    <w:name w:val="List Paragraph"/>
    <w:basedOn w:val="PMflex-AusfllhinweisAufzhlung"/>
    <w:link w:val="ListParagraphChar"/>
    <w:uiPriority w:val="99"/>
    <w:qFormat/>
    <w:rsid w:val="00CD28AF"/>
    <w:pPr>
      <w:numPr>
        <w:numId w:val="0"/>
      </w:numPr>
      <w:ind w:left="357" w:hanging="357"/>
    </w:pPr>
    <w:rPr>
      <w:i/>
      <w:color w:val="auto"/>
    </w:rPr>
  </w:style>
  <w:style w:type="paragraph" w:customStyle="1" w:styleId="PMflexTabellenberschrift">
    <w:name w:val="PMflex_Tabellenüberschrift"/>
    <w:basedOn w:val="PMflexTabellentext"/>
    <w:qFormat/>
    <w:rsid w:val="00F60AEC"/>
    <w:pPr>
      <w:spacing w:before="60" w:after="60"/>
    </w:pPr>
    <w:rPr>
      <w:b/>
    </w:rPr>
  </w:style>
  <w:style w:type="table" w:customStyle="1" w:styleId="Titeltabelle">
    <w:name w:val="Titeltabelle"/>
    <w:basedOn w:val="TableNormal"/>
    <w:uiPriority w:val="99"/>
    <w:rsid w:val="007670AE"/>
    <w:pPr>
      <w:spacing w:after="0" w:line="240" w:lineRule="auto"/>
    </w:pPr>
    <w:rPr>
      <w:sz w:val="21"/>
    </w:rPr>
    <w:tblPr>
      <w:tblBorders>
        <w:top w:val="single" w:sz="4" w:space="0" w:color="A6A6A6" w:themeColor="background1" w:themeShade="A6"/>
        <w:insideH w:val="single" w:sz="4" w:space="0" w:color="A6A6A6" w:themeColor="background1" w:themeShade="A6"/>
      </w:tblBorders>
      <w:tblCellMar>
        <w:top w:w="68" w:type="dxa"/>
        <w:left w:w="0" w:type="dxa"/>
        <w:bottom w:w="68" w:type="dxa"/>
        <w:right w:w="0" w:type="dxa"/>
      </w:tblCellMar>
    </w:tblPr>
  </w:style>
  <w:style w:type="table" w:styleId="TableGridLight">
    <w:name w:val="Grid Table Light"/>
    <w:basedOn w:val="TableNormal"/>
    <w:uiPriority w:val="40"/>
    <w:rsid w:val="00CD297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StandardSans">
    <w:name w:val="Standard_Sans"/>
    <w:basedOn w:val="Normal"/>
    <w:link w:val="StandardSansChar"/>
    <w:rsid w:val="00CD2976"/>
    <w:rPr>
      <w:rFonts w:asciiTheme="majorHAnsi" w:hAnsiTheme="majorHAnsi"/>
    </w:rPr>
  </w:style>
  <w:style w:type="character" w:customStyle="1" w:styleId="Heading3Char">
    <w:name w:val="Heading 3 Char"/>
    <w:aliases w:val="PMflex-Überschrift 3 Char"/>
    <w:basedOn w:val="DefaultParagraphFont"/>
    <w:link w:val="Heading3"/>
    <w:rsid w:val="00CD28AF"/>
    <w:rPr>
      <w:rFonts w:asciiTheme="majorHAnsi" w:hAnsiTheme="majorHAnsi"/>
    </w:rPr>
  </w:style>
  <w:style w:type="paragraph" w:customStyle="1" w:styleId="Bullet">
    <w:name w:val="Bullet"/>
    <w:basedOn w:val="Normal"/>
    <w:rsid w:val="00F52D61"/>
    <w:pPr>
      <w:spacing w:before="130"/>
      <w:ind w:left="284" w:hanging="284"/>
    </w:pPr>
  </w:style>
  <w:style w:type="paragraph" w:customStyle="1" w:styleId="KapitelZusammenfassung">
    <w:name w:val="Kapitel_Zusammenfassung"/>
    <w:basedOn w:val="Normal"/>
    <w:rsid w:val="00283AD6"/>
    <w:pPr>
      <w:tabs>
        <w:tab w:val="left" w:pos="142"/>
      </w:tabs>
      <w:spacing w:before="520" w:after="260"/>
    </w:pPr>
    <w:rPr>
      <w:rFonts w:asciiTheme="majorHAnsi" w:hAnsiTheme="majorHAnsi"/>
      <w:b/>
      <w:sz w:val="22"/>
    </w:rPr>
  </w:style>
  <w:style w:type="table" w:customStyle="1" w:styleId="einfacheTabelle">
    <w:name w:val="einfache_Tabelle"/>
    <w:basedOn w:val="Titeltabelle"/>
    <w:uiPriority w:val="99"/>
    <w:rsid w:val="0053273A"/>
    <w:rPr>
      <w:rFonts w:asciiTheme="majorHAnsi" w:hAnsiTheme="majorHAnsi"/>
      <w:sz w:val="16"/>
    </w:rPr>
    <w:tblPr>
      <w:tblCellMar>
        <w:top w:w="125" w:type="dxa"/>
        <w:bottom w:w="125" w:type="dxa"/>
      </w:tblCellMar>
    </w:tblPr>
    <w:tcPr>
      <w:shd w:val="clear" w:color="auto" w:fill="auto"/>
    </w:tcPr>
    <w:tblStylePr w:type="firstRow">
      <w:rPr>
        <w:b/>
      </w:rPr>
      <w:tblPr/>
      <w:tcPr>
        <w:tcBorders>
          <w:top w:val="nil"/>
          <w:left w:val="nil"/>
          <w:bottom w:val="single" w:sz="36" w:space="0" w:color="BFBFBF" w:themeColor="background1" w:themeShade="BF"/>
          <w:right w:val="nil"/>
          <w:insideH w:val="nil"/>
          <w:insideV w:val="nil"/>
          <w:tl2br w:val="nil"/>
          <w:tr2bl w:val="nil"/>
        </w:tcBorders>
      </w:tcPr>
    </w:tblStylePr>
  </w:style>
  <w:style w:type="paragraph" w:customStyle="1" w:styleId="PMflexTabellentext">
    <w:name w:val="PMflex_Tabellentext"/>
    <w:basedOn w:val="Normal"/>
    <w:qFormat/>
    <w:rsid w:val="00B72FDE"/>
    <w:pPr>
      <w:spacing w:before="100" w:after="100"/>
    </w:pPr>
    <w:rPr>
      <w:rFonts w:asciiTheme="majorHAnsi" w:hAnsiTheme="majorHAnsi"/>
      <w:sz w:val="20"/>
    </w:rPr>
  </w:style>
  <w:style w:type="table" w:customStyle="1" w:styleId="komplexeTabelle">
    <w:name w:val="komplexe_Tabelle"/>
    <w:basedOn w:val="einfacheTabelle"/>
    <w:uiPriority w:val="99"/>
    <w:rsid w:val="0053273A"/>
    <w:tblPr>
      <w:tblBorders>
        <w:top w:val="none" w:sz="0" w:space="0" w:color="auto"/>
        <w:insideH w:val="none" w:sz="0" w:space="0" w:color="auto"/>
        <w:insideV w:val="single" w:sz="4" w:space="0" w:color="BFBFBF" w:themeColor="background1" w:themeShade="BF"/>
      </w:tblBorders>
    </w:tblPr>
    <w:tcPr>
      <w:shd w:val="clear" w:color="auto" w:fill="auto"/>
    </w:tcPr>
    <w:tblStylePr w:type="firstRow">
      <w:rPr>
        <w:b/>
      </w:rPr>
      <w:tblPr/>
      <w:tcPr>
        <w:tcBorders>
          <w:top w:val="nil"/>
          <w:left w:val="nil"/>
          <w:bottom w:val="single" w:sz="36" w:space="0" w:color="BFBFBF" w:themeColor="background1" w:themeShade="BF"/>
          <w:right w:val="nil"/>
          <w:insideH w:val="nil"/>
          <w:insideV w:val="nil"/>
          <w:tl2br w:val="nil"/>
          <w:tr2bl w:val="nil"/>
        </w:tcBorders>
      </w:tcPr>
    </w:tblStylePr>
  </w:style>
  <w:style w:type="paragraph" w:customStyle="1" w:styleId="GrafikLinieUnten">
    <w:name w:val="Grafik_LinieUnten"/>
    <w:basedOn w:val="Normal"/>
    <w:rsid w:val="002C2626"/>
    <w:pPr>
      <w:pBdr>
        <w:bottom w:val="single" w:sz="6" w:space="1" w:color="BFBFBF" w:themeColor="background1" w:themeShade="BF"/>
      </w:pBdr>
      <w:spacing w:after="520"/>
    </w:pPr>
    <w:rPr>
      <w:rFonts w:asciiTheme="majorHAnsi" w:hAnsiTheme="majorHAnsi"/>
      <w:sz w:val="17"/>
    </w:rPr>
  </w:style>
  <w:style w:type="character" w:styleId="LineNumber">
    <w:name w:val="line number"/>
    <w:basedOn w:val="DefaultParagraphFont"/>
    <w:uiPriority w:val="99"/>
    <w:semiHidden/>
    <w:unhideWhenUsed/>
    <w:rsid w:val="00856A6C"/>
  </w:style>
  <w:style w:type="character" w:styleId="PageNumber">
    <w:name w:val="page number"/>
    <w:basedOn w:val="DefaultParagraphFont"/>
    <w:uiPriority w:val="99"/>
    <w:semiHidden/>
    <w:unhideWhenUsed/>
    <w:rsid w:val="00856A6C"/>
  </w:style>
  <w:style w:type="paragraph" w:customStyle="1" w:styleId="GrafikBlocksatz">
    <w:name w:val="Grafik_Blocksatz"/>
    <w:basedOn w:val="Blocksatz"/>
    <w:rsid w:val="009D5F02"/>
    <w:pPr>
      <w:spacing w:after="260"/>
    </w:pPr>
  </w:style>
  <w:style w:type="numbering" w:customStyle="1" w:styleId="AktuelleListe1">
    <w:name w:val="Aktuelle Liste1"/>
    <w:uiPriority w:val="99"/>
    <w:rsid w:val="00E73A8A"/>
    <w:pPr>
      <w:numPr>
        <w:numId w:val="1"/>
      </w:numPr>
    </w:pPr>
  </w:style>
  <w:style w:type="character" w:customStyle="1" w:styleId="Heading4Char">
    <w:name w:val="Heading 4 Char"/>
    <w:aliases w:val="PMflex-Überschrift4 Char"/>
    <w:basedOn w:val="DefaultParagraphFont"/>
    <w:link w:val="Heading4"/>
    <w:uiPriority w:val="9"/>
    <w:rsid w:val="00CD28AF"/>
    <w:rPr>
      <w:rFonts w:eastAsiaTheme="majorEastAsia" w:cstheme="majorBidi"/>
      <w:b/>
      <w:iCs/>
      <w:sz w:val="32"/>
    </w:rPr>
  </w:style>
  <w:style w:type="character" w:customStyle="1" w:styleId="Heading5Char">
    <w:name w:val="Heading 5 Char"/>
    <w:aliases w:val="PMflex-Überschrift5 Char"/>
    <w:basedOn w:val="DefaultParagraphFont"/>
    <w:link w:val="Heading5"/>
    <w:uiPriority w:val="9"/>
    <w:rsid w:val="00CD28AF"/>
    <w:rPr>
      <w:rFonts w:asciiTheme="majorHAnsi" w:eastAsiaTheme="majorEastAsia" w:hAnsiTheme="majorHAnsi" w:cstheme="majorBidi"/>
      <w:b/>
    </w:rPr>
  </w:style>
  <w:style w:type="numbering" w:customStyle="1" w:styleId="AktuelleListe2">
    <w:name w:val="Aktuelle Liste2"/>
    <w:uiPriority w:val="99"/>
    <w:rsid w:val="00A834EA"/>
    <w:pPr>
      <w:numPr>
        <w:numId w:val="3"/>
      </w:numPr>
    </w:pPr>
  </w:style>
  <w:style w:type="numbering" w:customStyle="1" w:styleId="AktuelleListe3">
    <w:name w:val="Aktuelle Liste3"/>
    <w:uiPriority w:val="99"/>
    <w:rsid w:val="003C245D"/>
    <w:pPr>
      <w:numPr>
        <w:numId w:val="4"/>
      </w:numPr>
    </w:pPr>
  </w:style>
  <w:style w:type="numbering" w:customStyle="1" w:styleId="AktuelleListe4">
    <w:name w:val="Aktuelle Liste4"/>
    <w:uiPriority w:val="99"/>
    <w:rsid w:val="003C245D"/>
    <w:pPr>
      <w:numPr>
        <w:numId w:val="5"/>
      </w:numPr>
    </w:pPr>
  </w:style>
  <w:style w:type="numbering" w:customStyle="1" w:styleId="AktuelleListe5">
    <w:name w:val="Aktuelle Liste5"/>
    <w:uiPriority w:val="99"/>
    <w:rsid w:val="00F016D0"/>
    <w:pPr>
      <w:numPr>
        <w:numId w:val="6"/>
      </w:numPr>
    </w:pPr>
  </w:style>
  <w:style w:type="paragraph" w:styleId="Date">
    <w:name w:val="Date"/>
    <w:basedOn w:val="Normal"/>
    <w:next w:val="Normal"/>
    <w:link w:val="DateChar"/>
    <w:uiPriority w:val="99"/>
    <w:unhideWhenUsed/>
    <w:rsid w:val="00223973"/>
    <w:rPr>
      <w:rFonts w:asciiTheme="majorHAnsi" w:hAnsiTheme="majorHAnsi"/>
      <w:b/>
      <w:color w:val="000000" w:themeColor="text1"/>
    </w:rPr>
  </w:style>
  <w:style w:type="character" w:customStyle="1" w:styleId="DateChar">
    <w:name w:val="Date Char"/>
    <w:basedOn w:val="DefaultParagraphFont"/>
    <w:link w:val="Date"/>
    <w:uiPriority w:val="99"/>
    <w:rsid w:val="00223973"/>
    <w:rPr>
      <w:rFonts w:asciiTheme="majorHAnsi" w:hAnsiTheme="majorHAnsi"/>
      <w:b/>
      <w:color w:val="000000" w:themeColor="text1"/>
      <w:sz w:val="21"/>
    </w:rPr>
  </w:style>
  <w:style w:type="paragraph" w:customStyle="1" w:styleId="Formatvorlageberschrift2Vor21Pt">
    <w:name w:val="Formatvorlage Überschrift 2 + Vor:  21 Pt."/>
    <w:basedOn w:val="Heading2"/>
    <w:rsid w:val="003E54CD"/>
    <w:rPr>
      <w:rFonts w:eastAsia="Times New Roman" w:cs="Times New Roman"/>
      <w:bCs/>
      <w:szCs w:val="20"/>
    </w:rPr>
  </w:style>
  <w:style w:type="paragraph" w:styleId="TOCHeading">
    <w:name w:val="TOC Heading"/>
    <w:aliases w:val="PMflex-Inhaltsverzeichnisüberschrift"/>
    <w:basedOn w:val="Heading1"/>
    <w:next w:val="Normal"/>
    <w:unhideWhenUsed/>
    <w:qFormat/>
    <w:rsid w:val="00CD28AF"/>
    <w:pPr>
      <w:keepLines/>
      <w:numPr>
        <w:numId w:val="0"/>
      </w:numPr>
      <w:spacing w:after="440"/>
      <w:ind w:left="360" w:hanging="360"/>
      <w:outlineLvl w:val="9"/>
    </w:pPr>
    <w:rPr>
      <w:sz w:val="21"/>
      <w:szCs w:val="22"/>
    </w:rPr>
  </w:style>
  <w:style w:type="paragraph" w:styleId="TOC1">
    <w:name w:val="toc 1"/>
    <w:uiPriority w:val="39"/>
    <w:unhideWhenUsed/>
    <w:rsid w:val="00CD28AF"/>
    <w:pPr>
      <w:pBdr>
        <w:top w:val="single" w:sz="6" w:space="4" w:color="A6A6A6" w:themeColor="background1" w:themeShade="A6"/>
        <w:bottom w:val="single" w:sz="6" w:space="4" w:color="A6A6A6" w:themeColor="background1" w:themeShade="A6"/>
        <w:between w:val="single" w:sz="6" w:space="4" w:color="A6A6A6" w:themeColor="background1" w:themeShade="A6"/>
      </w:pBdr>
      <w:tabs>
        <w:tab w:val="right" w:pos="9072"/>
      </w:tabs>
      <w:spacing w:before="60" w:after="40" w:line="240" w:lineRule="auto"/>
      <w:contextualSpacing/>
    </w:pPr>
    <w:rPr>
      <w:rFonts w:ascii="BundesSans Office" w:hAnsi="BundesSans Office"/>
      <w:b/>
      <w:noProof/>
      <w:sz w:val="21"/>
    </w:rPr>
  </w:style>
  <w:style w:type="paragraph" w:customStyle="1" w:styleId="FormatvorlageVerzeichnis1Fett">
    <w:name w:val="Formatvorlage Verzeichnis 1 + Fett"/>
    <w:basedOn w:val="Normal"/>
    <w:rsid w:val="00D15443"/>
    <w:pPr>
      <w:pBdr>
        <w:top w:val="single" w:sz="4" w:space="1" w:color="auto"/>
        <w:bottom w:val="single" w:sz="4" w:space="1" w:color="auto"/>
        <w:between w:val="single" w:sz="4" w:space="1" w:color="auto"/>
      </w:pBdr>
      <w:tabs>
        <w:tab w:val="left" w:pos="420"/>
        <w:tab w:val="right" w:pos="8720"/>
      </w:tabs>
    </w:pPr>
    <w:rPr>
      <w:rFonts w:asciiTheme="majorHAnsi" w:hAnsiTheme="majorHAnsi"/>
      <w:b/>
      <w:bCs/>
      <w:noProof/>
      <w:lang w:val="en-US"/>
    </w:rPr>
  </w:style>
  <w:style w:type="paragraph" w:customStyle="1" w:styleId="PMflexBlocktext">
    <w:name w:val="PMflex_Blocktext"/>
    <w:basedOn w:val="Normal"/>
    <w:qFormat/>
    <w:rsid w:val="00FB0481"/>
    <w:pPr>
      <w:pBdr>
        <w:top w:val="single" w:sz="8" w:space="10" w:color="auto"/>
        <w:left w:val="single" w:sz="8" w:space="10" w:color="auto"/>
        <w:bottom w:val="single" w:sz="8" w:space="10" w:color="auto"/>
        <w:right w:val="single" w:sz="8" w:space="10" w:color="auto"/>
      </w:pBdr>
      <w:spacing w:before="480" w:after="240"/>
      <w:ind w:left="284" w:right="284"/>
    </w:pPr>
    <w:rPr>
      <w:b/>
      <w:lang w:val="en-US"/>
    </w:rPr>
  </w:style>
  <w:style w:type="paragraph" w:styleId="BlockText">
    <w:name w:val="Block Text"/>
    <w:basedOn w:val="Normal"/>
    <w:next w:val="Normal"/>
    <w:uiPriority w:val="99"/>
    <w:unhideWhenUsed/>
    <w:rsid w:val="005551E2"/>
    <w:pPr>
      <w:pBdr>
        <w:top w:val="single" w:sz="8" w:space="10" w:color="auto"/>
        <w:left w:val="single" w:sz="8" w:space="10" w:color="auto"/>
        <w:bottom w:val="single" w:sz="8" w:space="10" w:color="auto"/>
        <w:right w:val="single" w:sz="8" w:space="10" w:color="auto"/>
      </w:pBdr>
      <w:spacing w:after="260"/>
      <w:ind w:left="284" w:right="284"/>
    </w:pPr>
    <w:rPr>
      <w:rFonts w:eastAsiaTheme="minorEastAsia"/>
      <w:iCs/>
    </w:rPr>
  </w:style>
  <w:style w:type="paragraph" w:customStyle="1" w:styleId="Bildunterschrift">
    <w:name w:val="Bildunterschrift"/>
    <w:basedOn w:val="Normal"/>
    <w:qFormat/>
    <w:rsid w:val="00CD28AF"/>
    <w:pPr>
      <w:spacing w:before="240" w:after="480" w:line="210" w:lineRule="exact"/>
    </w:pPr>
    <w:rPr>
      <w:sz w:val="18"/>
      <w:lang w:val="en-US"/>
    </w:rPr>
  </w:style>
  <w:style w:type="paragraph" w:styleId="BalloonText">
    <w:name w:val="Balloon Text"/>
    <w:basedOn w:val="Normal"/>
    <w:link w:val="BalloonTextChar"/>
    <w:uiPriority w:val="99"/>
    <w:unhideWhenUsed/>
    <w:rsid w:val="004A3CC7"/>
    <w:rPr>
      <w:rFonts w:ascii="Segoe UI" w:hAnsi="Segoe UI" w:cs="Segoe UI"/>
      <w:sz w:val="18"/>
      <w:szCs w:val="18"/>
    </w:rPr>
  </w:style>
  <w:style w:type="character" w:customStyle="1" w:styleId="BalloonTextChar">
    <w:name w:val="Balloon Text Char"/>
    <w:basedOn w:val="DefaultParagraphFont"/>
    <w:link w:val="BalloonText"/>
    <w:uiPriority w:val="99"/>
    <w:rsid w:val="004A3CC7"/>
    <w:rPr>
      <w:rFonts w:ascii="Segoe UI" w:hAnsi="Segoe UI" w:cs="Segoe UI"/>
      <w:sz w:val="18"/>
      <w:szCs w:val="18"/>
    </w:rPr>
  </w:style>
  <w:style w:type="paragraph" w:styleId="Bibliography">
    <w:name w:val="Bibliography"/>
    <w:basedOn w:val="Normal"/>
    <w:next w:val="Normal"/>
    <w:uiPriority w:val="37"/>
    <w:unhideWhenUsed/>
    <w:rsid w:val="00CD28AF"/>
    <w:rPr>
      <w:i/>
    </w:rPr>
  </w:style>
  <w:style w:type="character" w:styleId="BookTitle">
    <w:name w:val="Book Title"/>
    <w:basedOn w:val="DefaultParagraphFont"/>
    <w:uiPriority w:val="33"/>
    <w:rsid w:val="00CD28AF"/>
    <w:rPr>
      <w:rFonts w:asciiTheme="minorHAnsi" w:hAnsiTheme="minorHAnsi"/>
      <w:b w:val="0"/>
      <w:bCs/>
      <w:i/>
      <w:iCs/>
      <w:spacing w:val="5"/>
      <w:sz w:val="21"/>
      <w:u w:val="none"/>
    </w:rPr>
  </w:style>
  <w:style w:type="paragraph" w:styleId="ListBullet">
    <w:name w:val="List Bullet"/>
    <w:basedOn w:val="Normal"/>
    <w:unhideWhenUsed/>
    <w:rsid w:val="00CD28AF"/>
    <w:pPr>
      <w:numPr>
        <w:numId w:val="2"/>
      </w:numPr>
      <w:spacing w:before="130"/>
      <w:ind w:left="357" w:hanging="357"/>
    </w:pPr>
  </w:style>
  <w:style w:type="paragraph" w:customStyle="1" w:styleId="FormatvorlageVerzeichnis1ObenKeinRahmenUntenKeinRahmenZw">
    <w:name w:val="Formatvorlage Verzeichnis 1 + Oben: (Kein Rahmen) Unten: (Kein Rahmen) Zw..."/>
    <w:basedOn w:val="Normal"/>
    <w:rsid w:val="00D15443"/>
    <w:pPr>
      <w:tabs>
        <w:tab w:val="left" w:pos="420"/>
        <w:tab w:val="right" w:pos="8720"/>
      </w:tabs>
    </w:pPr>
    <w:rPr>
      <w:rFonts w:asciiTheme="majorHAnsi" w:eastAsia="Times New Roman" w:hAnsiTheme="majorHAnsi" w:cs="Times New Roman"/>
      <w:noProof/>
      <w:szCs w:val="20"/>
      <w:lang w:val="en-US"/>
    </w:rPr>
  </w:style>
  <w:style w:type="paragraph" w:styleId="ListNumber5">
    <w:name w:val="List Number 5"/>
    <w:basedOn w:val="Normal"/>
    <w:uiPriority w:val="99"/>
    <w:unhideWhenUsed/>
    <w:rsid w:val="00D15443"/>
    <w:pPr>
      <w:tabs>
        <w:tab w:val="num" w:pos="1492"/>
      </w:tabs>
      <w:ind w:left="1492" w:hanging="360"/>
      <w:contextualSpacing/>
    </w:pPr>
  </w:style>
  <w:style w:type="paragraph" w:customStyle="1" w:styleId="PMflexInhaltsverzeichnisberschrift">
    <w:name w:val="PMflex_Inhaltsverzeichnisüberschrift"/>
    <w:basedOn w:val="PMflexberschriftohneNummerierung"/>
    <w:qFormat/>
    <w:rsid w:val="00A748BB"/>
    <w:pPr>
      <w:spacing w:before="600" w:after="360"/>
    </w:pPr>
  </w:style>
  <w:style w:type="paragraph" w:customStyle="1" w:styleId="Tabelleberschrift">
    <w:name w:val="Tabelle_Überschrift"/>
    <w:basedOn w:val="Grafikberschrift"/>
    <w:rsid w:val="00ED0DD8"/>
    <w:pPr>
      <w:spacing w:after="260"/>
    </w:pPr>
    <w:rPr>
      <w:rFonts w:eastAsia="Times New Roman" w:cs="Times New Roman"/>
      <w:bCs/>
      <w:szCs w:val="20"/>
    </w:rPr>
  </w:style>
  <w:style w:type="paragraph" w:styleId="DocumentMap">
    <w:name w:val="Document Map"/>
    <w:basedOn w:val="Normal"/>
    <w:link w:val="DocumentMapChar"/>
    <w:uiPriority w:val="99"/>
    <w:unhideWhenUsed/>
    <w:rsid w:val="00E9519E"/>
    <w:rPr>
      <w:rFonts w:ascii="Segoe UI" w:hAnsi="Segoe UI" w:cs="Segoe UI"/>
      <w:sz w:val="16"/>
      <w:szCs w:val="16"/>
    </w:rPr>
  </w:style>
  <w:style w:type="character" w:customStyle="1" w:styleId="DocumentMapChar">
    <w:name w:val="Document Map Char"/>
    <w:basedOn w:val="DefaultParagraphFont"/>
    <w:link w:val="DocumentMap"/>
    <w:uiPriority w:val="99"/>
    <w:rsid w:val="00E9519E"/>
    <w:rPr>
      <w:rFonts w:ascii="Segoe UI" w:hAnsi="Segoe UI" w:cs="Segoe UI"/>
      <w:sz w:val="16"/>
      <w:szCs w:val="16"/>
    </w:rPr>
  </w:style>
  <w:style w:type="paragraph" w:customStyle="1" w:styleId="FormatvorlageDatum">
    <w:name w:val="Formatvorlage Datum +"/>
    <w:basedOn w:val="Date"/>
    <w:rsid w:val="00223973"/>
    <w:rPr>
      <w:bCs/>
    </w:rPr>
  </w:style>
  <w:style w:type="character" w:customStyle="1" w:styleId="Unterstreichen">
    <w:name w:val="Unterstreichen"/>
    <w:basedOn w:val="DefaultParagraphFont"/>
    <w:uiPriority w:val="1"/>
    <w:rsid w:val="002A1DB5"/>
    <w:rPr>
      <w:u w:val="single"/>
      <w:lang w:val="en-US"/>
    </w:rPr>
  </w:style>
  <w:style w:type="table" w:customStyle="1" w:styleId="Inhaltstabelle">
    <w:name w:val="Inhaltstabelle"/>
    <w:basedOn w:val="TableNormal"/>
    <w:uiPriority w:val="99"/>
    <w:rsid w:val="001E6200"/>
    <w:pPr>
      <w:spacing w:after="0" w:line="240" w:lineRule="auto"/>
    </w:pPr>
    <w:rPr>
      <w:rFonts w:asciiTheme="majorHAnsi" w:hAnsiTheme="majorHAnsi"/>
      <w:color w:val="000000" w:themeColor="text1"/>
      <w:sz w:val="21"/>
      <w:szCs w:val="21"/>
    </w:rPr>
    <w:tblPr>
      <w:tblBorders>
        <w:insideH w:val="single" w:sz="4" w:space="0" w:color="007194" w:themeColor="accent1"/>
      </w:tblBorders>
      <w:tblCellMar>
        <w:top w:w="68" w:type="dxa"/>
        <w:left w:w="68" w:type="dxa"/>
        <w:bottom w:w="68" w:type="dxa"/>
        <w:right w:w="68" w:type="dxa"/>
      </w:tblCellMar>
    </w:tblPr>
    <w:tcPr>
      <w:shd w:val="clear" w:color="auto" w:fill="auto"/>
    </w:tcPr>
    <w:tblStylePr w:type="firstRow">
      <w:pPr>
        <w:jc w:val="left"/>
      </w:pPr>
      <w:rPr>
        <w:rFonts w:asciiTheme="majorHAnsi" w:hAnsiTheme="majorHAnsi"/>
        <w:b/>
        <w:color w:val="FFFFFF" w:themeColor="background1"/>
        <w:sz w:val="21"/>
      </w:rPr>
      <w:tblPr/>
      <w:tcPr>
        <w:shd w:val="clear" w:color="auto" w:fill="007194" w:themeFill="accent1"/>
      </w:tcPr>
    </w:tblStylePr>
  </w:style>
  <w:style w:type="paragraph" w:customStyle="1" w:styleId="TabellenberschriftZusatz">
    <w:name w:val="Tabellenüberschrift_Zusatz"/>
    <w:rsid w:val="0048199B"/>
    <w:pPr>
      <w:spacing w:after="0" w:line="240" w:lineRule="auto"/>
    </w:pPr>
    <w:rPr>
      <w:rFonts w:asciiTheme="majorHAnsi" w:hAnsiTheme="majorHAnsi"/>
      <w:bCs/>
      <w:color w:val="FFFFFF" w:themeColor="background1"/>
      <w:sz w:val="16"/>
      <w:szCs w:val="21"/>
      <w:lang w:eastAsia="de-DE"/>
    </w:rPr>
  </w:style>
  <w:style w:type="paragraph" w:customStyle="1" w:styleId="FormatvorlageTabellenberschriftHintergrund1">
    <w:name w:val="Formatvorlage Tabellenüberschrift + Hintergrund 1"/>
    <w:basedOn w:val="PMflexTabellenberschrift"/>
    <w:rsid w:val="00EA50FF"/>
    <w:pPr>
      <w:spacing w:after="0"/>
    </w:pPr>
    <w:rPr>
      <w:bCs/>
      <w:color w:val="FFFFFF" w:themeColor="background1"/>
    </w:rPr>
  </w:style>
  <w:style w:type="table" w:customStyle="1" w:styleId="Tabellenraster1">
    <w:name w:val="Tabellenraster1"/>
    <w:basedOn w:val="TableNormal"/>
    <w:next w:val="TableGrid"/>
    <w:uiPriority w:val="59"/>
    <w:unhideWhenUsed/>
    <w:rsid w:val="00102B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ite1Institutberschrift">
    <w:name w:val="Seite 1_Institut Überschrift"/>
    <w:rsid w:val="00852A2D"/>
    <w:pPr>
      <w:spacing w:after="440" w:line="260" w:lineRule="atLeast"/>
      <w:contextualSpacing/>
    </w:pPr>
    <w:rPr>
      <w:rFonts w:asciiTheme="majorHAnsi" w:hAnsiTheme="majorHAnsi"/>
      <w:b/>
    </w:rPr>
  </w:style>
  <w:style w:type="paragraph" w:customStyle="1" w:styleId="Seite1Institut">
    <w:name w:val="Seite 1_Institut"/>
    <w:rsid w:val="00852A2D"/>
    <w:pPr>
      <w:spacing w:after="0" w:line="260" w:lineRule="atLeast"/>
      <w:contextualSpacing/>
    </w:pPr>
    <w:rPr>
      <w:rFonts w:asciiTheme="majorHAnsi" w:hAnsiTheme="majorHAnsi"/>
      <w:sz w:val="21"/>
    </w:rPr>
  </w:style>
  <w:style w:type="table" w:customStyle="1" w:styleId="Titeltabelle2">
    <w:name w:val="Titeltabelle_2"/>
    <w:basedOn w:val="TableNormal"/>
    <w:uiPriority w:val="99"/>
    <w:rsid w:val="00852A2D"/>
    <w:pPr>
      <w:spacing w:after="0" w:line="240" w:lineRule="auto"/>
    </w:pPr>
    <w:rPr>
      <w:sz w:val="21"/>
      <w:szCs w:val="21"/>
    </w:rPr>
    <w:tblPr>
      <w:tblBorders>
        <w:bottom w:val="single" w:sz="4" w:space="0" w:color="A6A6A6" w:themeColor="background1" w:themeShade="A6"/>
        <w:insideH w:val="single" w:sz="4" w:space="0" w:color="A6A6A6" w:themeColor="background1" w:themeShade="A6"/>
      </w:tblBorders>
      <w:tblCellMar>
        <w:top w:w="85" w:type="dxa"/>
        <w:left w:w="0" w:type="dxa"/>
        <w:bottom w:w="85" w:type="dxa"/>
        <w:right w:w="0" w:type="dxa"/>
      </w:tblCellMar>
    </w:tblPr>
    <w:tcPr>
      <w:shd w:val="clear" w:color="auto" w:fill="FFFFFF" w:themeFill="background1"/>
    </w:tcPr>
    <w:tblStylePr w:type="firstRow">
      <w:rPr>
        <w:rFonts w:asciiTheme="majorHAnsi" w:hAnsiTheme="majorHAnsi"/>
        <w:color w:val="000000" w:themeColor="text1"/>
        <w:sz w:val="22"/>
      </w:rPr>
      <w:tblPr/>
      <w:tcPr>
        <w:shd w:val="clear" w:color="auto" w:fill="FFFFFF" w:themeFill="background1"/>
      </w:tcPr>
    </w:tblStylePr>
  </w:style>
  <w:style w:type="paragraph" w:styleId="TOC2">
    <w:name w:val="toc 2"/>
    <w:basedOn w:val="Normal"/>
    <w:next w:val="Normal"/>
    <w:autoRedefine/>
    <w:uiPriority w:val="39"/>
    <w:unhideWhenUsed/>
    <w:rsid w:val="00CD28AF"/>
    <w:pPr>
      <w:spacing w:before="100" w:after="40"/>
      <w:contextualSpacing/>
    </w:pPr>
    <w:rPr>
      <w:rFonts w:ascii="BundesSans" w:hAnsi="BundesSans"/>
    </w:rPr>
  </w:style>
  <w:style w:type="paragraph" w:styleId="TOC3">
    <w:name w:val="toc 3"/>
    <w:basedOn w:val="Normal"/>
    <w:next w:val="Normal"/>
    <w:autoRedefine/>
    <w:uiPriority w:val="39"/>
    <w:unhideWhenUsed/>
    <w:rsid w:val="00CD28AF"/>
    <w:pPr>
      <w:spacing w:before="100" w:after="40"/>
      <w:contextualSpacing/>
    </w:pPr>
    <w:rPr>
      <w:rFonts w:ascii="BundesSans" w:hAnsi="BundesSans"/>
      <w:i/>
      <w:sz w:val="20"/>
    </w:rPr>
  </w:style>
  <w:style w:type="paragraph" w:customStyle="1" w:styleId="Ausfllhilfe">
    <w:name w:val="Ausfüllhilfe"/>
    <w:basedOn w:val="Normal"/>
    <w:link w:val="AusfllhilfeChar"/>
    <w:qFormat/>
    <w:rsid w:val="00CF24CB"/>
    <w:rPr>
      <w:rFonts w:eastAsia="Calibri"/>
      <w:i/>
      <w:color w:val="99C6D4" w:themeColor="accent4"/>
      <w:sz w:val="20"/>
    </w:rPr>
  </w:style>
  <w:style w:type="character" w:styleId="PlaceholderText">
    <w:name w:val="Placeholder Text"/>
    <w:basedOn w:val="DefaultParagraphFont"/>
    <w:uiPriority w:val="99"/>
    <w:semiHidden/>
    <w:rsid w:val="00CD28AF"/>
    <w:rPr>
      <w:color w:val="808080"/>
    </w:rPr>
  </w:style>
  <w:style w:type="character" w:styleId="CommentReference">
    <w:name w:val="annotation reference"/>
    <w:basedOn w:val="DefaultParagraphFont"/>
    <w:uiPriority w:val="99"/>
    <w:semiHidden/>
    <w:unhideWhenUsed/>
    <w:rsid w:val="00CD28AF"/>
    <w:rPr>
      <w:sz w:val="16"/>
      <w:szCs w:val="16"/>
    </w:rPr>
  </w:style>
  <w:style w:type="paragraph" w:styleId="CommentText">
    <w:name w:val="annotation text"/>
    <w:basedOn w:val="Normal"/>
    <w:link w:val="CommentTextChar"/>
    <w:uiPriority w:val="99"/>
    <w:semiHidden/>
    <w:unhideWhenUsed/>
    <w:rsid w:val="00CD28AF"/>
    <w:rPr>
      <w:rFonts w:ascii="BundesSerif Office" w:eastAsia="Times New Roman" w:hAnsi="BundesSerif Office" w:cs="Times New Roman"/>
      <w:sz w:val="20"/>
      <w:szCs w:val="20"/>
      <w:lang w:eastAsia="de-DE"/>
    </w:rPr>
  </w:style>
  <w:style w:type="character" w:customStyle="1" w:styleId="CommentTextChar">
    <w:name w:val="Comment Text Char"/>
    <w:basedOn w:val="DefaultParagraphFont"/>
    <w:link w:val="CommentText"/>
    <w:uiPriority w:val="99"/>
    <w:semiHidden/>
    <w:rsid w:val="00CD28AF"/>
    <w:rPr>
      <w:rFonts w:ascii="BundesSerif Office" w:eastAsia="Times New Roman" w:hAnsi="BundesSerif Office" w:cs="Times New Roman"/>
      <w:sz w:val="20"/>
      <w:szCs w:val="20"/>
      <w:lang w:eastAsia="de-DE"/>
    </w:rPr>
  </w:style>
  <w:style w:type="character" w:customStyle="1" w:styleId="ListParagraphChar">
    <w:name w:val="List Paragraph Char"/>
    <w:link w:val="ListParagraph"/>
    <w:uiPriority w:val="99"/>
    <w:locked/>
    <w:rsid w:val="00CD28AF"/>
    <w:rPr>
      <w:rFonts w:ascii="BundesSerif Office" w:hAnsi="BundesSerif Office"/>
      <w:i/>
      <w:sz w:val="21"/>
    </w:rPr>
  </w:style>
  <w:style w:type="character" w:styleId="UnresolvedMention">
    <w:name w:val="Unresolved Mention"/>
    <w:basedOn w:val="DefaultParagraphFont"/>
    <w:uiPriority w:val="99"/>
    <w:semiHidden/>
    <w:unhideWhenUsed/>
    <w:rsid w:val="00CD28AF"/>
    <w:rPr>
      <w:color w:val="605E5C"/>
      <w:shd w:val="clear" w:color="auto" w:fill="E1DFDD"/>
    </w:rPr>
  </w:style>
  <w:style w:type="paragraph" w:styleId="CommentSubject">
    <w:name w:val="annotation subject"/>
    <w:basedOn w:val="CommentText"/>
    <w:next w:val="CommentText"/>
    <w:link w:val="CommentSubjectChar"/>
    <w:unhideWhenUsed/>
    <w:rsid w:val="00CD28AF"/>
    <w:pPr>
      <w:spacing w:before="0" w:after="0"/>
    </w:pPr>
    <w:rPr>
      <w:b/>
      <w:bCs/>
    </w:rPr>
  </w:style>
  <w:style w:type="character" w:customStyle="1" w:styleId="CommentSubjectChar">
    <w:name w:val="Comment Subject Char"/>
    <w:basedOn w:val="CommentTextChar"/>
    <w:link w:val="CommentSubject"/>
    <w:rsid w:val="00CD28AF"/>
    <w:rPr>
      <w:rFonts w:ascii="BundesSerif Office" w:eastAsia="Times New Roman" w:hAnsi="BundesSerif Office" w:cs="Times New Roman"/>
      <w:b/>
      <w:bCs/>
      <w:sz w:val="20"/>
      <w:szCs w:val="20"/>
      <w:lang w:eastAsia="de-DE"/>
    </w:rPr>
  </w:style>
  <w:style w:type="paragraph" w:styleId="Revision">
    <w:name w:val="Revision"/>
    <w:hidden/>
    <w:uiPriority w:val="99"/>
    <w:semiHidden/>
    <w:rsid w:val="00CD28AF"/>
    <w:pPr>
      <w:spacing w:after="0" w:line="240" w:lineRule="auto"/>
    </w:pPr>
    <w:rPr>
      <w:sz w:val="21"/>
    </w:rPr>
  </w:style>
  <w:style w:type="paragraph" w:customStyle="1" w:styleId="PMflexAusfllhinweise">
    <w:name w:val="PMflex_Ausfüllhinweise"/>
    <w:basedOn w:val="Normal"/>
    <w:link w:val="PMflexAusfllhinweiseChar"/>
    <w:qFormat/>
    <w:rsid w:val="00693C3B"/>
    <w:rPr>
      <w:rFonts w:eastAsia="Calibri"/>
      <w:color w:val="780F2D" w:themeColor="accent6"/>
    </w:rPr>
  </w:style>
  <w:style w:type="character" w:customStyle="1" w:styleId="PMflexAusfllhinweiseChar">
    <w:name w:val="PMflex_Ausfüllhinweise Char"/>
    <w:basedOn w:val="DefaultParagraphFont"/>
    <w:link w:val="PMflexAusfllhinweise"/>
    <w:rsid w:val="00693C3B"/>
    <w:rPr>
      <w:rFonts w:eastAsia="Calibri"/>
      <w:color w:val="780F2D" w:themeColor="accent6"/>
      <w:sz w:val="21"/>
    </w:rPr>
  </w:style>
  <w:style w:type="paragraph" w:customStyle="1" w:styleId="PMflexProjektmanagement">
    <w:name w:val="PMflex Projektmanagement"/>
    <w:basedOn w:val="StandardSans"/>
    <w:link w:val="PMflexProjektmanagementChar"/>
    <w:rsid w:val="00992AC5"/>
    <w:rPr>
      <w:b/>
      <w:bCs/>
    </w:rPr>
  </w:style>
  <w:style w:type="paragraph" w:customStyle="1" w:styleId="PMflexKopfzeile">
    <w:name w:val="PMflex_Kopfzeile"/>
    <w:basedOn w:val="Header"/>
    <w:link w:val="PMflexKopfzeileChar"/>
    <w:qFormat/>
    <w:rsid w:val="00BC5CC2"/>
    <w:rPr>
      <w:rFonts w:eastAsia="PMingLiU" w:cstheme="minorHAnsi"/>
      <w:b w:val="0"/>
      <w:color w:val="000000" w:themeColor="text1"/>
    </w:rPr>
  </w:style>
  <w:style w:type="character" w:customStyle="1" w:styleId="StandardSansChar">
    <w:name w:val="Standard_Sans Char"/>
    <w:basedOn w:val="DefaultParagraphFont"/>
    <w:link w:val="StandardSans"/>
    <w:rsid w:val="00992AC5"/>
    <w:rPr>
      <w:rFonts w:asciiTheme="majorHAnsi" w:hAnsiTheme="majorHAnsi"/>
      <w:sz w:val="21"/>
    </w:rPr>
  </w:style>
  <w:style w:type="character" w:customStyle="1" w:styleId="PMflexProjektmanagementChar">
    <w:name w:val="PMflex Projektmanagement Char"/>
    <w:basedOn w:val="StandardSansChar"/>
    <w:link w:val="PMflexProjektmanagement"/>
    <w:rsid w:val="00992AC5"/>
    <w:rPr>
      <w:rFonts w:asciiTheme="majorHAnsi" w:hAnsiTheme="majorHAnsi"/>
      <w:b/>
      <w:bCs/>
      <w:sz w:val="21"/>
    </w:rPr>
  </w:style>
  <w:style w:type="paragraph" w:customStyle="1" w:styleId="KopfzeileProjekttitelAusfllhilfe">
    <w:name w:val="Kopfzeile Projekttitel Ausfüllhilfe"/>
    <w:basedOn w:val="Header"/>
    <w:link w:val="KopfzeileProjekttitelAusfllhilfeChar"/>
    <w:rsid w:val="00992AC5"/>
    <w:rPr>
      <w:rFonts w:eastAsia="PMingLiU" w:cstheme="minorHAnsi"/>
      <w:b w:val="0"/>
      <w:color w:val="99C6D4" w:themeColor="accent4"/>
    </w:rPr>
  </w:style>
  <w:style w:type="character" w:customStyle="1" w:styleId="PMflexKopfzeileChar">
    <w:name w:val="PMflex_Kopfzeile Char"/>
    <w:basedOn w:val="HeaderChar"/>
    <w:link w:val="PMflexKopfzeile"/>
    <w:rsid w:val="00BC5CC2"/>
    <w:rPr>
      <w:rFonts w:asciiTheme="majorHAnsi" w:eastAsia="PMingLiU" w:hAnsiTheme="majorHAnsi" w:cstheme="minorHAnsi"/>
      <w:b w:val="0"/>
      <w:color w:val="000000" w:themeColor="text1"/>
      <w:sz w:val="16"/>
      <w:szCs w:val="19"/>
    </w:rPr>
  </w:style>
  <w:style w:type="paragraph" w:customStyle="1" w:styleId="PMflexberschriftohneNummerierung">
    <w:name w:val="PMflex_Überschrift_ohne_Nummerierung"/>
    <w:basedOn w:val="Normal"/>
    <w:link w:val="PMflexberschriftohneNummerierungChar"/>
    <w:qFormat/>
    <w:rsid w:val="00BC5CC2"/>
    <w:rPr>
      <w:rFonts w:asciiTheme="majorHAnsi" w:hAnsiTheme="majorHAnsi"/>
      <w:b/>
      <w:bCs/>
      <w:sz w:val="28"/>
      <w:szCs w:val="32"/>
    </w:rPr>
  </w:style>
  <w:style w:type="character" w:customStyle="1" w:styleId="KopfzeileProjekttitelAusfllhilfeChar">
    <w:name w:val="Kopfzeile Projekttitel Ausfüllhilfe Char"/>
    <w:basedOn w:val="HeaderChar"/>
    <w:link w:val="KopfzeileProjekttitelAusfllhilfe"/>
    <w:rsid w:val="00992AC5"/>
    <w:rPr>
      <w:rFonts w:asciiTheme="majorHAnsi" w:eastAsia="PMingLiU" w:hAnsiTheme="majorHAnsi" w:cstheme="minorHAnsi"/>
      <w:b w:val="0"/>
      <w:color w:val="99C6D4" w:themeColor="accent4"/>
      <w:sz w:val="16"/>
      <w:szCs w:val="19"/>
    </w:rPr>
  </w:style>
  <w:style w:type="character" w:customStyle="1" w:styleId="PMflexberschriftohneNummerierungChar">
    <w:name w:val="PMflex_Überschrift_ohne_Nummerierung Char"/>
    <w:basedOn w:val="DefaultParagraphFont"/>
    <w:link w:val="PMflexberschriftohneNummerierung"/>
    <w:rsid w:val="00BC5CC2"/>
    <w:rPr>
      <w:rFonts w:asciiTheme="majorHAnsi" w:hAnsiTheme="majorHAnsi"/>
      <w:b/>
      <w:bCs/>
      <w:sz w:val="28"/>
      <w:szCs w:val="32"/>
    </w:rPr>
  </w:style>
  <w:style w:type="paragraph" w:customStyle="1" w:styleId="berschrift2PMflex">
    <w:name w:val="Überschrift2_PMflex"/>
    <w:basedOn w:val="Heading2"/>
    <w:next w:val="Normal"/>
    <w:link w:val="berschrift2PMflexChar"/>
    <w:qFormat/>
    <w:rsid w:val="009063F3"/>
    <w:pPr>
      <w:numPr>
        <w:numId w:val="9"/>
      </w:numPr>
      <w:spacing w:after="120" w:line="300" w:lineRule="exact"/>
      <w:ind w:left="578" w:hanging="578"/>
    </w:pPr>
    <w:rPr>
      <w:sz w:val="21"/>
    </w:rPr>
  </w:style>
  <w:style w:type="paragraph" w:customStyle="1" w:styleId="berschrift3PMflex">
    <w:name w:val="Überschrift3_PMflex"/>
    <w:basedOn w:val="Heading3"/>
    <w:next w:val="Normal"/>
    <w:link w:val="berschrift3PMflexChar"/>
    <w:qFormat/>
    <w:rsid w:val="009063F3"/>
    <w:pPr>
      <w:numPr>
        <w:numId w:val="9"/>
      </w:numPr>
      <w:ind w:left="851" w:hanging="851"/>
    </w:pPr>
    <w:rPr>
      <w:sz w:val="21"/>
    </w:rPr>
  </w:style>
  <w:style w:type="character" w:customStyle="1" w:styleId="berschrift2PMflexChar">
    <w:name w:val="Überschrift2_PMflex Char"/>
    <w:basedOn w:val="Heading2Char"/>
    <w:link w:val="berschrift2PMflex"/>
    <w:rsid w:val="009063F3"/>
    <w:rPr>
      <w:rFonts w:asciiTheme="majorHAnsi" w:hAnsiTheme="majorHAnsi"/>
      <w:b/>
      <w:sz w:val="21"/>
    </w:rPr>
  </w:style>
  <w:style w:type="paragraph" w:customStyle="1" w:styleId="berschrift1PMflex">
    <w:name w:val="Überschrift1_PMflex"/>
    <w:basedOn w:val="Heading1"/>
    <w:next w:val="Normal"/>
    <w:link w:val="berschrift1PMflexChar"/>
    <w:qFormat/>
    <w:rsid w:val="00B617FE"/>
    <w:pPr>
      <w:numPr>
        <w:numId w:val="11"/>
      </w:numPr>
      <w:tabs>
        <w:tab w:val="left" w:pos="431"/>
      </w:tabs>
      <w:ind w:left="431" w:hanging="431"/>
    </w:pPr>
  </w:style>
  <w:style w:type="character" w:customStyle="1" w:styleId="berschrift3PMflexChar">
    <w:name w:val="Überschrift3_PMflex Char"/>
    <w:basedOn w:val="berschrift2PMflexChar"/>
    <w:link w:val="berschrift3PMflex"/>
    <w:rsid w:val="009063F3"/>
    <w:rPr>
      <w:rFonts w:asciiTheme="majorHAnsi" w:hAnsiTheme="majorHAnsi"/>
      <w:b w:val="0"/>
      <w:sz w:val="21"/>
    </w:rPr>
  </w:style>
  <w:style w:type="character" w:customStyle="1" w:styleId="berschrift1PMflexChar">
    <w:name w:val="Überschrift1_PMflex Char"/>
    <w:basedOn w:val="Heading1Char"/>
    <w:link w:val="berschrift1PMflex"/>
    <w:rsid w:val="00B617FE"/>
    <w:rPr>
      <w:rFonts w:asciiTheme="majorHAnsi" w:hAnsiTheme="majorHAnsi"/>
      <w:b/>
      <w:sz w:val="32"/>
      <w:szCs w:val="32"/>
    </w:rPr>
  </w:style>
  <w:style w:type="paragraph" w:customStyle="1" w:styleId="Aufzhlung1PMflex">
    <w:name w:val="Aufzählung1_PMflex"/>
    <w:basedOn w:val="Normal"/>
    <w:link w:val="Aufzhlung1PMflexChar"/>
    <w:qFormat/>
    <w:rsid w:val="00B617FE"/>
    <w:pPr>
      <w:numPr>
        <w:numId w:val="10"/>
      </w:numPr>
      <w:ind w:left="714" w:hanging="357"/>
      <w:contextualSpacing/>
    </w:pPr>
  </w:style>
  <w:style w:type="paragraph" w:customStyle="1" w:styleId="Aufzhlung2PMflex">
    <w:name w:val="Aufzählung2_PMflex"/>
    <w:basedOn w:val="Aufzhlung1PMflex"/>
    <w:link w:val="Aufzhlung2PMflexChar"/>
    <w:qFormat/>
    <w:rsid w:val="009063F3"/>
    <w:pPr>
      <w:numPr>
        <w:numId w:val="12"/>
      </w:numPr>
    </w:pPr>
  </w:style>
  <w:style w:type="character" w:customStyle="1" w:styleId="Aufzhlung1PMflexChar">
    <w:name w:val="Aufzählung1_PMflex Char"/>
    <w:basedOn w:val="ListParagraphChar"/>
    <w:link w:val="Aufzhlung1PMflex"/>
    <w:rsid w:val="00B617FE"/>
    <w:rPr>
      <w:rFonts w:ascii="BundesSerif Office" w:hAnsi="BundesSerif Office"/>
      <w:i w:val="0"/>
      <w:sz w:val="21"/>
    </w:rPr>
  </w:style>
  <w:style w:type="character" w:customStyle="1" w:styleId="Aufzhlung2PMflexChar">
    <w:name w:val="Aufzählung2_PMflex Char"/>
    <w:basedOn w:val="Aufzhlung1PMflexChar"/>
    <w:link w:val="Aufzhlung2PMflex"/>
    <w:rsid w:val="009063F3"/>
    <w:rPr>
      <w:rFonts w:ascii="BundesSerif Office" w:hAnsi="BundesSerif Office"/>
      <w:i w:val="0"/>
      <w:sz w:val="21"/>
    </w:rPr>
  </w:style>
  <w:style w:type="paragraph" w:styleId="TOC4">
    <w:name w:val="toc 4"/>
    <w:basedOn w:val="Normal"/>
    <w:next w:val="Normal"/>
    <w:uiPriority w:val="39"/>
    <w:rsid w:val="00CD28AF"/>
    <w:pPr>
      <w:spacing w:before="100" w:after="40"/>
      <w:ind w:left="709" w:right="720" w:hanging="709"/>
      <w:contextualSpacing/>
    </w:pPr>
    <w:rPr>
      <w:rFonts w:ascii="BundesSans" w:eastAsia="Times New Roman" w:hAnsi="BundesSans" w:cs="Times New Roman"/>
      <w:noProof/>
      <w:sz w:val="20"/>
      <w:szCs w:val="20"/>
    </w:rPr>
  </w:style>
  <w:style w:type="paragraph" w:styleId="TOC5">
    <w:name w:val="toc 5"/>
    <w:basedOn w:val="Normal"/>
    <w:next w:val="Normal"/>
    <w:rsid w:val="00CD28AF"/>
    <w:pPr>
      <w:tabs>
        <w:tab w:val="right" w:leader="dot" w:pos="8641"/>
      </w:tabs>
      <w:spacing w:before="240"/>
      <w:ind w:right="720"/>
    </w:pPr>
    <w:rPr>
      <w:rFonts w:ascii="Times New Roman" w:eastAsia="Times New Roman" w:hAnsi="Times New Roman" w:cs="Times New Roman"/>
      <w:caps/>
      <w:sz w:val="22"/>
      <w:szCs w:val="20"/>
      <w:lang w:val="en-GB"/>
    </w:rPr>
  </w:style>
  <w:style w:type="paragraph" w:styleId="TOC6">
    <w:name w:val="toc 6"/>
    <w:basedOn w:val="Normal"/>
    <w:next w:val="Normal"/>
    <w:autoRedefine/>
    <w:rsid w:val="00CD28AF"/>
    <w:rPr>
      <w:rFonts w:ascii="Times New Roman" w:eastAsia="Times New Roman" w:hAnsi="Times New Roman" w:cs="Times New Roman"/>
      <w:sz w:val="22"/>
      <w:szCs w:val="20"/>
      <w:lang w:val="en-GB"/>
    </w:rPr>
  </w:style>
  <w:style w:type="paragraph" w:styleId="TOC7">
    <w:name w:val="toc 7"/>
    <w:basedOn w:val="Normal"/>
    <w:next w:val="Normal"/>
    <w:autoRedefine/>
    <w:rsid w:val="00CD28AF"/>
    <w:rPr>
      <w:rFonts w:ascii="Times New Roman" w:eastAsia="Times New Roman" w:hAnsi="Times New Roman" w:cs="Times New Roman"/>
      <w:sz w:val="22"/>
      <w:szCs w:val="20"/>
      <w:lang w:val="en-GB"/>
    </w:rPr>
  </w:style>
  <w:style w:type="paragraph" w:styleId="TOC8">
    <w:name w:val="toc 8"/>
    <w:basedOn w:val="Normal"/>
    <w:next w:val="Normal"/>
    <w:autoRedefine/>
    <w:rsid w:val="00CD28AF"/>
    <w:rPr>
      <w:rFonts w:ascii="Times New Roman" w:eastAsia="Times New Roman" w:hAnsi="Times New Roman" w:cs="Times New Roman"/>
      <w:sz w:val="22"/>
      <w:szCs w:val="20"/>
      <w:lang w:val="en-GB"/>
    </w:rPr>
  </w:style>
  <w:style w:type="paragraph" w:styleId="TOC9">
    <w:name w:val="toc 9"/>
    <w:basedOn w:val="Normal"/>
    <w:next w:val="Normal"/>
    <w:autoRedefine/>
    <w:rsid w:val="00CD28AF"/>
    <w:rPr>
      <w:rFonts w:ascii="Times New Roman" w:eastAsia="Times New Roman" w:hAnsi="Times New Roman" w:cs="Times New Roman"/>
      <w:sz w:val="22"/>
      <w:szCs w:val="20"/>
      <w:lang w:val="en-GB"/>
    </w:rPr>
  </w:style>
  <w:style w:type="table" w:styleId="GridTable4">
    <w:name w:val="Grid Table 4"/>
    <w:basedOn w:val="TableNormal"/>
    <w:uiPriority w:val="59"/>
    <w:rsid w:val="004D4CFE"/>
    <w:pPr>
      <w:spacing w:after="0" w:line="240" w:lineRule="auto"/>
    </w:pPr>
    <w:rPr>
      <w:rFonts w:ascii="BundesSerif Office" w:eastAsia="Times New Roman" w:hAnsi="BundesSerif Office" w:cs="Times New Roman"/>
      <w:lang w:eastAsia="de-DE"/>
    </w:r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PMflex">
    <w:name w:val="PMflex"/>
    <w:basedOn w:val="TableNormal"/>
    <w:next w:val="TableGrid"/>
    <w:rsid w:val="001E48EC"/>
    <w:pPr>
      <w:spacing w:before="60" w:after="60" w:line="240" w:lineRule="auto"/>
    </w:pPr>
    <w:rPr>
      <w:rFonts w:asciiTheme="majorHAnsi" w:eastAsia="Times New Roman" w:hAnsiTheme="majorHAns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tblPr/>
      <w:tcPr>
        <w:shd w:val="clear" w:color="auto" w:fill="F9FAFA" w:themeFill="background2" w:themeFillTint="66"/>
      </w:tcPr>
    </w:tblStylePr>
  </w:style>
  <w:style w:type="character" w:customStyle="1" w:styleId="AusfllhilfeChar">
    <w:name w:val="Ausfüllhilfe Char"/>
    <w:basedOn w:val="DefaultParagraphFont"/>
    <w:link w:val="Ausfllhilfe"/>
    <w:rsid w:val="00CF24CB"/>
    <w:rPr>
      <w:rFonts w:eastAsia="Calibri"/>
      <w:i/>
      <w:color w:val="99C6D4" w:themeColor="accent4"/>
      <w:sz w:val="20"/>
    </w:rPr>
  </w:style>
  <w:style w:type="paragraph" w:customStyle="1" w:styleId="Text1">
    <w:name w:val="Text 1"/>
    <w:basedOn w:val="Normal"/>
    <w:rsid w:val="00FE7F5B"/>
    <w:pPr>
      <w:spacing w:before="0"/>
    </w:pPr>
    <w:rPr>
      <w:rFonts w:ascii="Times New Roman" w:eastAsia="Times New Roman" w:hAnsi="Times New Roman" w:cs="Times New Roman"/>
      <w:sz w:val="24"/>
      <w:szCs w:val="20"/>
      <w:lang w:val="en-GB"/>
    </w:rPr>
  </w:style>
  <w:style w:type="paragraph" w:customStyle="1" w:styleId="Text2">
    <w:name w:val="Text 2"/>
    <w:basedOn w:val="Normal"/>
    <w:rsid w:val="00FE7F5B"/>
    <w:pPr>
      <w:spacing w:before="0"/>
    </w:pPr>
    <w:rPr>
      <w:rFonts w:ascii="Times New Roman" w:eastAsia="Times New Roman" w:hAnsi="Times New Roman" w:cs="Times New Roman"/>
      <w:sz w:val="24"/>
      <w:szCs w:val="20"/>
      <w:lang w:val="en-GB"/>
    </w:rPr>
  </w:style>
  <w:style w:type="paragraph" w:customStyle="1" w:styleId="ZDGName">
    <w:name w:val="Z_DGName"/>
    <w:basedOn w:val="Normal"/>
    <w:rsid w:val="00FE7F5B"/>
    <w:pPr>
      <w:widowControl w:val="0"/>
      <w:autoSpaceDE w:val="0"/>
      <w:autoSpaceDN w:val="0"/>
      <w:spacing w:before="0" w:after="0"/>
      <w:ind w:right="85"/>
    </w:pPr>
    <w:rPr>
      <w:rFonts w:ascii="Arial" w:eastAsia="SimSun" w:hAnsi="Arial" w:cs="Arial"/>
      <w:sz w:val="16"/>
      <w:szCs w:val="16"/>
      <w:lang w:val="en-GB" w:eastAsia="zh-CN"/>
    </w:rPr>
  </w:style>
  <w:style w:type="paragraph" w:customStyle="1" w:styleId="infoblue">
    <w:name w:val="infoblue"/>
    <w:basedOn w:val="Normal"/>
    <w:link w:val="infoblueChar"/>
    <w:rsid w:val="00FE7F5B"/>
    <w:pPr>
      <w:spacing w:before="0" w:line="240" w:lineRule="atLeast"/>
      <w:ind w:left="720"/>
    </w:pPr>
    <w:rPr>
      <w:rFonts w:ascii="Times New Roman" w:eastAsia="SimSun" w:hAnsi="Times New Roman" w:cs="Times New Roman"/>
      <w:i/>
      <w:iCs/>
      <w:color w:val="0000FF"/>
      <w:sz w:val="24"/>
      <w:szCs w:val="20"/>
      <w:lang w:val="fr-BE" w:eastAsia="zh-CN"/>
    </w:rPr>
  </w:style>
  <w:style w:type="paragraph" w:customStyle="1" w:styleId="StyleBodyText10ptItalicBlue">
    <w:name w:val="Style Body Text + 10 pt Italic Blue"/>
    <w:basedOn w:val="BodyText"/>
    <w:rsid w:val="00FE7F5B"/>
    <w:pPr>
      <w:spacing w:before="0"/>
    </w:pPr>
    <w:rPr>
      <w:rFonts w:ascii="Times New Roman" w:eastAsia="Times New Roman" w:hAnsi="Times New Roman" w:cs="Times New Roman"/>
      <w:i/>
      <w:iCs/>
      <w:color w:val="0000FF"/>
      <w:sz w:val="24"/>
      <w:szCs w:val="20"/>
      <w:lang w:val="en-GB"/>
    </w:rPr>
  </w:style>
  <w:style w:type="paragraph" w:customStyle="1" w:styleId="Styleinfoblue11ptNotItalicAutoLeft0cm">
    <w:name w:val="Style infoblue + 11 pt Not Italic Auto Left:  0 cm"/>
    <w:basedOn w:val="infoblue"/>
    <w:rsid w:val="00FE7F5B"/>
    <w:pPr>
      <w:ind w:left="0"/>
    </w:pPr>
    <w:rPr>
      <w:rFonts w:eastAsia="Times New Roman"/>
      <w:i w:val="0"/>
      <w:iCs w:val="0"/>
      <w:color w:val="auto"/>
    </w:rPr>
  </w:style>
  <w:style w:type="character" w:customStyle="1" w:styleId="infoblueChar">
    <w:name w:val="infoblue Char"/>
    <w:link w:val="infoblue"/>
    <w:rsid w:val="00FE7F5B"/>
    <w:rPr>
      <w:rFonts w:ascii="Times New Roman" w:eastAsia="SimSun" w:hAnsi="Times New Roman" w:cs="Times New Roman"/>
      <w:i/>
      <w:iCs/>
      <w:color w:val="0000FF"/>
      <w:sz w:val="24"/>
      <w:szCs w:val="20"/>
      <w:lang w:val="fr-BE" w:eastAsia="zh-CN"/>
    </w:rPr>
  </w:style>
  <w:style w:type="paragraph" w:styleId="BodyText">
    <w:name w:val="Body Text"/>
    <w:basedOn w:val="Normal"/>
    <w:link w:val="BodyTextChar"/>
    <w:uiPriority w:val="99"/>
    <w:semiHidden/>
    <w:unhideWhenUsed/>
    <w:rsid w:val="00FE7F5B"/>
  </w:style>
  <w:style w:type="character" w:customStyle="1" w:styleId="BodyTextChar">
    <w:name w:val="Body Text Char"/>
    <w:basedOn w:val="DefaultParagraphFont"/>
    <w:link w:val="BodyText"/>
    <w:uiPriority w:val="99"/>
    <w:semiHidden/>
    <w:rsid w:val="00FE7F5B"/>
    <w:rPr>
      <w:sz w:val="21"/>
    </w:rPr>
  </w:style>
  <w:style w:type="character" w:customStyle="1" w:styleId="Heading6Char">
    <w:name w:val="Heading 6 Char"/>
    <w:basedOn w:val="DefaultParagraphFont"/>
    <w:link w:val="Heading6"/>
    <w:rsid w:val="00CD28AF"/>
    <w:rPr>
      <w:rFonts w:ascii="Times New Roman" w:eastAsia="Times New Roman" w:hAnsi="Times New Roman" w:cs="Times New Roman"/>
      <w:szCs w:val="20"/>
      <w:lang w:val="en-GB"/>
    </w:rPr>
  </w:style>
  <w:style w:type="character" w:customStyle="1" w:styleId="Heading7Char">
    <w:name w:val="Heading 7 Char"/>
    <w:basedOn w:val="DefaultParagraphFont"/>
    <w:link w:val="Heading7"/>
    <w:rsid w:val="00CD28AF"/>
    <w:rPr>
      <w:rFonts w:ascii="Times New Roman" w:eastAsia="Times New Roman" w:hAnsi="Times New Roman" w:cs="Times New Roman"/>
      <w:szCs w:val="20"/>
      <w:lang w:val="en-GB"/>
    </w:rPr>
  </w:style>
  <w:style w:type="character" w:customStyle="1" w:styleId="Heading8Char">
    <w:name w:val="Heading 8 Char"/>
    <w:basedOn w:val="DefaultParagraphFont"/>
    <w:link w:val="Heading8"/>
    <w:rsid w:val="00CD28AF"/>
    <w:rPr>
      <w:rFonts w:ascii="Times New Roman" w:eastAsia="Times New Roman" w:hAnsi="Times New Roman" w:cs="Times New Roman"/>
      <w:szCs w:val="20"/>
      <w:lang w:val="en-GB"/>
    </w:rPr>
  </w:style>
  <w:style w:type="character" w:customStyle="1" w:styleId="Heading9Char">
    <w:name w:val="Heading 9 Char"/>
    <w:basedOn w:val="DefaultParagraphFont"/>
    <w:link w:val="Heading9"/>
    <w:rsid w:val="00CD28AF"/>
    <w:rPr>
      <w:rFonts w:ascii="Arial" w:eastAsia="Times New Roman" w:hAnsi="Arial" w:cs="Times New Roman"/>
      <w:i/>
      <w:sz w:val="18"/>
      <w:szCs w:val="20"/>
      <w:lang w:val="en-GB"/>
    </w:rPr>
  </w:style>
  <w:style w:type="paragraph" w:customStyle="1" w:styleId="PMflex-AusfllhinweisAufzhlung">
    <w:name w:val="PMflex-Ausfüllhinweis Aufzählung"/>
    <w:basedOn w:val="Normal"/>
    <w:qFormat/>
    <w:rsid w:val="00CD28AF"/>
    <w:pPr>
      <w:numPr>
        <w:numId w:val="7"/>
      </w:numPr>
      <w:spacing w:before="0" w:after="120"/>
      <w:ind w:left="641" w:hanging="357"/>
      <w:contextualSpacing/>
    </w:pPr>
    <w:rPr>
      <w:rFonts w:ascii="BundesSerif Office" w:hAnsi="BundesSerif Office"/>
      <w:color w:val="66AABF" w:themeColor="accent3"/>
    </w:rPr>
  </w:style>
  <w:style w:type="paragraph" w:customStyle="1" w:styleId="Literaturverzeichnisberschrift">
    <w:name w:val="Literaturverzeichnisüberschrift"/>
    <w:qFormat/>
    <w:rsid w:val="00CD28AF"/>
    <w:pPr>
      <w:spacing w:before="600" w:after="360"/>
    </w:pPr>
    <w:rPr>
      <w:b/>
      <w:sz w:val="32"/>
      <w:szCs w:val="32"/>
    </w:rPr>
  </w:style>
  <w:style w:type="table" w:customStyle="1" w:styleId="PMflex-Tabellenformat">
    <w:name w:val="PMflex-Tabellenformat"/>
    <w:basedOn w:val="TableNormal"/>
    <w:unhideWhenUsed/>
    <w:rsid w:val="00CD28AF"/>
    <w:pPr>
      <w:spacing w:before="20" w:after="20" w:line="240" w:lineRule="auto"/>
    </w:pPr>
    <w:rPr>
      <w:rFonts w:ascii="BundesSans" w:hAnsi="BundesSans"/>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FFFFFF" w:themeFill="background1"/>
    </w:tcPr>
    <w:tblStylePr w:type="firstRow">
      <w:rPr>
        <w:b/>
      </w:rPr>
      <w:tblPr/>
      <w:tcPr>
        <w:shd w:val="clear" w:color="auto" w:fill="D8DBDE" w:themeFill="background2" w:themeFillShade="E6"/>
      </w:tcPr>
    </w:tblStylePr>
    <w:tblStylePr w:type="firstCol">
      <w:pPr>
        <w:wordWrap/>
        <w:contextualSpacing w:val="0"/>
        <w:mirrorIndents w:val="0"/>
        <w:jc w:val="left"/>
        <w:outlineLvl w:val="9"/>
      </w:pPr>
      <w:rPr>
        <w:rFonts w:ascii="BundesSans" w:hAnsi="BundesSans"/>
        <w:b/>
        <w:sz w:val="20"/>
      </w:rPr>
    </w:tblStylePr>
  </w:style>
  <w:style w:type="paragraph" w:styleId="Caption">
    <w:name w:val="caption"/>
    <w:basedOn w:val="Normal"/>
    <w:next w:val="Normal"/>
    <w:qFormat/>
    <w:rsid w:val="00CD28AF"/>
    <w:rPr>
      <w:rFonts w:ascii="Times New Roman" w:eastAsia="Times New Roman" w:hAnsi="Times New Roman" w:cs="Times New Roman"/>
      <w:b/>
      <w:sz w:val="22"/>
      <w:szCs w:val="20"/>
      <w:lang w:val="en-GB"/>
    </w:rPr>
  </w:style>
  <w:style w:type="paragraph" w:customStyle="1" w:styleId="References">
    <w:name w:val="References"/>
    <w:basedOn w:val="Normal"/>
    <w:rsid w:val="00CD28AF"/>
    <w:pPr>
      <w:numPr>
        <w:numId w:val="15"/>
      </w:numPr>
    </w:pPr>
    <w:rPr>
      <w:rFonts w:ascii="Times New Roman" w:eastAsia="Times New Roman" w:hAnsi="Times New Roman" w:cs="Times New Roman"/>
      <w:sz w:val="22"/>
      <w:szCs w:val="20"/>
      <w:lang w:val="en-GB"/>
    </w:rPr>
  </w:style>
  <w:style w:type="paragraph" w:styleId="ListBullet2">
    <w:name w:val="List Bullet 2"/>
    <w:basedOn w:val="Normal"/>
    <w:rsid w:val="00CD28AF"/>
    <w:pPr>
      <w:numPr>
        <w:numId w:val="16"/>
      </w:numPr>
      <w:tabs>
        <w:tab w:val="clear" w:pos="1360"/>
        <w:tab w:val="left" w:pos="851"/>
      </w:tabs>
      <w:ind w:left="851" w:hanging="284"/>
    </w:pPr>
    <w:rPr>
      <w:rFonts w:ascii="Times New Roman" w:eastAsia="Times New Roman" w:hAnsi="Times New Roman" w:cs="Times New Roman"/>
      <w:sz w:val="22"/>
      <w:szCs w:val="20"/>
      <w:lang w:val="en-GB"/>
    </w:rPr>
  </w:style>
  <w:style w:type="paragraph" w:styleId="ListBullet3">
    <w:name w:val="List Bullet 3"/>
    <w:basedOn w:val="Normal"/>
    <w:rsid w:val="00CD28AF"/>
    <w:pPr>
      <w:numPr>
        <w:numId w:val="13"/>
      </w:numPr>
      <w:tabs>
        <w:tab w:val="clear" w:pos="2199"/>
        <w:tab w:val="left" w:pos="1134"/>
      </w:tabs>
      <w:ind w:left="1134" w:hanging="284"/>
    </w:pPr>
    <w:rPr>
      <w:rFonts w:ascii="Times New Roman" w:eastAsia="Times New Roman" w:hAnsi="Times New Roman" w:cs="Times New Roman"/>
      <w:sz w:val="22"/>
      <w:szCs w:val="20"/>
      <w:lang w:val="en-GB"/>
    </w:rPr>
  </w:style>
  <w:style w:type="paragraph" w:styleId="ListBullet4">
    <w:name w:val="List Bullet 4"/>
    <w:basedOn w:val="Normal"/>
    <w:rsid w:val="00CD28AF"/>
    <w:pPr>
      <w:numPr>
        <w:numId w:val="14"/>
      </w:numPr>
      <w:tabs>
        <w:tab w:val="clear" w:pos="3163"/>
        <w:tab w:val="left" w:pos="1418"/>
      </w:tabs>
      <w:ind w:left="1418" w:hanging="284"/>
    </w:pPr>
    <w:rPr>
      <w:rFonts w:ascii="Times New Roman" w:eastAsia="Times New Roman" w:hAnsi="Times New Roman" w:cs="Times New Roman"/>
      <w:sz w:val="22"/>
      <w:szCs w:val="20"/>
      <w:lang w:val="en-GB"/>
    </w:rPr>
  </w:style>
  <w:style w:type="paragraph" w:styleId="TableofFigures">
    <w:name w:val="table of figures"/>
    <w:basedOn w:val="Normal"/>
    <w:next w:val="Normal"/>
    <w:semiHidden/>
    <w:rsid w:val="00CD28AF"/>
    <w:pPr>
      <w:ind w:left="480" w:hanging="480"/>
    </w:pPr>
    <w:rPr>
      <w:rFonts w:ascii="Times New Roman" w:eastAsia="Times New Roman" w:hAnsi="Times New Roman" w:cs="Times New Roman"/>
      <w:sz w:val="22"/>
      <w:szCs w:val="20"/>
      <w:lang w:val="en-GB"/>
    </w:rPr>
  </w:style>
  <w:style w:type="character" w:styleId="EndnoteReference">
    <w:name w:val="endnote reference"/>
    <w:basedOn w:val="DefaultParagraphFont"/>
    <w:semiHidden/>
    <w:rsid w:val="00CD28AF"/>
    <w:rPr>
      <w:vertAlign w:val="superscript"/>
    </w:rPr>
  </w:style>
  <w:style w:type="paragraph" w:styleId="EndnoteText">
    <w:name w:val="endnote text"/>
    <w:basedOn w:val="Normal"/>
    <w:link w:val="EndnoteTextChar"/>
    <w:semiHidden/>
    <w:rsid w:val="00CD28AF"/>
    <w:rPr>
      <w:rFonts w:ascii="Times New Roman" w:eastAsia="Times New Roman" w:hAnsi="Times New Roman" w:cs="Times New Roman"/>
      <w:sz w:val="20"/>
      <w:szCs w:val="20"/>
      <w:lang w:val="en-GB"/>
    </w:rPr>
  </w:style>
  <w:style w:type="character" w:customStyle="1" w:styleId="EndnoteTextChar">
    <w:name w:val="Endnote Text Char"/>
    <w:basedOn w:val="DefaultParagraphFont"/>
    <w:link w:val="EndnoteText"/>
    <w:semiHidden/>
    <w:rsid w:val="00CD28AF"/>
    <w:rPr>
      <w:rFonts w:ascii="Times New Roman" w:eastAsia="Times New Roman" w:hAnsi="Times New Roman" w:cs="Times New Roman"/>
      <w:sz w:val="20"/>
      <w:szCs w:val="20"/>
      <w:lang w:val="en-GB"/>
    </w:rPr>
  </w:style>
  <w:style w:type="character" w:styleId="FollowedHyperlink">
    <w:name w:val="FollowedHyperlink"/>
    <w:basedOn w:val="DefaultParagraphFont"/>
    <w:rsid w:val="00CD28AF"/>
    <w:rPr>
      <w:color w:val="800080"/>
      <w:u w:val="single"/>
    </w:rPr>
  </w:style>
  <w:style w:type="paragraph" w:styleId="Index1">
    <w:name w:val="index 1"/>
    <w:basedOn w:val="Normal"/>
    <w:next w:val="Normal"/>
    <w:autoRedefine/>
    <w:semiHidden/>
    <w:rsid w:val="00CD28AF"/>
    <w:pPr>
      <w:ind w:left="240" w:hanging="240"/>
    </w:pPr>
    <w:rPr>
      <w:rFonts w:ascii="Times New Roman" w:eastAsia="Times New Roman" w:hAnsi="Times New Roman" w:cs="Times New Roman"/>
      <w:sz w:val="22"/>
      <w:szCs w:val="20"/>
      <w:lang w:val="en-GB"/>
    </w:rPr>
  </w:style>
  <w:style w:type="paragraph" w:styleId="Index2">
    <w:name w:val="index 2"/>
    <w:basedOn w:val="Normal"/>
    <w:next w:val="Normal"/>
    <w:autoRedefine/>
    <w:semiHidden/>
    <w:rsid w:val="00CD28AF"/>
    <w:pPr>
      <w:ind w:left="480" w:hanging="240"/>
    </w:pPr>
    <w:rPr>
      <w:rFonts w:ascii="Times New Roman" w:eastAsia="Times New Roman" w:hAnsi="Times New Roman" w:cs="Times New Roman"/>
      <w:sz w:val="22"/>
      <w:szCs w:val="20"/>
      <w:lang w:val="en-GB"/>
    </w:rPr>
  </w:style>
  <w:style w:type="paragraph" w:styleId="Index3">
    <w:name w:val="index 3"/>
    <w:basedOn w:val="Normal"/>
    <w:next w:val="Normal"/>
    <w:autoRedefine/>
    <w:semiHidden/>
    <w:rsid w:val="00CD28AF"/>
    <w:pPr>
      <w:ind w:left="720" w:hanging="240"/>
    </w:pPr>
    <w:rPr>
      <w:rFonts w:ascii="Times New Roman" w:eastAsia="Times New Roman" w:hAnsi="Times New Roman" w:cs="Times New Roman"/>
      <w:sz w:val="22"/>
      <w:szCs w:val="20"/>
      <w:lang w:val="en-GB"/>
    </w:rPr>
  </w:style>
  <w:style w:type="paragraph" w:styleId="Index4">
    <w:name w:val="index 4"/>
    <w:basedOn w:val="Normal"/>
    <w:next w:val="Normal"/>
    <w:autoRedefine/>
    <w:semiHidden/>
    <w:rsid w:val="00CD28AF"/>
    <w:pPr>
      <w:ind w:left="960" w:hanging="240"/>
    </w:pPr>
    <w:rPr>
      <w:rFonts w:ascii="Times New Roman" w:eastAsia="Times New Roman" w:hAnsi="Times New Roman" w:cs="Times New Roman"/>
      <w:sz w:val="22"/>
      <w:szCs w:val="20"/>
      <w:lang w:val="en-GB"/>
    </w:rPr>
  </w:style>
  <w:style w:type="paragraph" w:styleId="Index5">
    <w:name w:val="index 5"/>
    <w:basedOn w:val="Normal"/>
    <w:next w:val="Normal"/>
    <w:autoRedefine/>
    <w:semiHidden/>
    <w:rsid w:val="00CD28AF"/>
    <w:pPr>
      <w:ind w:left="1200" w:hanging="240"/>
    </w:pPr>
    <w:rPr>
      <w:rFonts w:ascii="Times New Roman" w:eastAsia="Times New Roman" w:hAnsi="Times New Roman" w:cs="Times New Roman"/>
      <w:sz w:val="22"/>
      <w:szCs w:val="20"/>
      <w:lang w:val="en-GB"/>
    </w:rPr>
  </w:style>
  <w:style w:type="paragraph" w:styleId="Index6">
    <w:name w:val="index 6"/>
    <w:basedOn w:val="Normal"/>
    <w:next w:val="Normal"/>
    <w:autoRedefine/>
    <w:semiHidden/>
    <w:rsid w:val="00CD28AF"/>
    <w:pPr>
      <w:ind w:left="1440" w:hanging="240"/>
    </w:pPr>
    <w:rPr>
      <w:rFonts w:ascii="Times New Roman" w:eastAsia="Times New Roman" w:hAnsi="Times New Roman" w:cs="Times New Roman"/>
      <w:sz w:val="22"/>
      <w:szCs w:val="20"/>
      <w:lang w:val="en-GB"/>
    </w:rPr>
  </w:style>
  <w:style w:type="paragraph" w:styleId="Index7">
    <w:name w:val="index 7"/>
    <w:basedOn w:val="Normal"/>
    <w:next w:val="Normal"/>
    <w:autoRedefine/>
    <w:semiHidden/>
    <w:rsid w:val="00CD28AF"/>
    <w:pPr>
      <w:ind w:left="1680" w:hanging="240"/>
    </w:pPr>
    <w:rPr>
      <w:rFonts w:ascii="Times New Roman" w:eastAsia="Times New Roman" w:hAnsi="Times New Roman" w:cs="Times New Roman"/>
      <w:sz w:val="22"/>
      <w:szCs w:val="20"/>
      <w:lang w:val="en-GB"/>
    </w:rPr>
  </w:style>
  <w:style w:type="paragraph" w:styleId="Index8">
    <w:name w:val="index 8"/>
    <w:basedOn w:val="Normal"/>
    <w:next w:val="Normal"/>
    <w:autoRedefine/>
    <w:semiHidden/>
    <w:rsid w:val="00CD28AF"/>
    <w:pPr>
      <w:ind w:left="1920" w:hanging="240"/>
    </w:pPr>
    <w:rPr>
      <w:rFonts w:ascii="Times New Roman" w:eastAsia="Times New Roman" w:hAnsi="Times New Roman" w:cs="Times New Roman"/>
      <w:sz w:val="22"/>
      <w:szCs w:val="20"/>
      <w:lang w:val="en-GB"/>
    </w:rPr>
  </w:style>
  <w:style w:type="paragraph" w:styleId="Index9">
    <w:name w:val="index 9"/>
    <w:basedOn w:val="Normal"/>
    <w:next w:val="Normal"/>
    <w:autoRedefine/>
    <w:semiHidden/>
    <w:rsid w:val="00CD28AF"/>
    <w:pPr>
      <w:ind w:left="2160" w:hanging="240"/>
    </w:pPr>
    <w:rPr>
      <w:rFonts w:ascii="Times New Roman" w:eastAsia="Times New Roman" w:hAnsi="Times New Roman" w:cs="Times New Roman"/>
      <w:sz w:val="22"/>
      <w:szCs w:val="20"/>
      <w:lang w:val="en-GB"/>
    </w:rPr>
  </w:style>
  <w:style w:type="paragraph" w:styleId="IndexHeading">
    <w:name w:val="index heading"/>
    <w:basedOn w:val="Normal"/>
    <w:next w:val="Index1"/>
    <w:semiHidden/>
    <w:rsid w:val="00CD28AF"/>
    <w:rPr>
      <w:rFonts w:ascii="Arial" w:eastAsia="Times New Roman" w:hAnsi="Arial" w:cs="Times New Roman"/>
      <w:b/>
      <w:sz w:val="22"/>
      <w:szCs w:val="20"/>
      <w:lang w:val="en-GB"/>
    </w:rPr>
  </w:style>
  <w:style w:type="paragraph" w:styleId="ListBullet5">
    <w:name w:val="List Bullet 5"/>
    <w:basedOn w:val="Normal"/>
    <w:rsid w:val="00CD28AF"/>
    <w:pPr>
      <w:tabs>
        <w:tab w:val="left" w:pos="1701"/>
      </w:tabs>
      <w:ind w:left="1702" w:hanging="284"/>
    </w:pPr>
    <w:rPr>
      <w:rFonts w:ascii="Times New Roman" w:eastAsia="Times New Roman" w:hAnsi="Times New Roman" w:cs="Times New Roman"/>
      <w:sz w:val="22"/>
      <w:szCs w:val="20"/>
      <w:lang w:val="en-GB"/>
    </w:rPr>
  </w:style>
  <w:style w:type="paragraph" w:styleId="NormalIndent">
    <w:name w:val="Normal Indent"/>
    <w:basedOn w:val="Normal"/>
    <w:rsid w:val="00CD28AF"/>
    <w:pPr>
      <w:ind w:left="720"/>
    </w:pPr>
    <w:rPr>
      <w:rFonts w:ascii="Times New Roman" w:eastAsia="Times New Roman" w:hAnsi="Times New Roman" w:cs="Times New Roman"/>
      <w:sz w:val="22"/>
      <w:szCs w:val="20"/>
      <w:lang w:val="en-GB"/>
    </w:rPr>
  </w:style>
  <w:style w:type="paragraph" w:styleId="NoteHeading">
    <w:name w:val="Note Heading"/>
    <w:basedOn w:val="Normal"/>
    <w:next w:val="Normal"/>
    <w:link w:val="NoteHeadingChar"/>
    <w:rsid w:val="00CD28AF"/>
    <w:rPr>
      <w:rFonts w:ascii="Times New Roman" w:eastAsia="Times New Roman" w:hAnsi="Times New Roman" w:cs="Times New Roman"/>
      <w:sz w:val="22"/>
      <w:szCs w:val="20"/>
      <w:lang w:val="en-GB"/>
    </w:rPr>
  </w:style>
  <w:style w:type="character" w:customStyle="1" w:styleId="NoteHeadingChar">
    <w:name w:val="Note Heading Char"/>
    <w:basedOn w:val="DefaultParagraphFont"/>
    <w:link w:val="NoteHeading"/>
    <w:rsid w:val="00CD28AF"/>
    <w:rPr>
      <w:rFonts w:ascii="Times New Roman" w:eastAsia="Times New Roman" w:hAnsi="Times New Roman" w:cs="Times New Roman"/>
      <w:szCs w:val="20"/>
      <w:lang w:val="en-GB"/>
    </w:rPr>
  </w:style>
  <w:style w:type="paragraph" w:customStyle="1" w:styleId="PMflex-AusfllhilfeA">
    <w:name w:val="PMflex-Ausfüllhilfe (A)"/>
    <w:next w:val="Normal"/>
    <w:link w:val="PMflex-AusfllhilfeAZchn"/>
    <w:qFormat/>
    <w:rsid w:val="00CD28AF"/>
    <w:pPr>
      <w:spacing w:before="60" w:after="60" w:line="240" w:lineRule="auto"/>
      <w:jc w:val="both"/>
    </w:pPr>
    <w:rPr>
      <w:rFonts w:ascii="BundesSerif Office" w:eastAsia="PMingLiU" w:hAnsi="BundesSerif Office" w:cstheme="minorHAnsi"/>
      <w:iCs/>
      <w:color w:val="66AABF" w:themeColor="accent3"/>
      <w:sz w:val="21"/>
      <w:szCs w:val="20"/>
    </w:rPr>
  </w:style>
  <w:style w:type="paragraph" w:customStyle="1" w:styleId="PMflexAufzhlung">
    <w:name w:val="PMflex Aufzählung"/>
    <w:basedOn w:val="Normal"/>
    <w:next w:val="Normal"/>
    <w:link w:val="PMflexAufzhlungZchn"/>
    <w:qFormat/>
    <w:rsid w:val="00CD28AF"/>
    <w:pPr>
      <w:widowControl w:val="0"/>
      <w:numPr>
        <w:numId w:val="8"/>
      </w:numPr>
      <w:spacing w:line="240" w:lineRule="atLeast"/>
      <w:ind w:left="709" w:hanging="357"/>
    </w:pPr>
    <w:rPr>
      <w:rFonts w:eastAsia="Calibri" w:cstheme="minorHAnsi"/>
    </w:rPr>
  </w:style>
  <w:style w:type="character" w:customStyle="1" w:styleId="PMflex-AusfllhilfeAZchn">
    <w:name w:val="PMflex-Ausfüllhilfe (A) Zchn"/>
    <w:basedOn w:val="DefaultParagraphFont"/>
    <w:link w:val="PMflex-AusfllhilfeA"/>
    <w:rsid w:val="00CD28AF"/>
    <w:rPr>
      <w:rFonts w:ascii="BundesSerif Office" w:eastAsia="PMingLiU" w:hAnsi="BundesSerif Office" w:cstheme="minorHAnsi"/>
      <w:iCs/>
      <w:color w:val="66AABF" w:themeColor="accent3"/>
      <w:sz w:val="21"/>
      <w:szCs w:val="20"/>
    </w:rPr>
  </w:style>
  <w:style w:type="character" w:customStyle="1" w:styleId="PMflexAufzhlungZchn">
    <w:name w:val="PMflex Aufzählung Zchn"/>
    <w:basedOn w:val="DefaultParagraphFont"/>
    <w:link w:val="PMflexAufzhlung"/>
    <w:rsid w:val="00CD28AF"/>
    <w:rPr>
      <w:rFonts w:eastAsia="Calibri" w:cstheme="minorHAnsi"/>
      <w:sz w:val="21"/>
    </w:rPr>
  </w:style>
  <w:style w:type="paragraph" w:customStyle="1" w:styleId="PMflex-Leitfadenbezeichnung">
    <w:name w:val="PMflex-Leitfadenbezeichnung"/>
    <w:link w:val="PMflex-LeitfadenbezeichnungZchn"/>
    <w:rsid w:val="00CD28AF"/>
    <w:rPr>
      <w:rFonts w:eastAsia="PMingLiU" w:cstheme="minorHAnsi"/>
      <w:b/>
      <w:sz w:val="21"/>
      <w:szCs w:val="24"/>
      <w:lang w:val="en-CA"/>
    </w:rPr>
  </w:style>
  <w:style w:type="paragraph" w:customStyle="1" w:styleId="PMflex-Tabellen">
    <w:name w:val="PMflex-Tabellen"/>
    <w:basedOn w:val="Normal"/>
    <w:link w:val="PMflex-TabellenZchn"/>
    <w:qFormat/>
    <w:rsid w:val="00CD28AF"/>
    <w:pPr>
      <w:spacing w:before="20" w:after="20" w:line="240" w:lineRule="atLeast"/>
      <w:jc w:val="left"/>
    </w:pPr>
    <w:rPr>
      <w:rFonts w:ascii="BundesSans" w:eastAsia="Times New Roman" w:hAnsi="BundesSans" w:cstheme="minorHAnsi"/>
      <w:bCs/>
      <w:sz w:val="20"/>
    </w:rPr>
  </w:style>
  <w:style w:type="character" w:customStyle="1" w:styleId="PMflex-LeitfadenbezeichnungZchn">
    <w:name w:val="PMflex-Leitfadenbezeichnung Zchn"/>
    <w:basedOn w:val="DefaultParagraphFont"/>
    <w:link w:val="PMflex-Leitfadenbezeichnung"/>
    <w:rsid w:val="00CD28AF"/>
    <w:rPr>
      <w:rFonts w:eastAsia="PMingLiU" w:cstheme="minorHAnsi"/>
      <w:b/>
      <w:sz w:val="21"/>
      <w:szCs w:val="24"/>
      <w:lang w:val="en-CA"/>
    </w:rPr>
  </w:style>
  <w:style w:type="character" w:customStyle="1" w:styleId="PMflex-AusfllhinweisZ">
    <w:name w:val="PMflex-Ausfüllhinweis (Z)"/>
    <w:qFormat/>
    <w:rsid w:val="00FC594A"/>
    <w:rPr>
      <w:rFonts w:ascii="BundesSans" w:hAnsi="BundesSans"/>
      <w:i w:val="0"/>
      <w:color w:val="66AABF" w:themeColor="accent3"/>
      <w:sz w:val="21"/>
    </w:rPr>
  </w:style>
  <w:style w:type="character" w:customStyle="1" w:styleId="PMflex-TabellenZchn">
    <w:name w:val="PMflex-Tabellen Zchn"/>
    <w:basedOn w:val="DefaultParagraphFont"/>
    <w:link w:val="PMflex-Tabellen"/>
    <w:rsid w:val="00CD28AF"/>
    <w:rPr>
      <w:rFonts w:ascii="BundesSans" w:eastAsia="Times New Roman" w:hAnsi="BundesSans" w:cstheme="minorHAnsi"/>
      <w:bCs/>
      <w:sz w:val="20"/>
    </w:rPr>
  </w:style>
  <w:style w:type="character" w:styleId="Emphasis">
    <w:name w:val="Emphasis"/>
    <w:aliases w:val="PMflex-Anmerkung"/>
    <w:rsid w:val="00CD28AF"/>
    <w:rPr>
      <w:i/>
      <w:iCs/>
    </w:rPr>
  </w:style>
  <w:style w:type="paragraph" w:customStyle="1" w:styleId="PMflex1-ohneVerzeichnis">
    <w:name w:val="PMflex Ü1-ohneVerzeichnis"/>
    <w:basedOn w:val="Normal"/>
    <w:next w:val="Normal"/>
    <w:link w:val="PMflex1-ohneVerzeichnisZchn"/>
    <w:qFormat/>
    <w:rsid w:val="00CD28AF"/>
    <w:pPr>
      <w:spacing w:before="360"/>
    </w:pPr>
    <w:rPr>
      <w:rFonts w:ascii="bundesserif office (textkörper)" w:hAnsi="bundesserif office (textkörper)"/>
      <w:b/>
      <w:sz w:val="32"/>
      <w:szCs w:val="32"/>
    </w:rPr>
  </w:style>
  <w:style w:type="character" w:customStyle="1" w:styleId="PMflex1-ohneVerzeichnisZchn">
    <w:name w:val="PMflex Ü1-ohneVerzeichnis Zchn"/>
    <w:basedOn w:val="Heading1Char"/>
    <w:link w:val="PMflex1-ohneVerzeichnis"/>
    <w:rsid w:val="00CD28AF"/>
    <w:rPr>
      <w:rFonts w:ascii="bundesserif office (textkörper)" w:hAnsi="bundesserif office (textkörper)"/>
      <w:b/>
      <w:sz w:val="32"/>
      <w:szCs w:val="32"/>
    </w:rPr>
  </w:style>
  <w:style w:type="character" w:customStyle="1" w:styleId="PMflex-TabellenausfllhinweisZ">
    <w:name w:val="PMflex-Tabellenausfüllhinweis (Z)"/>
    <w:qFormat/>
    <w:rsid w:val="00CD28AF"/>
    <w:rPr>
      <w:rFonts w:ascii="BundesSans" w:hAnsi="BundesSans"/>
      <w:i w:val="0"/>
      <w:color w:val="66AABF" w:themeColor="accent3"/>
      <w:sz w:val="20"/>
    </w:rPr>
  </w:style>
  <w:style w:type="paragraph" w:customStyle="1" w:styleId="PMflex-Hinweise">
    <w:name w:val="PMflex-Hinweise"/>
    <w:basedOn w:val="Normal"/>
    <w:link w:val="PMflex-HinweiseZchn"/>
    <w:qFormat/>
    <w:rsid w:val="00CD28AF"/>
    <w:pPr>
      <w:jc w:val="left"/>
    </w:pPr>
    <w:rPr>
      <w:i/>
    </w:rPr>
  </w:style>
  <w:style w:type="character" w:customStyle="1" w:styleId="PMflex-HinweiseZchn">
    <w:name w:val="PMflex-Hinweise Zchn"/>
    <w:basedOn w:val="DefaultParagraphFont"/>
    <w:link w:val="PMflex-Hinweise"/>
    <w:rsid w:val="00CD28AF"/>
    <w:rPr>
      <w:i/>
      <w:sz w:val="21"/>
    </w:rPr>
  </w:style>
  <w:style w:type="table" w:customStyle="1" w:styleId="Tabellenraster2">
    <w:name w:val="Tabellenraster2"/>
    <w:basedOn w:val="TableNormal"/>
    <w:next w:val="TableGrid"/>
    <w:rsid w:val="00C257B9"/>
    <w:pPr>
      <w:spacing w:after="120" w:line="240" w:lineRule="auto"/>
      <w:jc w:val="both"/>
    </w:pPr>
    <w:rPr>
      <w:rFonts w:ascii="Times New Roman" w:eastAsia="Times New Roman" w:hAnsi="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4066">
      <w:bodyDiv w:val="1"/>
      <w:marLeft w:val="0"/>
      <w:marRight w:val="0"/>
      <w:marTop w:val="0"/>
      <w:marBottom w:val="0"/>
      <w:divBdr>
        <w:top w:val="none" w:sz="0" w:space="0" w:color="auto"/>
        <w:left w:val="none" w:sz="0" w:space="0" w:color="auto"/>
        <w:bottom w:val="none" w:sz="0" w:space="0" w:color="auto"/>
        <w:right w:val="none" w:sz="0" w:space="0" w:color="auto"/>
      </w:divBdr>
    </w:div>
    <w:div w:id="104354055">
      <w:bodyDiv w:val="1"/>
      <w:marLeft w:val="0"/>
      <w:marRight w:val="0"/>
      <w:marTop w:val="0"/>
      <w:marBottom w:val="0"/>
      <w:divBdr>
        <w:top w:val="none" w:sz="0" w:space="0" w:color="auto"/>
        <w:left w:val="none" w:sz="0" w:space="0" w:color="auto"/>
        <w:bottom w:val="none" w:sz="0" w:space="0" w:color="auto"/>
        <w:right w:val="none" w:sz="0" w:space="0" w:color="auto"/>
      </w:divBdr>
    </w:div>
    <w:div w:id="125241228">
      <w:bodyDiv w:val="1"/>
      <w:marLeft w:val="0"/>
      <w:marRight w:val="0"/>
      <w:marTop w:val="0"/>
      <w:marBottom w:val="0"/>
      <w:divBdr>
        <w:top w:val="none" w:sz="0" w:space="0" w:color="auto"/>
        <w:left w:val="none" w:sz="0" w:space="0" w:color="auto"/>
        <w:bottom w:val="none" w:sz="0" w:space="0" w:color="auto"/>
        <w:right w:val="none" w:sz="0" w:space="0" w:color="auto"/>
      </w:divBdr>
    </w:div>
    <w:div w:id="215312098">
      <w:bodyDiv w:val="1"/>
      <w:marLeft w:val="0"/>
      <w:marRight w:val="0"/>
      <w:marTop w:val="0"/>
      <w:marBottom w:val="0"/>
      <w:divBdr>
        <w:top w:val="none" w:sz="0" w:space="0" w:color="auto"/>
        <w:left w:val="none" w:sz="0" w:space="0" w:color="auto"/>
        <w:bottom w:val="none" w:sz="0" w:space="0" w:color="auto"/>
        <w:right w:val="none" w:sz="0" w:space="0" w:color="auto"/>
      </w:divBdr>
    </w:div>
    <w:div w:id="232742104">
      <w:bodyDiv w:val="1"/>
      <w:marLeft w:val="0"/>
      <w:marRight w:val="0"/>
      <w:marTop w:val="0"/>
      <w:marBottom w:val="0"/>
      <w:divBdr>
        <w:top w:val="none" w:sz="0" w:space="0" w:color="auto"/>
        <w:left w:val="none" w:sz="0" w:space="0" w:color="auto"/>
        <w:bottom w:val="none" w:sz="0" w:space="0" w:color="auto"/>
        <w:right w:val="none" w:sz="0" w:space="0" w:color="auto"/>
      </w:divBdr>
    </w:div>
    <w:div w:id="245504235">
      <w:bodyDiv w:val="1"/>
      <w:marLeft w:val="0"/>
      <w:marRight w:val="0"/>
      <w:marTop w:val="0"/>
      <w:marBottom w:val="0"/>
      <w:divBdr>
        <w:top w:val="none" w:sz="0" w:space="0" w:color="auto"/>
        <w:left w:val="none" w:sz="0" w:space="0" w:color="auto"/>
        <w:bottom w:val="none" w:sz="0" w:space="0" w:color="auto"/>
        <w:right w:val="none" w:sz="0" w:space="0" w:color="auto"/>
      </w:divBdr>
    </w:div>
    <w:div w:id="264316222">
      <w:bodyDiv w:val="1"/>
      <w:marLeft w:val="0"/>
      <w:marRight w:val="0"/>
      <w:marTop w:val="0"/>
      <w:marBottom w:val="0"/>
      <w:divBdr>
        <w:top w:val="none" w:sz="0" w:space="0" w:color="auto"/>
        <w:left w:val="none" w:sz="0" w:space="0" w:color="auto"/>
        <w:bottom w:val="none" w:sz="0" w:space="0" w:color="auto"/>
        <w:right w:val="none" w:sz="0" w:space="0" w:color="auto"/>
      </w:divBdr>
    </w:div>
    <w:div w:id="319624271">
      <w:bodyDiv w:val="1"/>
      <w:marLeft w:val="0"/>
      <w:marRight w:val="0"/>
      <w:marTop w:val="0"/>
      <w:marBottom w:val="0"/>
      <w:divBdr>
        <w:top w:val="none" w:sz="0" w:space="0" w:color="auto"/>
        <w:left w:val="none" w:sz="0" w:space="0" w:color="auto"/>
        <w:bottom w:val="none" w:sz="0" w:space="0" w:color="auto"/>
        <w:right w:val="none" w:sz="0" w:space="0" w:color="auto"/>
      </w:divBdr>
    </w:div>
    <w:div w:id="337925121">
      <w:bodyDiv w:val="1"/>
      <w:marLeft w:val="0"/>
      <w:marRight w:val="0"/>
      <w:marTop w:val="0"/>
      <w:marBottom w:val="0"/>
      <w:divBdr>
        <w:top w:val="none" w:sz="0" w:space="0" w:color="auto"/>
        <w:left w:val="none" w:sz="0" w:space="0" w:color="auto"/>
        <w:bottom w:val="none" w:sz="0" w:space="0" w:color="auto"/>
        <w:right w:val="none" w:sz="0" w:space="0" w:color="auto"/>
      </w:divBdr>
    </w:div>
    <w:div w:id="362631167">
      <w:bodyDiv w:val="1"/>
      <w:marLeft w:val="0"/>
      <w:marRight w:val="0"/>
      <w:marTop w:val="0"/>
      <w:marBottom w:val="0"/>
      <w:divBdr>
        <w:top w:val="none" w:sz="0" w:space="0" w:color="auto"/>
        <w:left w:val="none" w:sz="0" w:space="0" w:color="auto"/>
        <w:bottom w:val="none" w:sz="0" w:space="0" w:color="auto"/>
        <w:right w:val="none" w:sz="0" w:space="0" w:color="auto"/>
      </w:divBdr>
    </w:div>
    <w:div w:id="390537568">
      <w:bodyDiv w:val="1"/>
      <w:marLeft w:val="0"/>
      <w:marRight w:val="0"/>
      <w:marTop w:val="0"/>
      <w:marBottom w:val="0"/>
      <w:divBdr>
        <w:top w:val="none" w:sz="0" w:space="0" w:color="auto"/>
        <w:left w:val="none" w:sz="0" w:space="0" w:color="auto"/>
        <w:bottom w:val="none" w:sz="0" w:space="0" w:color="auto"/>
        <w:right w:val="none" w:sz="0" w:space="0" w:color="auto"/>
      </w:divBdr>
    </w:div>
    <w:div w:id="458455822">
      <w:bodyDiv w:val="1"/>
      <w:marLeft w:val="0"/>
      <w:marRight w:val="0"/>
      <w:marTop w:val="0"/>
      <w:marBottom w:val="0"/>
      <w:divBdr>
        <w:top w:val="none" w:sz="0" w:space="0" w:color="auto"/>
        <w:left w:val="none" w:sz="0" w:space="0" w:color="auto"/>
        <w:bottom w:val="none" w:sz="0" w:space="0" w:color="auto"/>
        <w:right w:val="none" w:sz="0" w:space="0" w:color="auto"/>
      </w:divBdr>
    </w:div>
    <w:div w:id="480077358">
      <w:bodyDiv w:val="1"/>
      <w:marLeft w:val="0"/>
      <w:marRight w:val="0"/>
      <w:marTop w:val="0"/>
      <w:marBottom w:val="0"/>
      <w:divBdr>
        <w:top w:val="none" w:sz="0" w:space="0" w:color="auto"/>
        <w:left w:val="none" w:sz="0" w:space="0" w:color="auto"/>
        <w:bottom w:val="none" w:sz="0" w:space="0" w:color="auto"/>
        <w:right w:val="none" w:sz="0" w:space="0" w:color="auto"/>
      </w:divBdr>
    </w:div>
    <w:div w:id="515268486">
      <w:bodyDiv w:val="1"/>
      <w:marLeft w:val="0"/>
      <w:marRight w:val="0"/>
      <w:marTop w:val="0"/>
      <w:marBottom w:val="0"/>
      <w:divBdr>
        <w:top w:val="none" w:sz="0" w:space="0" w:color="auto"/>
        <w:left w:val="none" w:sz="0" w:space="0" w:color="auto"/>
        <w:bottom w:val="none" w:sz="0" w:space="0" w:color="auto"/>
        <w:right w:val="none" w:sz="0" w:space="0" w:color="auto"/>
      </w:divBdr>
    </w:div>
    <w:div w:id="568537798">
      <w:bodyDiv w:val="1"/>
      <w:marLeft w:val="0"/>
      <w:marRight w:val="0"/>
      <w:marTop w:val="0"/>
      <w:marBottom w:val="0"/>
      <w:divBdr>
        <w:top w:val="none" w:sz="0" w:space="0" w:color="auto"/>
        <w:left w:val="none" w:sz="0" w:space="0" w:color="auto"/>
        <w:bottom w:val="none" w:sz="0" w:space="0" w:color="auto"/>
        <w:right w:val="none" w:sz="0" w:space="0" w:color="auto"/>
      </w:divBdr>
    </w:div>
    <w:div w:id="574751414">
      <w:bodyDiv w:val="1"/>
      <w:marLeft w:val="0"/>
      <w:marRight w:val="0"/>
      <w:marTop w:val="0"/>
      <w:marBottom w:val="0"/>
      <w:divBdr>
        <w:top w:val="none" w:sz="0" w:space="0" w:color="auto"/>
        <w:left w:val="none" w:sz="0" w:space="0" w:color="auto"/>
        <w:bottom w:val="none" w:sz="0" w:space="0" w:color="auto"/>
        <w:right w:val="none" w:sz="0" w:space="0" w:color="auto"/>
      </w:divBdr>
    </w:div>
    <w:div w:id="586228723">
      <w:bodyDiv w:val="1"/>
      <w:marLeft w:val="0"/>
      <w:marRight w:val="0"/>
      <w:marTop w:val="0"/>
      <w:marBottom w:val="0"/>
      <w:divBdr>
        <w:top w:val="none" w:sz="0" w:space="0" w:color="auto"/>
        <w:left w:val="none" w:sz="0" w:space="0" w:color="auto"/>
        <w:bottom w:val="none" w:sz="0" w:space="0" w:color="auto"/>
        <w:right w:val="none" w:sz="0" w:space="0" w:color="auto"/>
      </w:divBdr>
    </w:div>
    <w:div w:id="596064145">
      <w:bodyDiv w:val="1"/>
      <w:marLeft w:val="0"/>
      <w:marRight w:val="0"/>
      <w:marTop w:val="0"/>
      <w:marBottom w:val="0"/>
      <w:divBdr>
        <w:top w:val="none" w:sz="0" w:space="0" w:color="auto"/>
        <w:left w:val="none" w:sz="0" w:space="0" w:color="auto"/>
        <w:bottom w:val="none" w:sz="0" w:space="0" w:color="auto"/>
        <w:right w:val="none" w:sz="0" w:space="0" w:color="auto"/>
      </w:divBdr>
    </w:div>
    <w:div w:id="599067045">
      <w:bodyDiv w:val="1"/>
      <w:marLeft w:val="0"/>
      <w:marRight w:val="0"/>
      <w:marTop w:val="0"/>
      <w:marBottom w:val="0"/>
      <w:divBdr>
        <w:top w:val="none" w:sz="0" w:space="0" w:color="auto"/>
        <w:left w:val="none" w:sz="0" w:space="0" w:color="auto"/>
        <w:bottom w:val="none" w:sz="0" w:space="0" w:color="auto"/>
        <w:right w:val="none" w:sz="0" w:space="0" w:color="auto"/>
      </w:divBdr>
    </w:div>
    <w:div w:id="604268728">
      <w:bodyDiv w:val="1"/>
      <w:marLeft w:val="0"/>
      <w:marRight w:val="0"/>
      <w:marTop w:val="0"/>
      <w:marBottom w:val="0"/>
      <w:divBdr>
        <w:top w:val="none" w:sz="0" w:space="0" w:color="auto"/>
        <w:left w:val="none" w:sz="0" w:space="0" w:color="auto"/>
        <w:bottom w:val="none" w:sz="0" w:space="0" w:color="auto"/>
        <w:right w:val="none" w:sz="0" w:space="0" w:color="auto"/>
      </w:divBdr>
    </w:div>
    <w:div w:id="615064632">
      <w:bodyDiv w:val="1"/>
      <w:marLeft w:val="0"/>
      <w:marRight w:val="0"/>
      <w:marTop w:val="0"/>
      <w:marBottom w:val="0"/>
      <w:divBdr>
        <w:top w:val="none" w:sz="0" w:space="0" w:color="auto"/>
        <w:left w:val="none" w:sz="0" w:space="0" w:color="auto"/>
        <w:bottom w:val="none" w:sz="0" w:space="0" w:color="auto"/>
        <w:right w:val="none" w:sz="0" w:space="0" w:color="auto"/>
      </w:divBdr>
    </w:div>
    <w:div w:id="658535485">
      <w:bodyDiv w:val="1"/>
      <w:marLeft w:val="0"/>
      <w:marRight w:val="0"/>
      <w:marTop w:val="0"/>
      <w:marBottom w:val="0"/>
      <w:divBdr>
        <w:top w:val="none" w:sz="0" w:space="0" w:color="auto"/>
        <w:left w:val="none" w:sz="0" w:space="0" w:color="auto"/>
        <w:bottom w:val="none" w:sz="0" w:space="0" w:color="auto"/>
        <w:right w:val="none" w:sz="0" w:space="0" w:color="auto"/>
      </w:divBdr>
    </w:div>
    <w:div w:id="658654867">
      <w:bodyDiv w:val="1"/>
      <w:marLeft w:val="0"/>
      <w:marRight w:val="0"/>
      <w:marTop w:val="0"/>
      <w:marBottom w:val="0"/>
      <w:divBdr>
        <w:top w:val="none" w:sz="0" w:space="0" w:color="auto"/>
        <w:left w:val="none" w:sz="0" w:space="0" w:color="auto"/>
        <w:bottom w:val="none" w:sz="0" w:space="0" w:color="auto"/>
        <w:right w:val="none" w:sz="0" w:space="0" w:color="auto"/>
      </w:divBdr>
    </w:div>
    <w:div w:id="678889811">
      <w:bodyDiv w:val="1"/>
      <w:marLeft w:val="0"/>
      <w:marRight w:val="0"/>
      <w:marTop w:val="0"/>
      <w:marBottom w:val="0"/>
      <w:divBdr>
        <w:top w:val="none" w:sz="0" w:space="0" w:color="auto"/>
        <w:left w:val="none" w:sz="0" w:space="0" w:color="auto"/>
        <w:bottom w:val="none" w:sz="0" w:space="0" w:color="auto"/>
        <w:right w:val="none" w:sz="0" w:space="0" w:color="auto"/>
      </w:divBdr>
    </w:div>
    <w:div w:id="689840078">
      <w:bodyDiv w:val="1"/>
      <w:marLeft w:val="0"/>
      <w:marRight w:val="0"/>
      <w:marTop w:val="0"/>
      <w:marBottom w:val="0"/>
      <w:divBdr>
        <w:top w:val="none" w:sz="0" w:space="0" w:color="auto"/>
        <w:left w:val="none" w:sz="0" w:space="0" w:color="auto"/>
        <w:bottom w:val="none" w:sz="0" w:space="0" w:color="auto"/>
        <w:right w:val="none" w:sz="0" w:space="0" w:color="auto"/>
      </w:divBdr>
    </w:div>
    <w:div w:id="703361237">
      <w:bodyDiv w:val="1"/>
      <w:marLeft w:val="0"/>
      <w:marRight w:val="0"/>
      <w:marTop w:val="0"/>
      <w:marBottom w:val="0"/>
      <w:divBdr>
        <w:top w:val="none" w:sz="0" w:space="0" w:color="auto"/>
        <w:left w:val="none" w:sz="0" w:space="0" w:color="auto"/>
        <w:bottom w:val="none" w:sz="0" w:space="0" w:color="auto"/>
        <w:right w:val="none" w:sz="0" w:space="0" w:color="auto"/>
      </w:divBdr>
    </w:div>
    <w:div w:id="728652590">
      <w:bodyDiv w:val="1"/>
      <w:marLeft w:val="0"/>
      <w:marRight w:val="0"/>
      <w:marTop w:val="0"/>
      <w:marBottom w:val="0"/>
      <w:divBdr>
        <w:top w:val="none" w:sz="0" w:space="0" w:color="auto"/>
        <w:left w:val="none" w:sz="0" w:space="0" w:color="auto"/>
        <w:bottom w:val="none" w:sz="0" w:space="0" w:color="auto"/>
        <w:right w:val="none" w:sz="0" w:space="0" w:color="auto"/>
      </w:divBdr>
    </w:div>
    <w:div w:id="832258096">
      <w:bodyDiv w:val="1"/>
      <w:marLeft w:val="0"/>
      <w:marRight w:val="0"/>
      <w:marTop w:val="0"/>
      <w:marBottom w:val="0"/>
      <w:divBdr>
        <w:top w:val="none" w:sz="0" w:space="0" w:color="auto"/>
        <w:left w:val="none" w:sz="0" w:space="0" w:color="auto"/>
        <w:bottom w:val="none" w:sz="0" w:space="0" w:color="auto"/>
        <w:right w:val="none" w:sz="0" w:space="0" w:color="auto"/>
      </w:divBdr>
    </w:div>
    <w:div w:id="834611443">
      <w:bodyDiv w:val="1"/>
      <w:marLeft w:val="0"/>
      <w:marRight w:val="0"/>
      <w:marTop w:val="0"/>
      <w:marBottom w:val="0"/>
      <w:divBdr>
        <w:top w:val="none" w:sz="0" w:space="0" w:color="auto"/>
        <w:left w:val="none" w:sz="0" w:space="0" w:color="auto"/>
        <w:bottom w:val="none" w:sz="0" w:space="0" w:color="auto"/>
        <w:right w:val="none" w:sz="0" w:space="0" w:color="auto"/>
      </w:divBdr>
    </w:div>
    <w:div w:id="850680178">
      <w:bodyDiv w:val="1"/>
      <w:marLeft w:val="0"/>
      <w:marRight w:val="0"/>
      <w:marTop w:val="0"/>
      <w:marBottom w:val="0"/>
      <w:divBdr>
        <w:top w:val="none" w:sz="0" w:space="0" w:color="auto"/>
        <w:left w:val="none" w:sz="0" w:space="0" w:color="auto"/>
        <w:bottom w:val="none" w:sz="0" w:space="0" w:color="auto"/>
        <w:right w:val="none" w:sz="0" w:space="0" w:color="auto"/>
      </w:divBdr>
    </w:div>
    <w:div w:id="850875945">
      <w:bodyDiv w:val="1"/>
      <w:marLeft w:val="0"/>
      <w:marRight w:val="0"/>
      <w:marTop w:val="0"/>
      <w:marBottom w:val="0"/>
      <w:divBdr>
        <w:top w:val="none" w:sz="0" w:space="0" w:color="auto"/>
        <w:left w:val="none" w:sz="0" w:space="0" w:color="auto"/>
        <w:bottom w:val="none" w:sz="0" w:space="0" w:color="auto"/>
        <w:right w:val="none" w:sz="0" w:space="0" w:color="auto"/>
      </w:divBdr>
    </w:div>
    <w:div w:id="894781751">
      <w:bodyDiv w:val="1"/>
      <w:marLeft w:val="0"/>
      <w:marRight w:val="0"/>
      <w:marTop w:val="0"/>
      <w:marBottom w:val="0"/>
      <w:divBdr>
        <w:top w:val="none" w:sz="0" w:space="0" w:color="auto"/>
        <w:left w:val="none" w:sz="0" w:space="0" w:color="auto"/>
        <w:bottom w:val="none" w:sz="0" w:space="0" w:color="auto"/>
        <w:right w:val="none" w:sz="0" w:space="0" w:color="auto"/>
      </w:divBdr>
    </w:div>
    <w:div w:id="962344148">
      <w:bodyDiv w:val="1"/>
      <w:marLeft w:val="0"/>
      <w:marRight w:val="0"/>
      <w:marTop w:val="0"/>
      <w:marBottom w:val="0"/>
      <w:divBdr>
        <w:top w:val="none" w:sz="0" w:space="0" w:color="auto"/>
        <w:left w:val="none" w:sz="0" w:space="0" w:color="auto"/>
        <w:bottom w:val="none" w:sz="0" w:space="0" w:color="auto"/>
        <w:right w:val="none" w:sz="0" w:space="0" w:color="auto"/>
      </w:divBdr>
    </w:div>
    <w:div w:id="964845561">
      <w:bodyDiv w:val="1"/>
      <w:marLeft w:val="0"/>
      <w:marRight w:val="0"/>
      <w:marTop w:val="0"/>
      <w:marBottom w:val="0"/>
      <w:divBdr>
        <w:top w:val="none" w:sz="0" w:space="0" w:color="auto"/>
        <w:left w:val="none" w:sz="0" w:space="0" w:color="auto"/>
        <w:bottom w:val="none" w:sz="0" w:space="0" w:color="auto"/>
        <w:right w:val="none" w:sz="0" w:space="0" w:color="auto"/>
      </w:divBdr>
    </w:div>
    <w:div w:id="1009409108">
      <w:bodyDiv w:val="1"/>
      <w:marLeft w:val="0"/>
      <w:marRight w:val="0"/>
      <w:marTop w:val="0"/>
      <w:marBottom w:val="0"/>
      <w:divBdr>
        <w:top w:val="none" w:sz="0" w:space="0" w:color="auto"/>
        <w:left w:val="none" w:sz="0" w:space="0" w:color="auto"/>
        <w:bottom w:val="none" w:sz="0" w:space="0" w:color="auto"/>
        <w:right w:val="none" w:sz="0" w:space="0" w:color="auto"/>
      </w:divBdr>
    </w:div>
    <w:div w:id="1073620544">
      <w:bodyDiv w:val="1"/>
      <w:marLeft w:val="0"/>
      <w:marRight w:val="0"/>
      <w:marTop w:val="0"/>
      <w:marBottom w:val="0"/>
      <w:divBdr>
        <w:top w:val="none" w:sz="0" w:space="0" w:color="auto"/>
        <w:left w:val="none" w:sz="0" w:space="0" w:color="auto"/>
        <w:bottom w:val="none" w:sz="0" w:space="0" w:color="auto"/>
        <w:right w:val="none" w:sz="0" w:space="0" w:color="auto"/>
      </w:divBdr>
    </w:div>
    <w:div w:id="1099377080">
      <w:bodyDiv w:val="1"/>
      <w:marLeft w:val="0"/>
      <w:marRight w:val="0"/>
      <w:marTop w:val="0"/>
      <w:marBottom w:val="0"/>
      <w:divBdr>
        <w:top w:val="none" w:sz="0" w:space="0" w:color="auto"/>
        <w:left w:val="none" w:sz="0" w:space="0" w:color="auto"/>
        <w:bottom w:val="none" w:sz="0" w:space="0" w:color="auto"/>
        <w:right w:val="none" w:sz="0" w:space="0" w:color="auto"/>
      </w:divBdr>
    </w:div>
    <w:div w:id="1166362646">
      <w:bodyDiv w:val="1"/>
      <w:marLeft w:val="0"/>
      <w:marRight w:val="0"/>
      <w:marTop w:val="0"/>
      <w:marBottom w:val="0"/>
      <w:divBdr>
        <w:top w:val="none" w:sz="0" w:space="0" w:color="auto"/>
        <w:left w:val="none" w:sz="0" w:space="0" w:color="auto"/>
        <w:bottom w:val="none" w:sz="0" w:space="0" w:color="auto"/>
        <w:right w:val="none" w:sz="0" w:space="0" w:color="auto"/>
      </w:divBdr>
    </w:div>
    <w:div w:id="1213225223">
      <w:bodyDiv w:val="1"/>
      <w:marLeft w:val="0"/>
      <w:marRight w:val="0"/>
      <w:marTop w:val="0"/>
      <w:marBottom w:val="0"/>
      <w:divBdr>
        <w:top w:val="none" w:sz="0" w:space="0" w:color="auto"/>
        <w:left w:val="none" w:sz="0" w:space="0" w:color="auto"/>
        <w:bottom w:val="none" w:sz="0" w:space="0" w:color="auto"/>
        <w:right w:val="none" w:sz="0" w:space="0" w:color="auto"/>
      </w:divBdr>
    </w:div>
    <w:div w:id="1224485350">
      <w:bodyDiv w:val="1"/>
      <w:marLeft w:val="0"/>
      <w:marRight w:val="0"/>
      <w:marTop w:val="0"/>
      <w:marBottom w:val="0"/>
      <w:divBdr>
        <w:top w:val="none" w:sz="0" w:space="0" w:color="auto"/>
        <w:left w:val="none" w:sz="0" w:space="0" w:color="auto"/>
        <w:bottom w:val="none" w:sz="0" w:space="0" w:color="auto"/>
        <w:right w:val="none" w:sz="0" w:space="0" w:color="auto"/>
      </w:divBdr>
    </w:div>
    <w:div w:id="1228107777">
      <w:bodyDiv w:val="1"/>
      <w:marLeft w:val="0"/>
      <w:marRight w:val="0"/>
      <w:marTop w:val="0"/>
      <w:marBottom w:val="0"/>
      <w:divBdr>
        <w:top w:val="none" w:sz="0" w:space="0" w:color="auto"/>
        <w:left w:val="none" w:sz="0" w:space="0" w:color="auto"/>
        <w:bottom w:val="none" w:sz="0" w:space="0" w:color="auto"/>
        <w:right w:val="none" w:sz="0" w:space="0" w:color="auto"/>
      </w:divBdr>
    </w:div>
    <w:div w:id="1269891251">
      <w:bodyDiv w:val="1"/>
      <w:marLeft w:val="0"/>
      <w:marRight w:val="0"/>
      <w:marTop w:val="0"/>
      <w:marBottom w:val="0"/>
      <w:divBdr>
        <w:top w:val="none" w:sz="0" w:space="0" w:color="auto"/>
        <w:left w:val="none" w:sz="0" w:space="0" w:color="auto"/>
        <w:bottom w:val="none" w:sz="0" w:space="0" w:color="auto"/>
        <w:right w:val="none" w:sz="0" w:space="0" w:color="auto"/>
      </w:divBdr>
    </w:div>
    <w:div w:id="1272131326">
      <w:bodyDiv w:val="1"/>
      <w:marLeft w:val="0"/>
      <w:marRight w:val="0"/>
      <w:marTop w:val="0"/>
      <w:marBottom w:val="0"/>
      <w:divBdr>
        <w:top w:val="none" w:sz="0" w:space="0" w:color="auto"/>
        <w:left w:val="none" w:sz="0" w:space="0" w:color="auto"/>
        <w:bottom w:val="none" w:sz="0" w:space="0" w:color="auto"/>
        <w:right w:val="none" w:sz="0" w:space="0" w:color="auto"/>
      </w:divBdr>
    </w:div>
    <w:div w:id="1300962592">
      <w:bodyDiv w:val="1"/>
      <w:marLeft w:val="0"/>
      <w:marRight w:val="0"/>
      <w:marTop w:val="0"/>
      <w:marBottom w:val="0"/>
      <w:divBdr>
        <w:top w:val="none" w:sz="0" w:space="0" w:color="auto"/>
        <w:left w:val="none" w:sz="0" w:space="0" w:color="auto"/>
        <w:bottom w:val="none" w:sz="0" w:space="0" w:color="auto"/>
        <w:right w:val="none" w:sz="0" w:space="0" w:color="auto"/>
      </w:divBdr>
    </w:div>
    <w:div w:id="1314216273">
      <w:bodyDiv w:val="1"/>
      <w:marLeft w:val="0"/>
      <w:marRight w:val="0"/>
      <w:marTop w:val="0"/>
      <w:marBottom w:val="0"/>
      <w:divBdr>
        <w:top w:val="none" w:sz="0" w:space="0" w:color="auto"/>
        <w:left w:val="none" w:sz="0" w:space="0" w:color="auto"/>
        <w:bottom w:val="none" w:sz="0" w:space="0" w:color="auto"/>
        <w:right w:val="none" w:sz="0" w:space="0" w:color="auto"/>
      </w:divBdr>
    </w:div>
    <w:div w:id="1330868800">
      <w:bodyDiv w:val="1"/>
      <w:marLeft w:val="0"/>
      <w:marRight w:val="0"/>
      <w:marTop w:val="0"/>
      <w:marBottom w:val="0"/>
      <w:divBdr>
        <w:top w:val="none" w:sz="0" w:space="0" w:color="auto"/>
        <w:left w:val="none" w:sz="0" w:space="0" w:color="auto"/>
        <w:bottom w:val="none" w:sz="0" w:space="0" w:color="auto"/>
        <w:right w:val="none" w:sz="0" w:space="0" w:color="auto"/>
      </w:divBdr>
    </w:div>
    <w:div w:id="1331064042">
      <w:bodyDiv w:val="1"/>
      <w:marLeft w:val="0"/>
      <w:marRight w:val="0"/>
      <w:marTop w:val="0"/>
      <w:marBottom w:val="0"/>
      <w:divBdr>
        <w:top w:val="none" w:sz="0" w:space="0" w:color="auto"/>
        <w:left w:val="none" w:sz="0" w:space="0" w:color="auto"/>
        <w:bottom w:val="none" w:sz="0" w:space="0" w:color="auto"/>
        <w:right w:val="none" w:sz="0" w:space="0" w:color="auto"/>
      </w:divBdr>
    </w:div>
    <w:div w:id="1376613227">
      <w:bodyDiv w:val="1"/>
      <w:marLeft w:val="0"/>
      <w:marRight w:val="0"/>
      <w:marTop w:val="0"/>
      <w:marBottom w:val="0"/>
      <w:divBdr>
        <w:top w:val="none" w:sz="0" w:space="0" w:color="auto"/>
        <w:left w:val="none" w:sz="0" w:space="0" w:color="auto"/>
        <w:bottom w:val="none" w:sz="0" w:space="0" w:color="auto"/>
        <w:right w:val="none" w:sz="0" w:space="0" w:color="auto"/>
      </w:divBdr>
    </w:div>
    <w:div w:id="1412392092">
      <w:bodyDiv w:val="1"/>
      <w:marLeft w:val="0"/>
      <w:marRight w:val="0"/>
      <w:marTop w:val="0"/>
      <w:marBottom w:val="0"/>
      <w:divBdr>
        <w:top w:val="none" w:sz="0" w:space="0" w:color="auto"/>
        <w:left w:val="none" w:sz="0" w:space="0" w:color="auto"/>
        <w:bottom w:val="none" w:sz="0" w:space="0" w:color="auto"/>
        <w:right w:val="none" w:sz="0" w:space="0" w:color="auto"/>
      </w:divBdr>
    </w:div>
    <w:div w:id="1464886603">
      <w:bodyDiv w:val="1"/>
      <w:marLeft w:val="0"/>
      <w:marRight w:val="0"/>
      <w:marTop w:val="0"/>
      <w:marBottom w:val="0"/>
      <w:divBdr>
        <w:top w:val="none" w:sz="0" w:space="0" w:color="auto"/>
        <w:left w:val="none" w:sz="0" w:space="0" w:color="auto"/>
        <w:bottom w:val="none" w:sz="0" w:space="0" w:color="auto"/>
        <w:right w:val="none" w:sz="0" w:space="0" w:color="auto"/>
      </w:divBdr>
    </w:div>
    <w:div w:id="1493445180">
      <w:bodyDiv w:val="1"/>
      <w:marLeft w:val="0"/>
      <w:marRight w:val="0"/>
      <w:marTop w:val="0"/>
      <w:marBottom w:val="0"/>
      <w:divBdr>
        <w:top w:val="none" w:sz="0" w:space="0" w:color="auto"/>
        <w:left w:val="none" w:sz="0" w:space="0" w:color="auto"/>
        <w:bottom w:val="none" w:sz="0" w:space="0" w:color="auto"/>
        <w:right w:val="none" w:sz="0" w:space="0" w:color="auto"/>
      </w:divBdr>
    </w:div>
    <w:div w:id="1509757654">
      <w:bodyDiv w:val="1"/>
      <w:marLeft w:val="0"/>
      <w:marRight w:val="0"/>
      <w:marTop w:val="0"/>
      <w:marBottom w:val="0"/>
      <w:divBdr>
        <w:top w:val="none" w:sz="0" w:space="0" w:color="auto"/>
        <w:left w:val="none" w:sz="0" w:space="0" w:color="auto"/>
        <w:bottom w:val="none" w:sz="0" w:space="0" w:color="auto"/>
        <w:right w:val="none" w:sz="0" w:space="0" w:color="auto"/>
      </w:divBdr>
    </w:div>
    <w:div w:id="1525439534">
      <w:bodyDiv w:val="1"/>
      <w:marLeft w:val="0"/>
      <w:marRight w:val="0"/>
      <w:marTop w:val="0"/>
      <w:marBottom w:val="0"/>
      <w:divBdr>
        <w:top w:val="none" w:sz="0" w:space="0" w:color="auto"/>
        <w:left w:val="none" w:sz="0" w:space="0" w:color="auto"/>
        <w:bottom w:val="none" w:sz="0" w:space="0" w:color="auto"/>
        <w:right w:val="none" w:sz="0" w:space="0" w:color="auto"/>
      </w:divBdr>
    </w:div>
    <w:div w:id="1643345452">
      <w:bodyDiv w:val="1"/>
      <w:marLeft w:val="0"/>
      <w:marRight w:val="0"/>
      <w:marTop w:val="0"/>
      <w:marBottom w:val="0"/>
      <w:divBdr>
        <w:top w:val="none" w:sz="0" w:space="0" w:color="auto"/>
        <w:left w:val="none" w:sz="0" w:space="0" w:color="auto"/>
        <w:bottom w:val="none" w:sz="0" w:space="0" w:color="auto"/>
        <w:right w:val="none" w:sz="0" w:space="0" w:color="auto"/>
      </w:divBdr>
    </w:div>
    <w:div w:id="1750421360">
      <w:bodyDiv w:val="1"/>
      <w:marLeft w:val="0"/>
      <w:marRight w:val="0"/>
      <w:marTop w:val="0"/>
      <w:marBottom w:val="0"/>
      <w:divBdr>
        <w:top w:val="none" w:sz="0" w:space="0" w:color="auto"/>
        <w:left w:val="none" w:sz="0" w:space="0" w:color="auto"/>
        <w:bottom w:val="none" w:sz="0" w:space="0" w:color="auto"/>
        <w:right w:val="none" w:sz="0" w:space="0" w:color="auto"/>
      </w:divBdr>
    </w:div>
    <w:div w:id="1807359804">
      <w:bodyDiv w:val="1"/>
      <w:marLeft w:val="0"/>
      <w:marRight w:val="0"/>
      <w:marTop w:val="0"/>
      <w:marBottom w:val="0"/>
      <w:divBdr>
        <w:top w:val="none" w:sz="0" w:space="0" w:color="auto"/>
        <w:left w:val="none" w:sz="0" w:space="0" w:color="auto"/>
        <w:bottom w:val="none" w:sz="0" w:space="0" w:color="auto"/>
        <w:right w:val="none" w:sz="0" w:space="0" w:color="auto"/>
      </w:divBdr>
    </w:div>
    <w:div w:id="1844200963">
      <w:bodyDiv w:val="1"/>
      <w:marLeft w:val="0"/>
      <w:marRight w:val="0"/>
      <w:marTop w:val="0"/>
      <w:marBottom w:val="0"/>
      <w:divBdr>
        <w:top w:val="none" w:sz="0" w:space="0" w:color="auto"/>
        <w:left w:val="none" w:sz="0" w:space="0" w:color="auto"/>
        <w:bottom w:val="none" w:sz="0" w:space="0" w:color="auto"/>
        <w:right w:val="none" w:sz="0" w:space="0" w:color="auto"/>
      </w:divBdr>
    </w:div>
    <w:div w:id="1905144706">
      <w:bodyDiv w:val="1"/>
      <w:marLeft w:val="0"/>
      <w:marRight w:val="0"/>
      <w:marTop w:val="0"/>
      <w:marBottom w:val="0"/>
      <w:divBdr>
        <w:top w:val="none" w:sz="0" w:space="0" w:color="auto"/>
        <w:left w:val="none" w:sz="0" w:space="0" w:color="auto"/>
        <w:bottom w:val="none" w:sz="0" w:space="0" w:color="auto"/>
        <w:right w:val="none" w:sz="0" w:space="0" w:color="auto"/>
      </w:divBdr>
    </w:div>
    <w:div w:id="1933204111">
      <w:bodyDiv w:val="1"/>
      <w:marLeft w:val="0"/>
      <w:marRight w:val="0"/>
      <w:marTop w:val="0"/>
      <w:marBottom w:val="0"/>
      <w:divBdr>
        <w:top w:val="none" w:sz="0" w:space="0" w:color="auto"/>
        <w:left w:val="none" w:sz="0" w:space="0" w:color="auto"/>
        <w:bottom w:val="none" w:sz="0" w:space="0" w:color="auto"/>
        <w:right w:val="none" w:sz="0" w:space="0" w:color="auto"/>
      </w:divBdr>
    </w:div>
    <w:div w:id="1966307552">
      <w:bodyDiv w:val="1"/>
      <w:marLeft w:val="0"/>
      <w:marRight w:val="0"/>
      <w:marTop w:val="0"/>
      <w:marBottom w:val="0"/>
      <w:divBdr>
        <w:top w:val="none" w:sz="0" w:space="0" w:color="auto"/>
        <w:left w:val="none" w:sz="0" w:space="0" w:color="auto"/>
        <w:bottom w:val="none" w:sz="0" w:space="0" w:color="auto"/>
        <w:right w:val="none" w:sz="0" w:space="0" w:color="auto"/>
      </w:divBdr>
    </w:div>
    <w:div w:id="1983735447">
      <w:bodyDiv w:val="1"/>
      <w:marLeft w:val="0"/>
      <w:marRight w:val="0"/>
      <w:marTop w:val="0"/>
      <w:marBottom w:val="0"/>
      <w:divBdr>
        <w:top w:val="none" w:sz="0" w:space="0" w:color="auto"/>
        <w:left w:val="none" w:sz="0" w:space="0" w:color="auto"/>
        <w:bottom w:val="none" w:sz="0" w:space="0" w:color="auto"/>
        <w:right w:val="none" w:sz="0" w:space="0" w:color="auto"/>
      </w:divBdr>
    </w:div>
    <w:div w:id="2046521562">
      <w:bodyDiv w:val="1"/>
      <w:marLeft w:val="0"/>
      <w:marRight w:val="0"/>
      <w:marTop w:val="0"/>
      <w:marBottom w:val="0"/>
      <w:divBdr>
        <w:top w:val="none" w:sz="0" w:space="0" w:color="auto"/>
        <w:left w:val="none" w:sz="0" w:space="0" w:color="auto"/>
        <w:bottom w:val="none" w:sz="0" w:space="0" w:color="auto"/>
        <w:right w:val="none" w:sz="0" w:space="0" w:color="auto"/>
      </w:divBdr>
    </w:div>
    <w:div w:id="2121223408">
      <w:bodyDiv w:val="1"/>
      <w:marLeft w:val="0"/>
      <w:marRight w:val="0"/>
      <w:marTop w:val="0"/>
      <w:marBottom w:val="0"/>
      <w:divBdr>
        <w:top w:val="none" w:sz="0" w:space="0" w:color="auto"/>
        <w:left w:val="none" w:sz="0" w:space="0" w:color="auto"/>
        <w:bottom w:val="none" w:sz="0" w:space="0" w:color="auto"/>
        <w:right w:val="none" w:sz="0" w:space="0" w:color="auto"/>
      </w:divBdr>
    </w:div>
    <w:div w:id="21340571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footer" Target="footer3.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emf"/><Relationship Id="rId2" Type="http://schemas.openxmlformats.org/officeDocument/2006/relationships/customXml" Target="../customXml/item2.xml"/><Relationship Id="rId16" Type="http://schemas.openxmlformats.org/officeDocument/2006/relationships/image" Target="media/image3.em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hyperlink" Target="http://www.bva.bund.de/grosspm" TargetMode="External"/><Relationship Id="rId23"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creativecommons.org/licenses/by/4.0/" TargetMode="External"/><Relationship Id="rId22" Type="http://schemas.openxmlformats.org/officeDocument/2006/relationships/footer" Target="footer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2" Type="http://schemas.openxmlformats.org/officeDocument/2006/relationships/image" Target="media/image4.emf"/><Relationship Id="rId1" Type="http://schemas.openxmlformats.org/officeDocument/2006/relationships/image" Target="media/image3.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hiesS.ZVD-P2\Desktop\230530_PMflex_Artefaktvorlage.dotx" TargetMode="External"/></Relationships>
</file>

<file path=word/theme/theme1.xml><?xml version="1.0" encoding="utf-8"?>
<a:theme xmlns:a="http://schemas.openxmlformats.org/drawingml/2006/main" name="Larissa">
  <a:themeElements>
    <a:clrScheme name="PMflex">
      <a:dk1>
        <a:srgbClr val="000000"/>
      </a:dk1>
      <a:lt1>
        <a:sysClr val="window" lastClr="FFFFFF"/>
      </a:lt1>
      <a:dk2>
        <a:srgbClr val="576164"/>
      </a:dk2>
      <a:lt2>
        <a:srgbClr val="F2F3F4"/>
      </a:lt2>
      <a:accent1>
        <a:srgbClr val="007194"/>
      </a:accent1>
      <a:accent2>
        <a:srgbClr val="338DA9"/>
      </a:accent2>
      <a:accent3>
        <a:srgbClr val="66AABF"/>
      </a:accent3>
      <a:accent4>
        <a:srgbClr val="99C6D4"/>
      </a:accent4>
      <a:accent5>
        <a:srgbClr val="CCE3EC"/>
      </a:accent5>
      <a:accent6>
        <a:srgbClr val="780F2D"/>
      </a:accent6>
      <a:hlink>
        <a:srgbClr val="0000FF"/>
      </a:hlink>
      <a:folHlink>
        <a:srgbClr val="800080"/>
      </a:folHlink>
    </a:clrScheme>
    <a:fontScheme name="Benutzerdefiniert 56">
      <a:majorFont>
        <a:latin typeface="BundesSans Office"/>
        <a:ea typeface=""/>
        <a:cs typeface=""/>
      </a:majorFont>
      <a:minorFont>
        <a:latin typeface="BundesSerif Office"/>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MSDocument" ma:contentTypeID="0x0101005FF0B98AD78640A8A6ADA1A2DCD2AC720090FBC2F67FDB15438BB3752682BE51F0" ma:contentTypeVersion="18" ma:contentTypeDescription="" ma:contentTypeScope="" ma:versionID="a920cfe89bb3f125b621c407959be017">
  <xsd:schema xmlns:xsd="http://www.w3.org/2001/XMLSchema" xmlns:xs="http://www.w3.org/2001/XMLSchema" xmlns:p="http://schemas.microsoft.com/office/2006/metadata/properties" xmlns:ns2="38f88043-64cb-4cbb-9276-11ee1ed549ac" xmlns:ns3="186c6453-b008-4762-8cff-f274866b3708" xmlns:ns4="186C6453-B008-4762-8CFF-F274866B3708" targetNamespace="http://schemas.microsoft.com/office/2006/metadata/properties" ma:root="true" ma:fieldsID="2678e0fa738c3b98807dec354c252e45" ns2:_="" ns3:_="" ns4:_="">
    <xsd:import namespace="38f88043-64cb-4cbb-9276-11ee1ed549ac"/>
    <xsd:import namespace="186c6453-b008-4762-8cff-f274866b3708"/>
    <xsd:import namespace="186C6453-B008-4762-8CFF-F274866B3708"/>
    <xsd:element name="properties">
      <xsd:complexType>
        <xsd:sequence>
          <xsd:element name="documentManagement">
            <xsd:complexType>
              <xsd:all>
                <xsd:element ref="ns2:_dlc_DocId" minOccurs="0"/>
                <xsd:element ref="ns2:_dlc_DocIdUrl" minOccurs="0"/>
                <xsd:element ref="ns2:_dlc_DocIdPersistId" minOccurs="0"/>
                <xsd:element ref="ns3:PwCDMSDocumentStatus" minOccurs="0"/>
                <xsd:element ref="ns3:PwCDMSKeywords" minOccurs="0"/>
                <xsd:element ref="ns3:PwCDMSPSPStatus" minOccurs="0"/>
                <xsd:element ref="ns3:PwCDMSOriginalFileName" minOccurs="0"/>
                <xsd:element ref="ns3:PwCDMSOriginalPath" minOccurs="0"/>
                <xsd:element ref="ns3:PwCDMSVirtualPath" minOccurs="0"/>
                <xsd:element ref="ns3:PwCDMSDocumentumAuthor" minOccurs="0"/>
                <xsd:element ref="ns3:PwCDMSDocumentumEditor" minOccurs="0"/>
                <xsd:element ref="ns2:TaxMetadataLookup" minOccurs="0"/>
                <xsd:element ref="ns2:PwCDMSPSPNameLookup" minOccurs="0"/>
                <xsd:element ref="ns2:PwCDMSPSPNumberLookup" minOccurs="0"/>
                <xsd:element ref="ns2:PwCDMSClientNameLookup" minOccurs="0"/>
                <xsd:element ref="ns2:PwCDMSClientNumberLookup" minOccurs="0"/>
                <xsd:element ref="ns2:PwCDMSPartnerNameLookup" minOccurs="0"/>
                <xsd:element ref="ns2:PwCDMSPartnerNumberLookup" minOccurs="0"/>
                <xsd:element ref="ns2:PwCDMSOldMetaLookup" minOccurs="0"/>
                <xsd:element ref="ns2:PwCDMSMetadata01Lookup" minOccurs="0"/>
                <xsd:element ref="ns2:PwCDMSMetadata02Lookup" minOccurs="0"/>
                <xsd:element ref="ns2:PwCDMSMetadata03Lookup" minOccurs="0"/>
                <xsd:element ref="ns2:PwCDMSMetadata04Lookup" minOccurs="0"/>
                <xsd:element ref="ns3:PwCDMSTaxMailReferenceId" minOccurs="0"/>
                <xsd:element ref="ns4:PwCDMSFileLeafRefForLookup" minOccurs="0"/>
                <xsd:element ref="ns3:PwCDMSReferenceTag" minOccurs="0"/>
                <xsd:element ref="ns3:PwCDMSProcessName" minOccurs="0"/>
                <xsd:element ref="ns3:PwCDMSProcessInstance" minOccurs="0"/>
                <xsd:element ref="ns3:PwCDMSProcessStep" minOccurs="0"/>
                <xsd:element ref="ns2:ke5232a5fb934da8b61e866adfed84b6" minOccurs="0"/>
                <xsd:element ref="ns2:TaxCatchAll" minOccurs="0"/>
                <xsd:element ref="ns2:TaxCatchAllLabel" minOccurs="0"/>
                <xsd:element ref="ns3:PwCTSSpaceOwnerLookup" minOccurs="0"/>
                <xsd:element ref="ns3:PwCTSTeamSpaceNameLookup" minOccurs="0"/>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8f88043-64cb-4cbb-9276-11ee1ed549ac"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TaxMetadataLookup" ma:index="19" nillable="true" ma:displayName="TaxMetadata ID" ma:list="49527e61-0d99-4396-9249-101a38abd972" ma:internalName="TaxMetadataLookup" ma:showField="ID" ma:web="{38f88043-64cb-4cbb-9276-11ee1ed549ac}">
      <xsd:simpleType>
        <xsd:restriction base="dms:Lookup"/>
      </xsd:simpleType>
    </xsd:element>
    <xsd:element name="PwCDMSPSPNameLookup" ma:index="20" nillable="true" ma:displayName="Engagement Name" ma:list="49527e61-0d99-4396-9249-101a38abd972" ma:internalName="PwCDMSPSPNameLookup" ma:readOnly="true" ma:showField="PwCDMSPSPName" ma:web="{38f88043-64cb-4cbb-9276-11ee1ed549ac}">
      <xsd:simpleType>
        <xsd:restriction base="dms:Lookup"/>
      </xsd:simpleType>
    </xsd:element>
    <xsd:element name="PwCDMSPSPNumberLookup" ma:index="21" nillable="true" ma:displayName="Engagement Number" ma:list="49527e61-0d99-4396-9249-101a38abd972" ma:internalName="PwCDMSPSPNumberLookup" ma:readOnly="true" ma:showField="PwCDMSPSPNumber" ma:web="{38f88043-64cb-4cbb-9276-11ee1ed549ac}">
      <xsd:simpleType>
        <xsd:restriction base="dms:Lookup"/>
      </xsd:simpleType>
    </xsd:element>
    <xsd:element name="PwCDMSClientNameLookup" ma:index="22" nillable="true" ma:displayName="Client Name" ma:list="49527e61-0d99-4396-9249-101a38abd972" ma:internalName="PwCDMSClientNameLookup" ma:readOnly="true" ma:showField="PwCDMSClientName" ma:web="{38f88043-64cb-4cbb-9276-11ee1ed549ac}">
      <xsd:simpleType>
        <xsd:restriction base="dms:Lookup"/>
      </xsd:simpleType>
    </xsd:element>
    <xsd:element name="PwCDMSClientNumberLookup" ma:index="23" nillable="true" ma:displayName="Client Number" ma:list="49527e61-0d99-4396-9249-101a38abd972" ma:internalName="PwCDMSClientNumberLookup" ma:readOnly="true" ma:showField="PwCDMSClientNumber" ma:web="{38f88043-64cb-4cbb-9276-11ee1ed549ac}">
      <xsd:simpleType>
        <xsd:restriction base="dms:Lookup"/>
      </xsd:simpleType>
    </xsd:element>
    <xsd:element name="PwCDMSPartnerNameLookup" ma:index="24" nillable="true" ma:displayName="Partner Name" ma:list="49527e61-0d99-4396-9249-101a38abd972" ma:internalName="PwCDMSPartnerNameLookup" ma:readOnly="true" ma:showField="PwCDMSPartnerName" ma:web="{38f88043-64cb-4cbb-9276-11ee1ed549ac}">
      <xsd:simpleType>
        <xsd:restriction base="dms:Lookup"/>
      </xsd:simpleType>
    </xsd:element>
    <xsd:element name="PwCDMSPartnerNumberLookup" ma:index="25" nillable="true" ma:displayName="Partner Number" ma:list="49527e61-0d99-4396-9249-101a38abd972" ma:internalName="PwCDMSPartnerNumberLookup" ma:readOnly="true" ma:showField="PwCDMSPartnerNumber" ma:web="{38f88043-64cb-4cbb-9276-11ee1ed549ac}">
      <xsd:simpleType>
        <xsd:restriction base="dms:Lookup"/>
      </xsd:simpleType>
    </xsd:element>
    <xsd:element name="PwCDMSOldMetaLookup" ma:index="26" nillable="true" ma:displayName="Former Client Names" ma:list="{49527E61-0D99-4396-9249-101A38ABD972}" ma:internalName="PwCDMSOldMetaLookup" ma:readOnly="true" ma:showField="PwCDMSOldMeta" ma:web="{38f88043-64cb-4cbb-9276-11ee1ed549ac}">
      <xsd:simpleType>
        <xsd:restriction base="dms:Lookup"/>
      </xsd:simpleType>
    </xsd:element>
    <xsd:element name="PwCDMSMetadata01Lookup" ma:index="27" nillable="true" ma:displayName="Metadata_01" ma:list="{49527E61-0D99-4396-9249-101A38ABD972}" ma:internalName="PwCDMSMetadata01Lookup" ma:readOnly="true" ma:showField="PwCDMSMetadata01" ma:web="{38f88043-64cb-4cbb-9276-11ee1ed549ac}">
      <xsd:simpleType>
        <xsd:restriction base="dms:Lookup"/>
      </xsd:simpleType>
    </xsd:element>
    <xsd:element name="PwCDMSMetadata02Lookup" ma:index="28" nillable="true" ma:displayName="Metadata_02" ma:list="{49527E61-0D99-4396-9249-101A38ABD972}" ma:internalName="PwCDMSMetadata02Lookup" ma:readOnly="true" ma:showField="PwCDMSMetadata02" ma:web="{38f88043-64cb-4cbb-9276-11ee1ed549ac}">
      <xsd:simpleType>
        <xsd:restriction base="dms:Lookup"/>
      </xsd:simpleType>
    </xsd:element>
    <xsd:element name="PwCDMSMetadata03Lookup" ma:index="29" nillable="true" ma:displayName="Metadata_03" ma:list="{49527E61-0D99-4396-9249-101A38ABD972}" ma:internalName="PwCDMSMetadata03Lookup" ma:readOnly="true" ma:showField="PwCDMSMetadata03" ma:web="{38f88043-64cb-4cbb-9276-11ee1ed549ac}">
      <xsd:simpleType>
        <xsd:restriction base="dms:Lookup"/>
      </xsd:simpleType>
    </xsd:element>
    <xsd:element name="PwCDMSMetadata04Lookup" ma:index="30" nillable="true" ma:displayName="Metadata_04" ma:list="{49527E61-0D99-4396-9249-101A38ABD972}" ma:internalName="PwCDMSMetadata04Lookup" ma:readOnly="true" ma:showField="PwCDMSMetadata04" ma:web="{38f88043-64cb-4cbb-9276-11ee1ed549ac}">
      <xsd:simpleType>
        <xsd:restriction base="dms:Lookup"/>
      </xsd:simpleType>
    </xsd:element>
    <xsd:element name="ke5232a5fb934da8b61e866adfed84b6" ma:index="37" nillable="true" ma:taxonomy="true" ma:internalName="ke5232a5fb934da8b61e866adfed84b6" ma:taxonomyFieldName="PwCDMSBusStatus" ma:displayName="Business Status" ma:fieldId="{4e5232a5-fb93-4da8-b61e-866adfed84b6}" ma:taxonomyMulti="true" ma:sspId="ab9834dd-ff68-45f4-a6a1-91950eae21ac" ma:termSetId="68f98dad-d019-4f20-be58-f6e73e457bae" ma:anchorId="00000000-0000-0000-0000-000000000000" ma:open="true" ma:isKeyword="false">
      <xsd:complexType>
        <xsd:sequence>
          <xsd:element ref="pc:Terms" minOccurs="0" maxOccurs="1"/>
        </xsd:sequence>
      </xsd:complexType>
    </xsd:element>
    <xsd:element name="TaxCatchAll" ma:index="38" nillable="true" ma:displayName="Taxonomy Catch All Column" ma:description="" ma:hidden="true" ma:list="{33fb385c-0907-46e0-8aa7-7ad02f4081e9}" ma:internalName="TaxCatchAll" ma:showField="CatchAllData" ma:web="38f88043-64cb-4cbb-9276-11ee1ed549ac">
      <xsd:complexType>
        <xsd:complexContent>
          <xsd:extension base="dms:MultiChoiceLookup">
            <xsd:sequence>
              <xsd:element name="Value" type="dms:Lookup" maxOccurs="unbounded" minOccurs="0" nillable="true"/>
            </xsd:sequence>
          </xsd:extension>
        </xsd:complexContent>
      </xsd:complexType>
    </xsd:element>
    <xsd:element name="TaxCatchAllLabel" ma:index="39" nillable="true" ma:displayName="Taxonomy Catch All Column1" ma:description="" ma:hidden="true" ma:list="{33fb385c-0907-46e0-8aa7-7ad02f4081e9}" ma:internalName="TaxCatchAllLabel" ma:readOnly="true" ma:showField="CatchAllDataLabel" ma:web="38f88043-64cb-4cbb-9276-11ee1ed549ac">
      <xsd:complexType>
        <xsd:complexContent>
          <xsd:extension base="dms:MultiChoiceLookup">
            <xsd:sequence>
              <xsd:element name="Value" type="dms:Lookup" maxOccurs="unbounded" minOccurs="0" nillable="true"/>
            </xsd:sequence>
          </xsd:extension>
        </xsd:complexContent>
      </xsd:complexType>
    </xsd:element>
    <xsd:element name="SharedWithUsers" ma:index="4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86c6453-b008-4762-8cff-f274866b3708" elementFormDefault="qualified">
    <xsd:import namespace="http://schemas.microsoft.com/office/2006/documentManagement/types"/>
    <xsd:import namespace="http://schemas.microsoft.com/office/infopath/2007/PartnerControls"/>
    <xsd:element name="PwCDMSDocumentStatus" ma:index="11" nillable="true" ma:displayName="Document Status" ma:internalName="PwCDMSDocumentStatus">
      <xsd:simpleType>
        <xsd:restriction base="dms:Text"/>
      </xsd:simpleType>
    </xsd:element>
    <xsd:element name="PwCDMSKeywords" ma:index="12" nillable="true" ma:displayName="Keywords" ma:internalName="PwCDMSKeywords">
      <xsd:simpleType>
        <xsd:restriction base="dms:Text"/>
      </xsd:simpleType>
    </xsd:element>
    <xsd:element name="PwCDMSPSPStatus" ma:index="13" nillable="true" ma:displayName="Engagement Status" ma:internalName="PwCDMSPSPStatus">
      <xsd:simpleType>
        <xsd:restriction base="dms:Text"/>
      </xsd:simpleType>
    </xsd:element>
    <xsd:element name="PwCDMSOriginalFileName" ma:index="14" nillable="true" ma:displayName="Original File Name" ma:internalName="PwCDMSOriginalFileName">
      <xsd:simpleType>
        <xsd:restriction base="dms:Note"/>
      </xsd:simpleType>
    </xsd:element>
    <xsd:element name="PwCDMSOriginalPath" ma:index="15" nillable="true" ma:displayName="Original Path" ma:internalName="PwCDMSOriginalPath">
      <xsd:simpleType>
        <xsd:restriction base="dms:Note"/>
      </xsd:simpleType>
    </xsd:element>
    <xsd:element name="PwCDMSVirtualPath" ma:index="16" nillable="true" ma:displayName="Virtual Path" ma:internalName="PwCDMSVirtualPath">
      <xsd:simpleType>
        <xsd:restriction base="dms:Note"/>
      </xsd:simpleType>
    </xsd:element>
    <xsd:element name="PwCDMSDocumentumAuthor" ma:index="17" nillable="true" ma:displayName="Documentum Author" ma:internalName="PwCDMSDocumentumAuthor">
      <xsd:simpleType>
        <xsd:restriction base="dms:Text"/>
      </xsd:simpleType>
    </xsd:element>
    <xsd:element name="PwCDMSDocumentumEditor" ma:index="18" nillable="true" ma:displayName="Documentum Editor" ma:internalName="PwCDMSDocumentumEditor">
      <xsd:simpleType>
        <xsd:restriction base="dms:Text"/>
      </xsd:simpleType>
    </xsd:element>
    <xsd:element name="PwCDMSTaxMailReferenceId" ma:index="31" nillable="true" ma:displayName="TaxMailReferenceId" ma:indexed="true" ma:internalName="PwCDMSTaxMailReferenceId">
      <xsd:simpleType>
        <xsd:restriction base="dms:Text"/>
      </xsd:simpleType>
    </xsd:element>
    <xsd:element name="PwCDMSReferenceTag" ma:index="33" nillable="true" ma:displayName="Reference Tag" ma:internalName="PwCDMSReferenceTag">
      <xsd:simpleType>
        <xsd:restriction base="dms:Text"/>
      </xsd:simpleType>
    </xsd:element>
    <xsd:element name="PwCDMSProcessName" ma:index="34" nillable="true" ma:displayName="Process" ma:internalName="PwCDMSProcessName">
      <xsd:simpleType>
        <xsd:restriction base="dms:Text"/>
      </xsd:simpleType>
    </xsd:element>
    <xsd:element name="PwCDMSProcessInstance" ma:index="35" nillable="true" ma:displayName="Process ID" ma:indexed="true" ma:internalName="PwCDMSProcessInstance">
      <xsd:simpleType>
        <xsd:restriction base="dms:Unknown"/>
      </xsd:simpleType>
    </xsd:element>
    <xsd:element name="PwCDMSProcessStep" ma:index="36" nillable="true" ma:displayName="Process Step" ma:internalName="PwCDMSProcessStep">
      <xsd:simpleType>
        <xsd:restriction base="dms:Text"/>
      </xsd:simpleType>
    </xsd:element>
    <xsd:element name="PwCTSSpaceOwnerLookup" ma:index="41" nillable="true" ma:displayName="PwCTSSpaceOwnerLookup" ma:list="49527e61-0d99-4396-9249-101a38abd972" ma:internalName="PwCTSSpaceOwnerLookup" ma:readOnly="true" ma:showField="PwCTSSpaceOwner" ma:web="38f88043-64cb-4cbb-9276-11ee1ed549ac">
      <xsd:simpleType>
        <xsd:restriction base="dms:Lookup"/>
      </xsd:simpleType>
    </xsd:element>
    <xsd:element name="PwCTSTeamSpaceNameLookup" ma:index="42" nillable="true" ma:displayName="PwCTSTeamSpaceNameLookup" ma:list="49527e61-0d99-4396-9249-101a38abd972" ma:internalName="PwCTSTeamSpaceNameLookup" ma:readOnly="true" ma:showField="PwCTSTeamSpaceName" ma:web="38f88043-64cb-4cbb-9276-11ee1ed549ac">
      <xsd:simpleType>
        <xsd:restriction base="dms:Lookup"/>
      </xsd:simpleType>
    </xsd:element>
  </xsd:schema>
  <xsd:schema xmlns:xsd="http://www.w3.org/2001/XMLSchema" xmlns:xs="http://www.w3.org/2001/XMLSchema" xmlns:dms="http://schemas.microsoft.com/office/2006/documentManagement/types" xmlns:pc="http://schemas.microsoft.com/office/infopath/2007/PartnerControls" targetNamespace="186C6453-B008-4762-8CFF-F274866B3708" elementFormDefault="qualified">
    <xsd:import namespace="http://schemas.microsoft.com/office/2006/documentManagement/types"/>
    <xsd:import namespace="http://schemas.microsoft.com/office/infopath/2007/PartnerControls"/>
    <xsd:element name="PwCDMSFileLeafRefForLookup" ma:index="32" nillable="true" ma:displayName="File Name Lookup" ma:internalName="PwCDMSFileLeafRefForLookup">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Receiver>
    <Name/>
    <Synchronization>Synchronous</Synchronization>
    <Type>1</Type>
    <SequenceNumber>10000</SequenceNumber>
    <Url/>
    <Assembly>PwC.SP.DMS.ASE.WebTemplate, Version=1.0.0.0, Culture=neutral, PublicKeyToken=222624dbfcadd2e9</Assembly>
    <Class>PwC.SP.DMS.ASE.WebTemplate.EventReceivers.DocumentsValidation.TaxDocumentEventReceivers</Class>
    <Data/>
    <Filter/>
  </Receiver>
  <Receiver>
    <Name/>
    <Synchronization>Synchronous</Synchronization>
    <Type>2</Type>
    <SequenceNumber>10000</SequenceNumber>
    <Url/>
    <Assembly>PwC.SP.DMS.ASE.WebTemplate, Version=1.0.0.0, Culture=neutral, PublicKeyToken=222624dbfcadd2e9</Assembly>
    <Class>PwC.SP.DMS.ASE.WebTemplate.EventReceivers.DocumentsValidation.TaxDocumentEventReceivers</Class>
    <Data/>
    <Filter/>
  </Receiver>
  <Receiver>
    <Name/>
    <Synchronization>Synchronous</Synchronization>
    <Type>3</Type>
    <SequenceNumber>10000</SequenceNumber>
    <Url/>
    <Assembly>PwC.SP.DMS.ASE.WebTemplate, Version=1.0.0.0, Culture=neutral, PublicKeyToken=222624dbfcadd2e9</Assembly>
    <Class>PwC.SP.DMS.ASE.WebTemplate.EventReceivers.DocumentsValidation.TaxDocumentEventReceivers</Class>
    <Data/>
    <Filter/>
  </Receiver>
  <Receiver>
    <Name/>
    <Synchronization>Synchronous</Synchronization>
    <Type>9</Type>
    <SequenceNumber>10000</SequenceNumber>
    <Url/>
    <Assembly>PwC.SP.DMS.ASE.WebTemplate, Version=1.0.0.0, Culture=neutral, PublicKeyToken=222624dbfcadd2e9</Assembly>
    <Class>PwC.SP.DMS.ASE.WebTemplate.EventReceivers.DocumentsValidation.TaxDocumentEventReceivers</Class>
    <Data/>
    <Filter/>
  </Receiver>
</spe:Receivers>
</file>

<file path=customXml/item3.xml><?xml version="1.0" encoding="utf-8"?>
<b:Sources xmlns:b="http://schemas.openxmlformats.org/officeDocument/2006/bibliography" xmlns="http://schemas.openxmlformats.org/officeDocument/2006/bibliography" SelectedStyle="\APASixthEditionOfficeOnline.xsl" StyleName="APA" Version="6">
  <b:Source>
    <b:Tag>Bei</b:Tag>
    <b:SourceType>Book</b:SourceType>
    <b:Guid>{E29195B0-38D4-437A-9DF9-BAEC3A8CAD2F}</b:Guid>
    <b:Title>Beispiel für Literatur</b:Title>
    <b:Year>Februar 2022</b:Year>
    <b:RefOrder>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MetadataLookup xmlns="38f88043-64cb-4cbb-9276-11ee1ed549ac">1</TaxMetadataLookup>
    <_dlc_DocId xmlns="38f88043-64cb-4cbb-9276-11ee1ed549ac">V2YUM4EAM5UC-1848683389-890</_dlc_DocId>
    <_dlc_DocIdUrl xmlns="38f88043-64cb-4cbb-9276-11ee1ed549ac">
      <Url>https://workspaces.eurad.ad.pwcinternal.com/ws/WS08297738/_layouts/15/DocIdRedir.aspx?ID=V2YUM4EAM5UC-1848683389-890</Url>
      <Description>V2YUM4EAM5UC-1848683389-890</Description>
    </_dlc_DocIdUrl>
    <PwCDMSOriginalFileName xmlns="186c6453-b008-4762-8cff-f274866b3708" xsi:nil="true"/>
    <PwCDMSProcessInstance xmlns="186c6453-b008-4762-8cff-f274866b3708" xsi:nil="true"/>
    <ke5232a5fb934da8b61e866adfed84b6 xmlns="38f88043-64cb-4cbb-9276-11ee1ed549ac">
      <Terms xmlns="http://schemas.microsoft.com/office/infopath/2007/PartnerControls"/>
    </ke5232a5fb934da8b61e866adfed84b6>
    <PwCDMSFileLeafRefForLookup xmlns="186C6453-B008-4762-8CFF-F274866B3708">Bitte hier Titel eingeben</PwCDMSFileLeafRefForLookup>
    <PwCDMSDocumentStatus xmlns="186c6453-b008-4762-8cff-f274866b3708" xsi:nil="true"/>
    <PwCDMSProcessStep xmlns="186c6453-b008-4762-8cff-f274866b3708" xsi:nil="true"/>
    <PwCDMSTaxMailReferenceId xmlns="186c6453-b008-4762-8cff-f274866b3708" xsi:nil="true"/>
    <PwCDMSKeywords xmlns="186c6453-b008-4762-8cff-f274866b3708" xsi:nil="true"/>
    <PwCDMSDocumentumEditor xmlns="186c6453-b008-4762-8cff-f274866b3708" xsi:nil="true"/>
    <PwCDMSOriginalPath xmlns="186c6453-b008-4762-8cff-f274866b3708" xsi:nil="true"/>
    <TaxCatchAll xmlns="38f88043-64cb-4cbb-9276-11ee1ed549ac"/>
    <PwCDMSPSPStatus xmlns="186c6453-b008-4762-8cff-f274866b3708" xsi:nil="true"/>
    <PwCDMSDocumentumAuthor xmlns="186c6453-b008-4762-8cff-f274866b3708" xsi:nil="true"/>
    <PwCDMSVirtualPath xmlns="186c6453-b008-4762-8cff-f274866b3708" xsi:nil="true"/>
    <PwCDMSReferenceTag xmlns="186c6453-b008-4762-8cff-f274866b3708" xsi:nil="true"/>
    <PwCDMSProcessName xmlns="186c6453-b008-4762-8cff-f274866b3708" xsi:nil="true"/>
  </documentManagement>
</p:properties>
</file>

<file path=customXml/itemProps1.xml><?xml version="1.0" encoding="utf-8"?>
<ds:datastoreItem xmlns:ds="http://schemas.openxmlformats.org/officeDocument/2006/customXml" ds:itemID="{403FCB47-B023-4C37-8580-0FD868DF83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8f88043-64cb-4cbb-9276-11ee1ed549ac"/>
    <ds:schemaRef ds:uri="186c6453-b008-4762-8cff-f274866b3708"/>
    <ds:schemaRef ds:uri="186C6453-B008-4762-8CFF-F274866B37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2D474A6-914B-4BBC-B05D-612CC5AEC815}">
  <ds:schemaRefs>
    <ds:schemaRef ds:uri="http://schemas.microsoft.com/sharepoint/events"/>
  </ds:schemaRefs>
</ds:datastoreItem>
</file>

<file path=customXml/itemProps3.xml><?xml version="1.0" encoding="utf-8"?>
<ds:datastoreItem xmlns:ds="http://schemas.openxmlformats.org/officeDocument/2006/customXml" ds:itemID="{EE628EED-3E19-4870-BD93-15156511AF09}">
  <ds:schemaRefs>
    <ds:schemaRef ds:uri="http://schemas.openxmlformats.org/officeDocument/2006/bibliography"/>
  </ds:schemaRefs>
</ds:datastoreItem>
</file>

<file path=customXml/itemProps4.xml><?xml version="1.0" encoding="utf-8"?>
<ds:datastoreItem xmlns:ds="http://schemas.openxmlformats.org/officeDocument/2006/customXml" ds:itemID="{F607CF01-915C-458D-A10A-835D2EB8953A}">
  <ds:schemaRefs>
    <ds:schemaRef ds:uri="http://schemas.microsoft.com/sharepoint/v3/contenttype/forms"/>
  </ds:schemaRefs>
</ds:datastoreItem>
</file>

<file path=customXml/itemProps5.xml><?xml version="1.0" encoding="utf-8"?>
<ds:datastoreItem xmlns:ds="http://schemas.openxmlformats.org/officeDocument/2006/customXml" ds:itemID="{EEED9411-1B95-4255-9D12-167237FA8BA2}">
  <ds:schemaRefs>
    <ds:schemaRef ds:uri="http://schemas.microsoft.com/office/2006/metadata/properties"/>
    <ds:schemaRef ds:uri="http://schemas.microsoft.com/office/infopath/2007/PartnerControls"/>
    <ds:schemaRef ds:uri="38f88043-64cb-4cbb-9276-11ee1ed549ac"/>
    <ds:schemaRef ds:uri="186c6453-b008-4762-8cff-f274866b3708"/>
    <ds:schemaRef ds:uri="186C6453-B008-4762-8CFF-F274866B3708"/>
  </ds:schemaRefs>
</ds:datastoreItem>
</file>

<file path=docProps/app.xml><?xml version="1.0" encoding="utf-8"?>
<Properties xmlns="http://schemas.openxmlformats.org/officeDocument/2006/extended-properties" xmlns:vt="http://schemas.openxmlformats.org/officeDocument/2006/docPropsVTypes">
  <Template>230530_PMflex_Artefaktvorlage.dotx</Template>
  <TotalTime>0</TotalTime>
  <Pages>11</Pages>
  <Words>1219</Words>
  <Characters>7680</Characters>
  <Application>Microsoft Office Word</Application>
  <DocSecurity>0</DocSecurity>
  <Lines>64</Lines>
  <Paragraphs>17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Bitte hier Titel eingeben</vt:lpstr>
      <vt:lpstr>Bitte hier Titel eingeben</vt:lpstr>
    </vt:vector>
  </TitlesOfParts>
  <Manager/>
  <Company>Bundesverwaltungsamt</Company>
  <LinksUpToDate>false</LinksUpToDate>
  <CharactersWithSpaces>8882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Bitte hier Titel eingeben</dc:title>
  <dc:subject>Name/Titel des Projekts</dc:subject>
  <dc:creator>Kompetenzzentrum (Groß-)Projektmanagement</dc:creator>
  <cp:keywords/>
  <dc:description/>
  <cp:lastPrinted>2023-04-17T17:24:00Z</cp:lastPrinted>
  <dcterms:created xsi:type="dcterms:W3CDTF">2023-06-06T15:27:00Z</dcterms:created>
  <dcterms:modified xsi:type="dcterms:W3CDTF">2023-06-12T15:25:00Z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0x0101005FF0B98AD78640A8A6ADA1A2DCD2AC720090FBC2F67FDB15438BB3752682BE51F0</vt:lpwstr>
  </property>
  <property fmtid="{D5CDD505-2E9C-101B-9397-08002B2CF9AE}" pid="3" name="_dlc_DocIdItemGuid">
    <vt:lpwstr>c28b27af-7159-45ab-bd08-fe1b5e45121b</vt:lpwstr>
  </property>
  <property fmtid="{D5CDD505-2E9C-101B-9397-08002B2CF9AE}" pid="4" name="PwCDMSBusStatus">
    <vt:lpwstr/>
  </property>
</Properties>
</file>